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EF43F" w14:textId="77777777" w:rsidR="00EE7829" w:rsidRDefault="7F6BFD7D" w:rsidP="007F433A">
      <w:pPr>
        <w:spacing w:before="240"/>
      </w:pPr>
      <w:r>
        <w:t>PREPARED BY AND</w:t>
      </w:r>
      <w:r w:rsidR="00981107">
        <w:br/>
      </w:r>
      <w:r>
        <w:t>AFTER RECORDING RETURN TO:</w:t>
      </w:r>
    </w:p>
    <w:p w14:paraId="1AE28C0D" w14:textId="2D6C51E1" w:rsidR="00981107" w:rsidRPr="00B44169" w:rsidRDefault="7F6BFD7D" w:rsidP="00981107">
      <w:pPr>
        <w:spacing w:before="240"/>
        <w:rPr>
          <w:szCs w:val="22"/>
        </w:rPr>
      </w:pPr>
      <w:proofErr w:type="spellStart"/>
      <w:r>
        <w:t>CoreVest</w:t>
      </w:r>
      <w:proofErr w:type="spellEnd"/>
      <w:r>
        <w:t xml:space="preserve"> American Finance Lender LLC</w:t>
      </w:r>
      <w:r w:rsidR="003334A4">
        <w:br/>
      </w:r>
      <w:r w:rsidR="001A1E71" w:rsidRPr="001A1E71">
        <w:t>4 Park Plaza, Suite 900</w:t>
      </w:r>
    </w:p>
    <w:p w14:paraId="3C87D143" w14:textId="77777777" w:rsidR="00EE7829" w:rsidRDefault="7F6BFD7D" w:rsidP="007F433A">
      <w:pPr>
        <w:rPr>
          <w:szCs w:val="22"/>
        </w:rPr>
      </w:pPr>
      <w:r>
        <w:t>Irvine, CA 92614</w:t>
      </w:r>
    </w:p>
    <w:p w14:paraId="6F761033" w14:textId="77777777" w:rsidR="00981107" w:rsidRDefault="7F6BFD7D" w:rsidP="00981107">
      <w:r>
        <w:t>Attn:  Loan Administration</w:t>
      </w:r>
      <w:r w:rsidR="00AC6005">
        <w:br/>
      </w:r>
    </w:p>
    <w:p w14:paraId="72D2D1C4" w14:textId="77777777" w:rsidR="00981107" w:rsidRDefault="00981107" w:rsidP="00981107"/>
    <w:p w14:paraId="242594BF" w14:textId="77777777" w:rsidR="00981107" w:rsidRDefault="00981107" w:rsidP="00981107"/>
    <w:p w14:paraId="58587A9D" w14:textId="77777777" w:rsidR="00981107" w:rsidRDefault="00981107" w:rsidP="00981107"/>
    <w:p w14:paraId="6CA2AA2F" w14:textId="77777777" w:rsidR="00981107" w:rsidRPr="007F433A" w:rsidRDefault="00981107" w:rsidP="00981107">
      <w:pPr>
        <w:rPr>
          <w:szCs w:val="22"/>
        </w:rPr>
      </w:pPr>
    </w:p>
    <w:p w14:paraId="7222144A" w14:textId="2314296D" w:rsidR="00891CF3" w:rsidRPr="00891CF3" w:rsidRDefault="7F6BFD7D" w:rsidP="00891CF3">
      <w:pPr>
        <w:pStyle w:val="Center"/>
        <w:keepNext w:val="0"/>
        <w:keepLines w:val="0"/>
      </w:pPr>
      <w:r w:rsidRPr="7F6BFD7D">
        <w:rPr>
          <w:b/>
          <w:bCs/>
        </w:rPr>
        <w:t xml:space="preserve">DEED OF TRUST, ASSIGNMENT OF LEASES AND RENTS, </w:t>
      </w:r>
      <w:r w:rsidR="00891CF3">
        <w:br/>
      </w:r>
      <w:r w:rsidRPr="7F6BFD7D">
        <w:rPr>
          <w:b/>
          <w:bCs/>
        </w:rPr>
        <w:t>SECURITY AGREEMENT AND FIXTURE FILING</w:t>
      </w:r>
      <w:r w:rsidR="00891CF3">
        <w:br/>
      </w:r>
      <w:r w:rsidR="00891CF3">
        <w:br/>
      </w:r>
      <w:r w:rsidR="00CC4CA0" w:rsidRPr="00CC4CA0">
        <w:rPr>
          <w:b/>
          <w:bCs/>
        </w:rPr>
        <w:t>{Deal__</w:t>
      </w:r>
      <w:proofErr w:type="spellStart"/>
      <w:proofErr w:type="gramStart"/>
      <w:r w:rsidR="00CC4CA0" w:rsidRPr="00CC4CA0">
        <w:rPr>
          <w:b/>
          <w:bCs/>
        </w:rPr>
        <w:t>r.Name</w:t>
      </w:r>
      <w:proofErr w:type="spellEnd"/>
      <w:proofErr w:type="gramEnd"/>
      <w:r w:rsidR="00CC4CA0" w:rsidRPr="00CC4CA0">
        <w:rPr>
          <w:b/>
          <w:bCs/>
        </w:rPr>
        <w:t>}</w:t>
      </w:r>
      <w:r w:rsidR="00891CF3">
        <w:br/>
      </w:r>
      <w:r>
        <w:t>(Trustor)</w:t>
      </w:r>
    </w:p>
    <w:p w14:paraId="4EA11682" w14:textId="77777777" w:rsidR="00891CF3" w:rsidRPr="00891CF3" w:rsidRDefault="7F6BFD7D" w:rsidP="00891CF3">
      <w:pPr>
        <w:pStyle w:val="Center"/>
        <w:keepNext w:val="0"/>
        <w:keepLines w:val="0"/>
      </w:pPr>
      <w:r>
        <w:t>to</w:t>
      </w:r>
    </w:p>
    <w:p w14:paraId="35B04F15" w14:textId="2A4C5F48" w:rsidR="00891CF3" w:rsidRPr="00891CF3" w:rsidRDefault="00CC4CA0" w:rsidP="00891CF3">
      <w:pPr>
        <w:pStyle w:val="Center"/>
        <w:keepNext w:val="0"/>
        <w:keepLines w:val="0"/>
      </w:pPr>
      <w:r w:rsidRPr="00CC4CA0">
        <w:rPr>
          <w:b/>
          <w:bCs/>
        </w:rPr>
        <w:t>{</w:t>
      </w:r>
      <w:proofErr w:type="spellStart"/>
      <w:r w:rsidRPr="00CC4CA0">
        <w:rPr>
          <w:b/>
          <w:bCs/>
        </w:rPr>
        <w:t>Property_Advances__r</w:t>
      </w:r>
      <w:proofErr w:type="spellEnd"/>
      <w:r w:rsidRPr="00CC4CA0">
        <w:rPr>
          <w:b/>
          <w:bCs/>
        </w:rPr>
        <w:t>[0</w:t>
      </w:r>
      <w:proofErr w:type="gramStart"/>
      <w:r w:rsidRPr="00CC4CA0">
        <w:rPr>
          <w:b/>
          <w:bCs/>
        </w:rPr>
        <w:t>].Property</w:t>
      </w:r>
      <w:proofErr w:type="gramEnd"/>
      <w:r w:rsidRPr="00CC4CA0">
        <w:rPr>
          <w:b/>
          <w:bCs/>
        </w:rPr>
        <w:t>__r.Title_Company__</w:t>
      </w:r>
      <w:proofErr w:type="spellStart"/>
      <w:r w:rsidRPr="00CC4CA0">
        <w:rPr>
          <w:b/>
          <w:bCs/>
        </w:rPr>
        <w:t>r.Name</w:t>
      </w:r>
      <w:proofErr w:type="spellEnd"/>
      <w:r w:rsidRPr="00CC4CA0">
        <w:rPr>
          <w:b/>
          <w:bCs/>
        </w:rPr>
        <w:t>}</w:t>
      </w:r>
      <w:r w:rsidR="00891CF3">
        <w:br/>
      </w:r>
      <w:r w:rsidR="7F6BFD7D">
        <w:t>(Trustee)</w:t>
      </w:r>
    </w:p>
    <w:p w14:paraId="0D0031CD" w14:textId="77777777" w:rsidR="00891CF3" w:rsidRPr="00891CF3" w:rsidRDefault="7F6BFD7D" w:rsidP="00891CF3">
      <w:pPr>
        <w:pStyle w:val="Center"/>
        <w:keepNext w:val="0"/>
        <w:keepLines w:val="0"/>
      </w:pPr>
      <w:r>
        <w:t>for the Benefit of</w:t>
      </w:r>
    </w:p>
    <w:p w14:paraId="6F9AFAC7" w14:textId="77777777" w:rsidR="00891CF3" w:rsidRPr="00891CF3" w:rsidRDefault="003334A4" w:rsidP="00891CF3">
      <w:pPr>
        <w:pStyle w:val="CenterBold"/>
        <w:keepNext w:val="0"/>
        <w:keepLines w:val="0"/>
      </w:pPr>
      <w:r>
        <w:br/>
      </w:r>
      <w:r w:rsidR="7F6BFD7D">
        <w:t>COREVEST AMERICAN FINANCE LENDER LLC</w:t>
      </w:r>
      <w:r>
        <w:br/>
      </w:r>
      <w:r w:rsidR="7F6BFD7D">
        <w:rPr>
          <w:b w:val="0"/>
        </w:rPr>
        <w:t>(Beneficiary)</w:t>
      </w:r>
    </w:p>
    <w:p w14:paraId="6FF2DC06" w14:textId="7DEDC89C" w:rsidR="00891CF3" w:rsidRPr="00891CF3" w:rsidRDefault="00730E9D" w:rsidP="00891CF3">
      <w:pPr>
        <w:pStyle w:val="FlushLeft"/>
        <w:spacing w:before="480"/>
        <w:ind w:left="2970"/>
      </w:pPr>
      <w:r>
        <w:t xml:space="preserve">Dated:  </w:t>
      </w:r>
      <w:r>
        <w:tab/>
      </w:r>
      <w:r w:rsidR="00891CF3" w:rsidRPr="00891CF3">
        <w:t xml:space="preserve">As of </w:t>
      </w:r>
      <w:r w:rsidR="00844355" w:rsidRPr="00844355">
        <w:t>{Id | today}</w:t>
      </w:r>
    </w:p>
    <w:p w14:paraId="23C23749" w14:textId="3927DD3F" w:rsidR="00891CF3" w:rsidRPr="00891CF3" w:rsidRDefault="00844355" w:rsidP="00891CF3">
      <w:pPr>
        <w:pStyle w:val="FlushLeft"/>
        <w:ind w:left="2970"/>
      </w:pPr>
      <w:r>
        <w:t>County:</w:t>
      </w:r>
      <w:r>
        <w:tab/>
      </w:r>
      <w:r w:rsidRPr="00844355">
        <w:t>{</w:t>
      </w:r>
      <w:proofErr w:type="spellStart"/>
      <w:r w:rsidRPr="00844355">
        <w:t>Property_Advances__r</w:t>
      </w:r>
      <w:proofErr w:type="spellEnd"/>
      <w:r w:rsidRPr="00844355">
        <w:t>[0</w:t>
      </w:r>
      <w:proofErr w:type="gramStart"/>
      <w:r w:rsidRPr="00844355">
        <w:t>].</w:t>
      </w:r>
      <w:proofErr w:type="spellStart"/>
      <w:r w:rsidRPr="00844355">
        <w:t>Property</w:t>
      </w:r>
      <w:proofErr w:type="gramEnd"/>
      <w:r w:rsidRPr="00844355">
        <w:t>__r.County__c</w:t>
      </w:r>
      <w:proofErr w:type="spellEnd"/>
      <w:r w:rsidRPr="00844355">
        <w:t>}</w:t>
      </w:r>
    </w:p>
    <w:p w14:paraId="0F34B43A" w14:textId="77777777" w:rsidR="00891CF3" w:rsidRPr="00891CF3" w:rsidRDefault="00891CF3" w:rsidP="00891CF3">
      <w:pPr>
        <w:pStyle w:val="FlushLeft"/>
        <w:ind w:left="2160" w:firstLine="810"/>
      </w:pPr>
      <w:r w:rsidRPr="00891CF3">
        <w:t>State:</w:t>
      </w:r>
      <w:r w:rsidRPr="00891CF3">
        <w:tab/>
      </w:r>
      <w:r w:rsidRPr="00891CF3">
        <w:tab/>
        <w:t>Arizona</w:t>
      </w:r>
    </w:p>
    <w:p w14:paraId="1AD7F846" w14:textId="77777777" w:rsidR="00891CF3" w:rsidRPr="00891CF3" w:rsidRDefault="7F6BFD7D" w:rsidP="00891CF3">
      <w:pPr>
        <w:pStyle w:val="FlushLeft"/>
        <w:spacing w:before="480"/>
        <w:jc w:val="left"/>
      </w:pPr>
      <w:r w:rsidRPr="7F6BFD7D">
        <w:rPr>
          <w:b/>
          <w:bCs/>
        </w:rPr>
        <w:t xml:space="preserve">THIS INSTRUMENT IS A FINANCING STATEMENT FILED AS A FIXTURE FILING UNDER §9502 OF ARIZONA UNIFORM COMMERCIAL CODE (A.R.S.  §47-9502) COVERING ALL GOODS AS PROVIDED IN GRANTING CLAUSES WHICH ARE OR SHALL BECOME FIXTURES RELATED TO THE PREMISES DESCRIBED IN HEREIN AND IS TO BE RECORDED IN THE REAL ESTATE RECORDS AS A FIXTURE FILING.  THE LEASES REFERRED TO HEREIN DO NOT HAVE TERMS TOGETHER WITH RENEWAL TERMS IN EXCESS OF 35 YEARS.  </w:t>
      </w:r>
      <w:r w:rsidRPr="7F6BFD7D">
        <w:rPr>
          <w:b/>
          <w:bCs/>
          <w:highlight w:val="yellow"/>
        </w:rPr>
        <w:t>[THIS INSTRUMENT SECURES A VARIABLE INTEREST RATE CREDIT FACILITY.]</w:t>
      </w:r>
    </w:p>
    <w:p w14:paraId="72935EDB" w14:textId="77777777" w:rsidR="00891CF3" w:rsidRDefault="00891CF3" w:rsidP="00111D3C">
      <w:pPr>
        <w:pStyle w:val="FlushLeft"/>
        <w:sectPr w:rsidR="00891CF3" w:rsidSect="00B86A2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12E6DC14" w14:textId="77777777" w:rsidR="00891CF3" w:rsidRDefault="7F6BFD7D" w:rsidP="00891CF3">
      <w:pPr>
        <w:pStyle w:val="CenterBold"/>
        <w:keepNext w:val="0"/>
        <w:keepLines w:val="0"/>
      </w:pPr>
      <w:r>
        <w:lastRenderedPageBreak/>
        <w:t>DEED OF TRUST, ASSIGNMENT OF LEASES AND RENTS,</w:t>
      </w:r>
      <w:r w:rsidR="00891CF3">
        <w:br/>
      </w:r>
      <w:r>
        <w:t>SECURITY AGREEMENT AND FIXTURE FILING</w:t>
      </w:r>
    </w:p>
    <w:p w14:paraId="2AC6DA33" w14:textId="1F87718E" w:rsidR="00EE7829" w:rsidRPr="007F433A" w:rsidRDefault="7F6BFD7D" w:rsidP="007F433A">
      <w:pPr>
        <w:pStyle w:val="Body"/>
        <w:ind w:firstLine="0"/>
        <w:jc w:val="center"/>
      </w:pPr>
      <w:r>
        <w:t xml:space="preserve">Loan No.  </w:t>
      </w:r>
      <w:r w:rsidR="00844355" w:rsidRPr="00844355">
        <w:t>{</w:t>
      </w:r>
      <w:proofErr w:type="spellStart"/>
      <w:r w:rsidR="00844355" w:rsidRPr="00844355">
        <w:t>Deal__</w:t>
      </w:r>
      <w:proofErr w:type="gramStart"/>
      <w:r w:rsidR="00844355" w:rsidRPr="00844355">
        <w:t>r.Deal</w:t>
      </w:r>
      <w:proofErr w:type="gramEnd"/>
      <w:r w:rsidR="00844355" w:rsidRPr="00844355">
        <w:t>_Loan_Number__c</w:t>
      </w:r>
      <w:proofErr w:type="spellEnd"/>
      <w:r w:rsidR="00844355" w:rsidRPr="00844355">
        <w:t>}</w:t>
      </w:r>
    </w:p>
    <w:p w14:paraId="5ADD239B" w14:textId="3FD23DB2" w:rsidR="00891CF3" w:rsidRPr="00891CF3" w:rsidRDefault="7F6BFD7D" w:rsidP="00891CF3">
      <w:pPr>
        <w:pStyle w:val="Body"/>
      </w:pPr>
      <w:r>
        <w:t xml:space="preserve">THIS </w:t>
      </w:r>
      <w:r w:rsidRPr="7F6BFD7D">
        <w:rPr>
          <w:b/>
          <w:bCs/>
        </w:rPr>
        <w:t>DEED OF TRUST, ASSIGNMENT OF LEASES AND RENTS, SECURITY AGREEMENT</w:t>
      </w:r>
      <w:r>
        <w:t xml:space="preserve"> </w:t>
      </w:r>
      <w:r w:rsidRPr="7F6BFD7D">
        <w:rPr>
          <w:b/>
          <w:bCs/>
        </w:rPr>
        <w:t>AND FIXTURE FILING</w:t>
      </w:r>
      <w:r>
        <w:t xml:space="preserve"> (this </w:t>
      </w:r>
      <w:r w:rsidRPr="7F6BFD7D">
        <w:rPr>
          <w:i/>
          <w:iCs/>
        </w:rPr>
        <w:t>"</w:t>
      </w:r>
      <w:r w:rsidRPr="7F6BFD7D">
        <w:rPr>
          <w:b/>
          <w:bCs/>
          <w:i/>
          <w:iCs/>
        </w:rPr>
        <w:t>Deed of Trust</w:t>
      </w:r>
      <w:r w:rsidRPr="7F6BFD7D">
        <w:rPr>
          <w:i/>
          <w:iCs/>
        </w:rPr>
        <w:t>"</w:t>
      </w:r>
      <w:r>
        <w:t xml:space="preserve">) is made as of this </w:t>
      </w:r>
      <w:r w:rsidR="00844355" w:rsidRPr="00844355">
        <w:t>{null | day}</w:t>
      </w:r>
      <w:r>
        <w:t xml:space="preserve"> day of </w:t>
      </w:r>
      <w:r w:rsidR="00844355" w:rsidRPr="00844355">
        <w:t>{null | month}</w:t>
      </w:r>
      <w:r>
        <w:t xml:space="preserve">, </w:t>
      </w:r>
      <w:r w:rsidR="00844355" w:rsidRPr="00844355">
        <w:t>{null | year}</w:t>
      </w:r>
      <w:r>
        <w:t xml:space="preserve">, by </w:t>
      </w:r>
      <w:r w:rsidR="00844355" w:rsidRPr="00844355">
        <w:t>{Deal__</w:t>
      </w:r>
      <w:proofErr w:type="spellStart"/>
      <w:r w:rsidR="00844355" w:rsidRPr="00844355">
        <w:t>r.Name</w:t>
      </w:r>
      <w:proofErr w:type="spellEnd"/>
      <w:r w:rsidR="00844355" w:rsidRPr="00844355">
        <w:t>}</w:t>
      </w:r>
      <w:r w:rsidR="00844355">
        <w:t xml:space="preserve"> </w:t>
      </w:r>
      <w:r>
        <w:t xml:space="preserve">as trustor, having an address at </w:t>
      </w:r>
      <w:r w:rsidR="00CC4CA0" w:rsidRPr="00CC4CA0">
        <w:t>{Deal__</w:t>
      </w:r>
      <w:proofErr w:type="spellStart"/>
      <w:r w:rsidR="00CC4CA0" w:rsidRPr="00CC4CA0">
        <w:t>r.Name</w:t>
      </w:r>
      <w:proofErr w:type="spellEnd"/>
      <w:r w:rsidR="00CC4CA0" w:rsidRPr="00CC4CA0">
        <w:t>}</w:t>
      </w:r>
      <w:r>
        <w:t xml:space="preserve"> (</w:t>
      </w:r>
      <w:r w:rsidRPr="7F6BFD7D">
        <w:rPr>
          <w:i/>
          <w:iCs/>
        </w:rPr>
        <w:t>"</w:t>
      </w:r>
      <w:r w:rsidRPr="7F6BFD7D">
        <w:rPr>
          <w:b/>
          <w:bCs/>
          <w:i/>
          <w:iCs/>
        </w:rPr>
        <w:t>Trustor</w:t>
      </w:r>
      <w:r w:rsidRPr="7F6BFD7D">
        <w:rPr>
          <w:i/>
          <w:iCs/>
        </w:rPr>
        <w:t>"</w:t>
      </w:r>
      <w:r>
        <w:t xml:space="preserve">) to </w:t>
      </w:r>
      <w:r w:rsidR="00CC4CA0" w:rsidRPr="00CC4CA0">
        <w:t>{</w:t>
      </w:r>
      <w:proofErr w:type="spellStart"/>
      <w:r w:rsidR="00CC4CA0" w:rsidRPr="00CC4CA0">
        <w:t>Property_Advances__r</w:t>
      </w:r>
      <w:proofErr w:type="spellEnd"/>
      <w:r w:rsidR="00CC4CA0" w:rsidRPr="00CC4CA0">
        <w:t>[0].Property__r.Title_Company__</w:t>
      </w:r>
      <w:proofErr w:type="spellStart"/>
      <w:r w:rsidR="00CC4CA0" w:rsidRPr="00CC4CA0">
        <w:t>r.Name</w:t>
      </w:r>
      <w:proofErr w:type="spellEnd"/>
      <w:r w:rsidR="00CC4CA0" w:rsidRPr="00CC4CA0">
        <w:t>}</w:t>
      </w:r>
      <w:r>
        <w:t xml:space="preserve">, as trustee, having an address of </w:t>
      </w:r>
      <w:r w:rsidR="00CC4CA0" w:rsidRPr="00CC4CA0">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F6BFD7D">
        <w:rPr>
          <w:b/>
          <w:bCs/>
          <w:i/>
          <w:iCs/>
        </w:rPr>
        <w:t>Trustee</w:t>
      </w:r>
      <w:r>
        <w:t xml:space="preserve">"), for the benefit of </w:t>
      </w:r>
      <w:r w:rsidRPr="7F6BFD7D">
        <w:rPr>
          <w:b/>
          <w:bCs/>
        </w:rPr>
        <w:t>COREVEST AMERICAN FINANCE LENDER LLC</w:t>
      </w:r>
      <w:r>
        <w:t xml:space="preserve">, a Delaware limited liability company, as beneficiary, having an address at </w:t>
      </w:r>
      <w:r w:rsidR="001A1E71" w:rsidRPr="001A1E71">
        <w:t>4 Park Plaza, Suite 900</w:t>
      </w:r>
      <w:r>
        <w:t xml:space="preserve">, Irvine, CA 92614, Attn: Loan Administration (together with its successors and/or assigns, </w:t>
      </w:r>
      <w:r w:rsidRPr="7F6BFD7D">
        <w:rPr>
          <w:i/>
          <w:iCs/>
        </w:rPr>
        <w:t>"</w:t>
      </w:r>
      <w:r w:rsidRPr="7F6BFD7D">
        <w:rPr>
          <w:b/>
          <w:bCs/>
          <w:i/>
          <w:iCs/>
        </w:rPr>
        <w:t>Beneficiary</w:t>
      </w:r>
      <w:r w:rsidRPr="7F6BFD7D">
        <w:rPr>
          <w:i/>
          <w:iCs/>
        </w:rPr>
        <w:t>"</w:t>
      </w:r>
      <w:r>
        <w:t>).</w:t>
      </w:r>
    </w:p>
    <w:p w14:paraId="47D7231D" w14:textId="77777777" w:rsidR="00891CF3" w:rsidRPr="00891CF3" w:rsidRDefault="7F6BFD7D" w:rsidP="00891CF3">
      <w:pPr>
        <w:pStyle w:val="CenterBold"/>
        <w:keepNext w:val="0"/>
        <w:keepLines w:val="0"/>
      </w:pPr>
      <w:r>
        <w:t xml:space="preserve">W I T N E S </w:t>
      </w:r>
      <w:proofErr w:type="spellStart"/>
      <w:r>
        <w:t>S</w:t>
      </w:r>
      <w:proofErr w:type="spellEnd"/>
      <w:r>
        <w:t xml:space="preserve"> E T H:</w:t>
      </w:r>
    </w:p>
    <w:p w14:paraId="2CFEEDC4" w14:textId="507C2C8C" w:rsidR="00891CF3" w:rsidRPr="00891CF3" w:rsidRDefault="00891CF3" w:rsidP="00891CF3">
      <w:pPr>
        <w:pStyle w:val="Body"/>
      </w:pPr>
      <w:r w:rsidRPr="00891CF3">
        <w:t>A.</w:t>
      </w:r>
      <w:r w:rsidRPr="00891CF3">
        <w:tab/>
        <w:t xml:space="preserve">This Deed of Trust is given to secure a loan (the </w:t>
      </w:r>
      <w:r w:rsidRPr="7F6BFD7D">
        <w:rPr>
          <w:i/>
          <w:iCs/>
        </w:rPr>
        <w:t>"</w:t>
      </w:r>
      <w:r w:rsidRPr="7F6BFD7D">
        <w:rPr>
          <w:b/>
          <w:bCs/>
          <w:i/>
          <w:iCs/>
        </w:rPr>
        <w:t>Loan</w:t>
      </w:r>
      <w:r w:rsidRPr="7F6BFD7D">
        <w:rPr>
          <w:i/>
          <w:iCs/>
        </w:rPr>
        <w:t>"</w:t>
      </w:r>
      <w:r w:rsidRPr="00891CF3">
        <w:t xml:space="preserve">) in the </w:t>
      </w:r>
      <w:r w:rsidR="00981107">
        <w:t xml:space="preserve">maximum </w:t>
      </w:r>
      <w:r w:rsidRPr="00891CF3">
        <w:t xml:space="preserve">principal sum of </w:t>
      </w:r>
      <w:r w:rsidR="004F7BCC" w:rsidRPr="004F7BCC">
        <w:t>{</w:t>
      </w:r>
      <w:proofErr w:type="spellStart"/>
      <w:r w:rsidR="004F7BCC" w:rsidRPr="004F7BCC">
        <w:t>Deal__r.LOC_Commitment__c</w:t>
      </w:r>
      <w:proofErr w:type="spellEnd"/>
      <w:r w:rsidR="004F7BCC" w:rsidRPr="004F7BCC">
        <w:t xml:space="preserve"> | </w:t>
      </w:r>
      <w:proofErr w:type="spellStart"/>
      <w:r w:rsidR="004F7BCC" w:rsidRPr="004F7BCC">
        <w:t>formatCurrencyText</w:t>
      </w:r>
      <w:proofErr w:type="spellEnd"/>
      <w:r w:rsidR="004F7BCC" w:rsidRPr="004F7BCC">
        <w:t>}</w:t>
      </w:r>
      <w:r w:rsidR="00CC4CA0">
        <w:t xml:space="preserve"> (</w:t>
      </w:r>
      <w:r w:rsidR="00844355" w:rsidRPr="00844355">
        <w:t>{</w:t>
      </w:r>
      <w:proofErr w:type="spellStart"/>
      <w:r w:rsidR="00844355" w:rsidRPr="00844355">
        <w:t>Deal__r.LOC_Commitment__c</w:t>
      </w:r>
      <w:proofErr w:type="spellEnd"/>
      <w:r w:rsidR="00844355" w:rsidRPr="00844355">
        <w:t xml:space="preserve"> | </w:t>
      </w:r>
      <w:proofErr w:type="spellStart"/>
      <w:r w:rsidR="00844355" w:rsidRPr="00844355">
        <w:t>formatCurrency</w:t>
      </w:r>
      <w:proofErr w:type="spellEnd"/>
      <w:r w:rsidR="00844355" w:rsidRPr="00844355">
        <w:t>}</w:t>
      </w:r>
      <w:r w:rsidRPr="00891CF3">
        <w:t xml:space="preserve">) or so much thereof as </w:t>
      </w:r>
      <w:r w:rsidR="00981107">
        <w:t>has been and</w:t>
      </w:r>
      <w:r w:rsidR="00506454">
        <w:t>/or</w:t>
      </w:r>
      <w:r w:rsidR="00981107">
        <w:t xml:space="preserve"> </w:t>
      </w:r>
      <w:r w:rsidRPr="00891CF3">
        <w:t>may</w:t>
      </w:r>
      <w:r w:rsidR="00981107">
        <w:t xml:space="preserve"> hereafter</w:t>
      </w:r>
      <w:r w:rsidRPr="00891CF3">
        <w:t xml:space="preserve"> be advanced</w:t>
      </w:r>
      <w:r w:rsidR="00981107">
        <w:t xml:space="preserve"> from time to time</w:t>
      </w:r>
      <w:r w:rsidRPr="00891CF3">
        <w:t xml:space="preserve"> pursuant to that certain Loan Agreement dated as of </w:t>
      </w:r>
      <w:r w:rsidR="006633BF" w:rsidRPr="006633BF">
        <w:t>{</w:t>
      </w:r>
      <w:proofErr w:type="spellStart"/>
      <w:r w:rsidR="006633BF" w:rsidRPr="006633BF">
        <w:t>Deal__r.Loan_Effective_Date__c</w:t>
      </w:r>
      <w:proofErr w:type="spellEnd"/>
      <w:r w:rsidR="006633BF" w:rsidRPr="006633BF">
        <w:t xml:space="preserve"> | </w:t>
      </w:r>
      <w:proofErr w:type="spellStart"/>
      <w:r w:rsidR="006633BF" w:rsidRPr="006633BF">
        <w:t>formatDate</w:t>
      </w:r>
      <w:proofErr w:type="spellEnd"/>
      <w:r w:rsidR="006633BF" w:rsidRPr="006633BF">
        <w:t>}</w:t>
      </w:r>
      <w:r w:rsidR="006633BF">
        <w:t xml:space="preserve"> </w:t>
      </w:r>
      <w:r w:rsidRPr="00891CF3">
        <w:t xml:space="preserve">by and between Trustor and Beneficiary (as the same may be amended, restated, replaced, supplemented or otherwise modified from time to time, the </w:t>
      </w:r>
      <w:r w:rsidRPr="7F6BFD7D">
        <w:rPr>
          <w:i/>
          <w:iCs/>
        </w:rPr>
        <w:t>"</w:t>
      </w:r>
      <w:r w:rsidRPr="7F6BFD7D">
        <w:rPr>
          <w:b/>
          <w:bCs/>
          <w:i/>
          <w:iCs/>
        </w:rPr>
        <w:t>Loan Agreement</w:t>
      </w:r>
      <w:r w:rsidRPr="7F6BFD7D">
        <w:rPr>
          <w:i/>
          <w:iCs/>
        </w:rPr>
        <w:t>"</w:t>
      </w:r>
      <w:r w:rsidRPr="00891CF3">
        <w:t xml:space="preserve">), and evidenced by that certain </w:t>
      </w:r>
      <w:r w:rsidR="00981107">
        <w:t xml:space="preserve">Secured </w:t>
      </w:r>
      <w:r w:rsidRPr="00891CF3">
        <w:t>Promissory Note</w:t>
      </w:r>
      <w:r w:rsidR="00981107">
        <w:t>,</w:t>
      </w:r>
      <w:r w:rsidRPr="00891CF3">
        <w:t xml:space="preserve"> dated </w:t>
      </w:r>
      <w:r w:rsidR="00981107">
        <w:t xml:space="preserve">as of </w:t>
      </w:r>
      <w:r w:rsidRPr="00891CF3">
        <w:t xml:space="preserve">the date </w:t>
      </w:r>
      <w:r w:rsidR="00981107">
        <w:t>of the Loan Agreement,</w:t>
      </w:r>
      <w:r w:rsidR="00981107" w:rsidRPr="00891CF3">
        <w:t xml:space="preserve"> </w:t>
      </w:r>
      <w:r w:rsidRPr="00891CF3">
        <w:t xml:space="preserve">made by Trustor to Beneficiary (such Note, together with all extensions, renewals, replacements, restatements or modifications thereof, being hereinafter referred to as the </w:t>
      </w:r>
      <w:r w:rsidRPr="7F6BFD7D">
        <w:rPr>
          <w:i/>
          <w:iCs/>
        </w:rPr>
        <w:t>"</w:t>
      </w:r>
      <w:r w:rsidRPr="7F6BFD7D">
        <w:rPr>
          <w:b/>
          <w:bCs/>
          <w:i/>
          <w:iCs/>
        </w:rPr>
        <w:t>Note</w:t>
      </w:r>
      <w:r w:rsidRPr="7F6BFD7D">
        <w:rPr>
          <w:i/>
          <w:iCs/>
        </w:rPr>
        <w:t>"</w:t>
      </w:r>
      <w:r w:rsidRPr="00891CF3">
        <w:t>).  Capitalized terms used herein without definition shall have the meanings ascribed to such terms in the Loan Agreement.</w:t>
      </w:r>
    </w:p>
    <w:p w14:paraId="66078DDC" w14:textId="77777777" w:rsidR="00891CF3" w:rsidRPr="00891CF3" w:rsidRDefault="00891CF3" w:rsidP="00891CF3">
      <w:pPr>
        <w:pStyle w:val="Body"/>
      </w:pPr>
      <w:r w:rsidRPr="00891CF3">
        <w:t>B.</w:t>
      </w:r>
      <w:r w:rsidRPr="00891CF3">
        <w:tab/>
        <w:t>Trustor desires to secure the payment of the principal amount of the Loan</w:t>
      </w:r>
      <w:r w:rsidR="00981107">
        <w:t>,</w:t>
      </w:r>
      <w:r w:rsidRPr="00891CF3">
        <w:t xml:space="preserve"> </w:t>
      </w:r>
      <w:r w:rsidR="00981107" w:rsidRPr="7F6BFD7D">
        <w:t xml:space="preserve">outstanding from time to time, including without limitation, all Advances now or hereafter made under the Loan Agreement, </w:t>
      </w:r>
      <w:r w:rsidRPr="00891CF3">
        <w:t xml:space="preserve">together with all interest accrued and unpaid thereon and all other sums due to Beneficiary in respect of the Loan under the Note, the Loan Agreement and the other Loan Documents (the </w:t>
      </w:r>
      <w:r w:rsidRPr="7F6BFD7D">
        <w:rPr>
          <w:i/>
          <w:iCs/>
        </w:rPr>
        <w:t>"</w:t>
      </w:r>
      <w:r w:rsidRPr="7F6BFD7D">
        <w:rPr>
          <w:b/>
          <w:bCs/>
          <w:i/>
          <w:iCs/>
        </w:rPr>
        <w:t>Debt</w:t>
      </w:r>
      <w:r w:rsidRPr="7F6BFD7D">
        <w:rPr>
          <w:i/>
          <w:iCs/>
        </w:rPr>
        <w:t>"</w:t>
      </w:r>
      <w:r w:rsidRPr="00891CF3">
        <w:t>) and the performance of all of its obligations under the Note, the Loan Agreement and the other Loan Documents.</w:t>
      </w:r>
    </w:p>
    <w:p w14:paraId="3A98CFDE" w14:textId="77777777" w:rsidR="00891CF3" w:rsidRPr="00891CF3" w:rsidRDefault="00891CF3" w:rsidP="00891CF3">
      <w:pPr>
        <w:pStyle w:val="Body"/>
      </w:pPr>
      <w:r w:rsidRPr="00891CF3">
        <w:t>C.</w:t>
      </w:r>
      <w:r w:rsidRPr="00891CF3">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048A511C" w14:textId="77777777" w:rsidR="00891CF3" w:rsidRPr="00891CF3" w:rsidRDefault="7F6BFD7D" w:rsidP="00891CF3">
      <w:pPr>
        <w:pStyle w:val="Body"/>
      </w:pPr>
      <w:r>
        <w:t>NOW THEREFORE, in consideration of the making of the Loan by Beneficiary and the covenants, agreements, representations and warranties set forth in this Deed of Trust and other good and valuable consideration, the receipt and sufficiency of which are acknowledged by Trustor:</w:t>
      </w:r>
    </w:p>
    <w:p w14:paraId="4B1704F3" w14:textId="77777777" w:rsidR="00891CF3" w:rsidRPr="00891CF3" w:rsidRDefault="00891CF3" w:rsidP="00891CF3">
      <w:pPr>
        <w:pStyle w:val="Heading1"/>
        <w:keepNext/>
        <w:keepLines/>
      </w:pPr>
      <w:r>
        <w:lastRenderedPageBreak/>
        <w:br/>
      </w:r>
      <w:r>
        <w:br/>
      </w:r>
      <w:r w:rsidR="7F6BFD7D">
        <w:t>GRANTS OF SECURITY</w:t>
      </w:r>
    </w:p>
    <w:p w14:paraId="0E24DBD7" w14:textId="77777777" w:rsidR="00891CF3" w:rsidRPr="00891CF3" w:rsidRDefault="7F6BFD7D" w:rsidP="00891CF3">
      <w:pPr>
        <w:pStyle w:val="Heading2"/>
      </w:pPr>
      <w:r w:rsidRPr="7F6BFD7D">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F6BFD7D">
        <w:rPr>
          <w:i/>
          <w:iCs/>
        </w:rPr>
        <w:t>"</w:t>
      </w:r>
      <w:r w:rsidRPr="7F6BFD7D">
        <w:rPr>
          <w:b/>
          <w:bCs/>
          <w:i/>
          <w:iCs/>
        </w:rPr>
        <w:t>Property</w:t>
      </w:r>
      <w:r w:rsidRPr="7F6BFD7D">
        <w:rPr>
          <w:i/>
          <w:iCs/>
        </w:rPr>
        <w:t>"</w:t>
      </w:r>
      <w:r>
        <w:t>):</w:t>
      </w:r>
    </w:p>
    <w:p w14:paraId="373CBF68" w14:textId="598022D9" w:rsidR="00891CF3" w:rsidRPr="00891CF3" w:rsidRDefault="7F6BFD7D" w:rsidP="00844355">
      <w:pPr>
        <w:pStyle w:val="Heading3"/>
      </w:pPr>
      <w:r w:rsidRPr="7F6BFD7D">
        <w:rPr>
          <w:u w:val="single"/>
        </w:rPr>
        <w:t>Land</w:t>
      </w:r>
      <w:r>
        <w:t xml:space="preserve">.  The real property located in the County of </w:t>
      </w:r>
      <w:r w:rsidR="00844355" w:rsidRPr="00844355">
        <w:t>{</w:t>
      </w:r>
      <w:proofErr w:type="spellStart"/>
      <w:r w:rsidR="00844355" w:rsidRPr="00844355">
        <w:t>Property_Advances__r</w:t>
      </w:r>
      <w:proofErr w:type="spellEnd"/>
      <w:r w:rsidR="00844355" w:rsidRPr="00844355">
        <w:t>[0].</w:t>
      </w:r>
      <w:proofErr w:type="spellStart"/>
      <w:r w:rsidR="00844355" w:rsidRPr="00844355">
        <w:t>Property__r.County__c</w:t>
      </w:r>
      <w:proofErr w:type="spellEnd"/>
      <w:r w:rsidR="00844355" w:rsidRPr="00844355">
        <w:t>}</w:t>
      </w:r>
      <w:r>
        <w:t xml:space="preserve">, State of Arizona, identified on </w:t>
      </w:r>
      <w:r w:rsidRPr="7F6BFD7D">
        <w:rPr>
          <w:b/>
          <w:bCs/>
          <w:u w:val="single"/>
        </w:rPr>
        <w:t>Schedule 1</w:t>
      </w:r>
      <w:r>
        <w:t xml:space="preserve"> attached hereto and made a part hereof and more particularly described in </w:t>
      </w:r>
      <w:r w:rsidRPr="7F6BFD7D">
        <w:rPr>
          <w:b/>
          <w:bCs/>
          <w:u w:val="single"/>
        </w:rPr>
        <w:t>Exhibit A</w:t>
      </w:r>
      <w:r>
        <w:t xml:space="preserve">, attached hereto and made a part hereof (collectively, the </w:t>
      </w:r>
      <w:r w:rsidRPr="7F6BFD7D">
        <w:rPr>
          <w:i/>
          <w:iCs/>
        </w:rPr>
        <w:t>"</w:t>
      </w:r>
      <w:r w:rsidRPr="7F6BFD7D">
        <w:rPr>
          <w:b/>
          <w:bCs/>
          <w:i/>
          <w:iCs/>
        </w:rPr>
        <w:t>Land</w:t>
      </w:r>
      <w:r w:rsidRPr="7F6BFD7D">
        <w:rPr>
          <w:i/>
          <w:iCs/>
        </w:rPr>
        <w:t>"</w:t>
      </w:r>
      <w:r>
        <w:t>);</w:t>
      </w:r>
    </w:p>
    <w:p w14:paraId="58DA632F" w14:textId="77777777" w:rsidR="00891CF3" w:rsidRPr="00891CF3" w:rsidRDefault="7F6BFD7D" w:rsidP="00891CF3">
      <w:pPr>
        <w:pStyle w:val="Heading3"/>
      </w:pPr>
      <w:r w:rsidRPr="7F6BFD7D">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6F739DE" w14:textId="77777777" w:rsidR="00891CF3" w:rsidRPr="00891CF3" w:rsidRDefault="7F6BFD7D" w:rsidP="00891CF3">
      <w:pPr>
        <w:pStyle w:val="Heading3"/>
      </w:pPr>
      <w:r w:rsidRPr="7F6BFD7D">
        <w:rPr>
          <w:u w:val="single"/>
        </w:rPr>
        <w:t>Improvements</w:t>
      </w:r>
      <w:r>
        <w:t xml:space="preserve">.  The buildings, structures, fixtures, additions, enlargements, extensions, modifications, repairs, replacements and improvements now or hereafter erected or located on the Land (collectively, the </w:t>
      </w:r>
      <w:r w:rsidRPr="7F6BFD7D">
        <w:rPr>
          <w:i/>
          <w:iCs/>
        </w:rPr>
        <w:t>"</w:t>
      </w:r>
      <w:r w:rsidRPr="7F6BFD7D">
        <w:rPr>
          <w:b/>
          <w:bCs/>
          <w:i/>
          <w:iCs/>
        </w:rPr>
        <w:t>Improvements</w:t>
      </w:r>
      <w:r w:rsidRPr="7F6BFD7D">
        <w:rPr>
          <w:i/>
          <w:iCs/>
        </w:rPr>
        <w:t>"</w:t>
      </w:r>
      <w:r>
        <w:t>);</w:t>
      </w:r>
    </w:p>
    <w:p w14:paraId="6CC8350E" w14:textId="77777777" w:rsidR="00891CF3" w:rsidRPr="00891CF3" w:rsidRDefault="7F6BFD7D" w:rsidP="00891CF3">
      <w:pPr>
        <w:pStyle w:val="Heading3"/>
      </w:pPr>
      <w:r w:rsidRPr="7F6BFD7D">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328C0753" w14:textId="77777777" w:rsidR="00891CF3" w:rsidRPr="00891CF3" w:rsidRDefault="7F6BFD7D" w:rsidP="00891CF3">
      <w:pPr>
        <w:pStyle w:val="Heading3"/>
      </w:pPr>
      <w:r w:rsidRPr="7F6BFD7D">
        <w:rPr>
          <w:u w:val="single"/>
        </w:rPr>
        <w:t>Equipment</w:t>
      </w:r>
      <w:r>
        <w:t xml:space="preserve">.  All "equipment," as such term is defined in </w:t>
      </w:r>
      <w:r w:rsidRPr="7F6BFD7D">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F6BFD7D">
        <w:rPr>
          <w:i/>
          <w:iCs/>
        </w:rPr>
        <w:t>"</w:t>
      </w:r>
      <w:r w:rsidRPr="7F6BFD7D">
        <w:rPr>
          <w:b/>
          <w:bCs/>
          <w:i/>
          <w:iCs/>
        </w:rPr>
        <w:t>Equipment</w:t>
      </w:r>
      <w:r w:rsidRPr="7F6BFD7D">
        <w:rPr>
          <w:i/>
          <w:iCs/>
        </w:rPr>
        <w:t>"</w:t>
      </w:r>
      <w:r>
        <w:t>).  Notwithstanding the foregoing, Equipment shall not include any property belonging to Tenants under Leases except to the extent that Trustor shall have any right or interest therein;</w:t>
      </w:r>
    </w:p>
    <w:p w14:paraId="334CE1E5" w14:textId="77777777" w:rsidR="00891CF3" w:rsidRPr="00891CF3" w:rsidRDefault="7F6BFD7D" w:rsidP="00891CF3">
      <w:pPr>
        <w:pStyle w:val="Heading3"/>
      </w:pPr>
      <w:r w:rsidRPr="7F6BFD7D">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F6BFD7D">
        <w:rPr>
          <w:i/>
          <w:iCs/>
        </w:rPr>
        <w:t>"</w:t>
      </w:r>
      <w:r w:rsidRPr="7F6BFD7D">
        <w:rPr>
          <w:b/>
          <w:bCs/>
          <w:i/>
          <w:iCs/>
        </w:rPr>
        <w:t>Fixtures</w:t>
      </w:r>
      <w:r w:rsidRPr="7F6BFD7D">
        <w:rPr>
          <w:i/>
          <w:iCs/>
        </w:rPr>
        <w:t>"</w:t>
      </w:r>
      <w:r>
        <w:t>).  Notwithstanding the foregoing, "Fixtures" shall not include any property which Tenants are entitled to remove pursuant to Leases except to the extent that Trustor shall have any right or interest therein;</w:t>
      </w:r>
    </w:p>
    <w:p w14:paraId="4EDE0E2A" w14:textId="77777777" w:rsidR="00891CF3" w:rsidRPr="00891CF3" w:rsidRDefault="7F6BFD7D" w:rsidP="00891CF3">
      <w:pPr>
        <w:pStyle w:val="Heading3"/>
      </w:pPr>
      <w:r w:rsidRPr="7F6BFD7D">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F6BFD7D">
        <w:rPr>
          <w:i/>
          <w:iCs/>
        </w:rPr>
        <w:t>"</w:t>
      </w:r>
      <w:r w:rsidRPr="7F6BFD7D">
        <w:rPr>
          <w:b/>
          <w:bCs/>
          <w:i/>
          <w:iCs/>
        </w:rPr>
        <w:t>Personal Property</w:t>
      </w:r>
      <w:r w:rsidRPr="7F6BFD7D">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F6BFD7D">
        <w:rPr>
          <w:i/>
          <w:iCs/>
        </w:rPr>
        <w:t>"</w:t>
      </w:r>
      <w:r w:rsidRPr="7F6BFD7D">
        <w:rPr>
          <w:b/>
          <w:bCs/>
          <w:i/>
          <w:iCs/>
        </w:rPr>
        <w:t>Uniform Commercial Code</w:t>
      </w:r>
      <w:r w:rsidRPr="7F6BFD7D">
        <w:rPr>
          <w:i/>
          <w:iCs/>
        </w:rPr>
        <w:t>"</w:t>
      </w:r>
      <w:r>
        <w:t>), superior in lien to the lien of this Deed of Trust, and all proceeds and products of any of the above;</w:t>
      </w:r>
    </w:p>
    <w:p w14:paraId="4DBF11E9" w14:textId="77777777" w:rsidR="00891CF3" w:rsidRPr="00891CF3" w:rsidRDefault="7F6BFD7D" w:rsidP="00891CF3">
      <w:pPr>
        <w:pStyle w:val="Heading3"/>
      </w:pPr>
      <w:r w:rsidRPr="7F6BFD7D">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F6BFD7D">
        <w:rPr>
          <w:i/>
          <w:iCs/>
        </w:rPr>
        <w:t>"</w:t>
      </w:r>
      <w:r w:rsidRPr="7F6BFD7D">
        <w:rPr>
          <w:b/>
          <w:bCs/>
          <w:i/>
          <w:iCs/>
        </w:rPr>
        <w:t>Bankruptcy Code</w:t>
      </w:r>
      <w:r w:rsidRPr="7F6BFD7D">
        <w:rPr>
          <w:i/>
          <w:iCs/>
        </w:rPr>
        <w:t>"</w:t>
      </w:r>
      <w:r>
        <w:t xml:space="preserve">) (collectively, the </w:t>
      </w:r>
      <w:r w:rsidRPr="7F6BFD7D">
        <w:rPr>
          <w:i/>
          <w:iCs/>
        </w:rPr>
        <w:t>"</w:t>
      </w:r>
      <w:r w:rsidRPr="7F6BFD7D">
        <w:rPr>
          <w:b/>
          <w:bCs/>
          <w:i/>
          <w:iCs/>
        </w:rPr>
        <w:t>Leases</w:t>
      </w:r>
      <w:r w:rsidRPr="7F6BFD7D">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F6BFD7D">
        <w:rPr>
          <w:i/>
          <w:iCs/>
        </w:rPr>
        <w:t>"</w:t>
      </w:r>
      <w:r w:rsidRPr="7F6BFD7D">
        <w:rPr>
          <w:b/>
          <w:bCs/>
          <w:i/>
          <w:iCs/>
        </w:rPr>
        <w:t>Rents</w:t>
      </w:r>
      <w:r w:rsidRPr="7F6BFD7D">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F6BFD7D">
        <w:rPr>
          <w:b/>
          <w:bCs/>
          <w:i/>
          <w:iCs/>
        </w:rPr>
        <w:t>Lease Guaranty</w:t>
      </w:r>
      <w:r>
        <w:t>", and collectively, the "</w:t>
      </w:r>
      <w:r w:rsidRPr="7F6BFD7D">
        <w:rPr>
          <w:b/>
          <w:bCs/>
          <w:i/>
          <w:iCs/>
        </w:rPr>
        <w:t>Lease Guaranties</w:t>
      </w:r>
      <w:r>
        <w:t>") given by any guarantor in connection with any of the Leases or leasing commissions (individually, a "</w:t>
      </w:r>
      <w:r w:rsidRPr="7F6BFD7D">
        <w:rPr>
          <w:b/>
          <w:bCs/>
          <w:i/>
          <w:iCs/>
        </w:rPr>
        <w:t>Lease Guarantor</w:t>
      </w:r>
      <w:r>
        <w:t>", and collectively, the "</w:t>
      </w:r>
      <w:r w:rsidRPr="7F6BFD7D">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59839155" w14:textId="77777777" w:rsidR="00891CF3" w:rsidRPr="00891CF3" w:rsidRDefault="7F6BFD7D" w:rsidP="00891CF3">
      <w:pPr>
        <w:pStyle w:val="Heading3"/>
      </w:pPr>
      <w:r w:rsidRPr="7F6BFD7D">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D020FBA" w14:textId="77777777" w:rsidR="00891CF3" w:rsidRPr="00891CF3" w:rsidRDefault="7F6BFD7D" w:rsidP="00891CF3">
      <w:pPr>
        <w:pStyle w:val="Heading3"/>
      </w:pPr>
      <w:r w:rsidRPr="7F6BFD7D">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67C04454" w14:textId="77777777" w:rsidR="00891CF3" w:rsidRPr="00891CF3" w:rsidRDefault="7F6BFD7D" w:rsidP="00891CF3">
      <w:pPr>
        <w:pStyle w:val="Heading3"/>
      </w:pPr>
      <w:r w:rsidRPr="7F6BFD7D">
        <w:rPr>
          <w:u w:val="single"/>
        </w:rPr>
        <w:t>Tax Certiorari</w:t>
      </w:r>
      <w:r>
        <w:t xml:space="preserve">.  All refunds, rebates or credits in connection with any reduction in Taxes, Impositions, assessments or other charges assessed against the Property as a result of tax certiorari proceedings or any other applications or proceedings for </w:t>
      </w:r>
      <w:proofErr w:type="gramStart"/>
      <w:r>
        <w:t>reduction;</w:t>
      </w:r>
      <w:proofErr w:type="gramEnd"/>
    </w:p>
    <w:p w14:paraId="0E51F910" w14:textId="77777777" w:rsidR="00891CF3" w:rsidRPr="00891CF3" w:rsidRDefault="7F6BFD7D" w:rsidP="00891CF3">
      <w:pPr>
        <w:pStyle w:val="Heading3"/>
      </w:pPr>
      <w:r w:rsidRPr="7F6BFD7D">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2052A3EA" w14:textId="77777777" w:rsidR="00891CF3" w:rsidRPr="00891CF3" w:rsidRDefault="7F6BFD7D" w:rsidP="00891CF3">
      <w:pPr>
        <w:pStyle w:val="Heading3"/>
      </w:pPr>
      <w:r w:rsidRPr="7F6BFD7D">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7F7749A3" w14:textId="77777777" w:rsidR="00891CF3" w:rsidRPr="00891CF3" w:rsidRDefault="7F6BFD7D" w:rsidP="00891CF3">
      <w:pPr>
        <w:pStyle w:val="Heading3"/>
      </w:pPr>
      <w:r w:rsidRPr="7F6BFD7D">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50BBE2A9" w14:textId="77777777" w:rsidR="00891CF3" w:rsidRPr="00891CF3" w:rsidRDefault="7F6BFD7D" w:rsidP="00891CF3">
      <w:pPr>
        <w:pStyle w:val="Heading3"/>
      </w:pPr>
      <w:r w:rsidRPr="7F6BFD7D">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4C854C44" w14:textId="77777777" w:rsidR="00891CF3" w:rsidRPr="00891CF3" w:rsidRDefault="7F6BFD7D" w:rsidP="00891CF3">
      <w:pPr>
        <w:pStyle w:val="Heading3"/>
      </w:pPr>
      <w:r w:rsidRPr="7F6BFD7D">
        <w:rPr>
          <w:u w:val="single"/>
        </w:rPr>
        <w:t>Uniform Commercial Code Property</w:t>
      </w:r>
      <w:r>
        <w:t>.  All documents, instruments, chattel paper and general intangibles, as the foregoing terms are defined in the Uniform Commercial Code, relating to the Property;</w:t>
      </w:r>
    </w:p>
    <w:p w14:paraId="5782E6FB" w14:textId="77777777" w:rsidR="00891CF3" w:rsidRPr="00891CF3" w:rsidRDefault="7F6BFD7D" w:rsidP="00891CF3">
      <w:pPr>
        <w:pStyle w:val="Heading3"/>
      </w:pPr>
      <w:r w:rsidRPr="7F6BFD7D">
        <w:rPr>
          <w:u w:val="single"/>
        </w:rPr>
        <w:lastRenderedPageBreak/>
        <w:t>Minerals</w:t>
      </w:r>
      <w:r>
        <w:t>.  All minerals, crops, timber, trees, shrubs, flowers and landscaping features now or hereafter located on, under or above Land;</w:t>
      </w:r>
    </w:p>
    <w:p w14:paraId="34BF71AD" w14:textId="77777777" w:rsidR="00891CF3" w:rsidRPr="00891CF3" w:rsidRDefault="7F6BFD7D" w:rsidP="00891CF3">
      <w:pPr>
        <w:pStyle w:val="Heading3"/>
      </w:pPr>
      <w:r w:rsidRPr="7F6BFD7D">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F6BFD7D">
        <w:rPr>
          <w:b/>
          <w:bCs/>
          <w:i/>
          <w:iCs/>
        </w:rPr>
        <w:t>Bankruptcy Claims</w:t>
      </w:r>
      <w:r>
        <w:t>");</w:t>
      </w:r>
    </w:p>
    <w:p w14:paraId="0D9B59E1" w14:textId="77777777" w:rsidR="00891CF3" w:rsidRPr="00891CF3" w:rsidRDefault="7F6BFD7D" w:rsidP="00891CF3">
      <w:pPr>
        <w:pStyle w:val="Heading3"/>
      </w:pPr>
      <w:r w:rsidRPr="7F6BFD7D">
        <w:rPr>
          <w:u w:val="single"/>
        </w:rPr>
        <w:t>Proceeds</w:t>
      </w:r>
      <w:r>
        <w:t>.  All proceeds of, and proceeds of any sale of, any of the foregoing, including, without limitation, proceeds of insurance and condemnation awards, whether in cash or in liquidation or other claims, or otherwise; and</w:t>
      </w:r>
    </w:p>
    <w:p w14:paraId="20674A4F" w14:textId="77777777" w:rsidR="00891CF3" w:rsidRPr="00891CF3" w:rsidRDefault="7F6BFD7D" w:rsidP="00891CF3">
      <w:pPr>
        <w:pStyle w:val="Heading3"/>
      </w:pPr>
      <w:r w:rsidRPr="7F6BFD7D">
        <w:rPr>
          <w:u w:val="single"/>
        </w:rPr>
        <w:t>Other Rights</w:t>
      </w:r>
      <w:r>
        <w:t xml:space="preserve">.  </w:t>
      </w:r>
      <w:proofErr w:type="gramStart"/>
      <w:r>
        <w:t>Any and all</w:t>
      </w:r>
      <w:proofErr w:type="gramEnd"/>
      <w:r>
        <w:t xml:space="preserve"> other rights of Trustor in and to the items set forth in </w:t>
      </w:r>
      <w:r w:rsidRPr="7F6BFD7D">
        <w:rPr>
          <w:u w:val="single"/>
        </w:rPr>
        <w:t>Subsections (a)</w:t>
      </w:r>
      <w:r>
        <w:t xml:space="preserve"> through </w:t>
      </w:r>
      <w:r w:rsidRPr="7F6BFD7D">
        <w:rPr>
          <w:u w:val="single"/>
        </w:rPr>
        <w:t>(s)</w:t>
      </w:r>
      <w:r>
        <w:t> above.</w:t>
      </w:r>
    </w:p>
    <w:p w14:paraId="32A1093B" w14:textId="77777777" w:rsidR="00891CF3" w:rsidRPr="00891CF3" w:rsidRDefault="7F6BFD7D" w:rsidP="00891CF3">
      <w:pPr>
        <w:pStyle w:val="FlushLeft"/>
        <w:jc w:val="left"/>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F6BFD7D">
        <w:rPr>
          <w:i/>
          <w:iCs/>
        </w:rPr>
        <w:t>"</w:t>
      </w:r>
      <w:r w:rsidRPr="7F6BFD7D">
        <w:rPr>
          <w:b/>
          <w:bCs/>
          <w:i/>
          <w:iCs/>
        </w:rPr>
        <w:t>Real Property</w:t>
      </w:r>
      <w:r w:rsidRPr="7F6BFD7D">
        <w:rPr>
          <w:i/>
          <w:iCs/>
        </w:rPr>
        <w:t>"</w:t>
      </w:r>
      <w:r>
        <w:t>) appropriated to the use thereof and, whether affixed or annexed to the Land or not, shall for the purposes of this Deed of Trust be deemed conclusively to be real estate and mortgaged hereby.</w:t>
      </w:r>
    </w:p>
    <w:p w14:paraId="6C05AA0F" w14:textId="77777777" w:rsidR="00891CF3" w:rsidRPr="00891CF3" w:rsidRDefault="7F6BFD7D" w:rsidP="00891CF3">
      <w:pPr>
        <w:pStyle w:val="Heading2"/>
      </w:pPr>
      <w:r w:rsidRPr="7F6BFD7D">
        <w:rPr>
          <w:b/>
          <w:bCs/>
          <w:u w:val="single"/>
        </w:rPr>
        <w:t>Assignment of Rents</w:t>
      </w:r>
      <w:r>
        <w:t xml:space="preserve">.  </w:t>
      </w:r>
    </w:p>
    <w:p w14:paraId="3DF85486" w14:textId="77777777" w:rsidR="00891CF3" w:rsidRPr="00891CF3" w:rsidRDefault="7F6BFD7D" w:rsidP="00891CF3">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0C62BCFA" w14:textId="77777777" w:rsidR="00891CF3" w:rsidRPr="00891CF3" w:rsidRDefault="7F6BFD7D" w:rsidP="00891CF3">
      <w:pPr>
        <w:pStyle w:val="Heading3"/>
      </w:pPr>
      <w:r>
        <w:t>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Mortgagor hereby grants to Mortgagee an irrevocable power of attorney, coupled with an interest, to execute and deliver, on behalf of Mortgagor, to tenants under current and future Leases and counterparties to Lease Guaranties, direction letters to deliver all Rents and all sums due under any Lease Guaranties directly to Mortgagee.  Any exercise of the foregoing power of attorney shall constitute an immediate renovation of the revocable license given pursuant to Section 1.02(a).</w:t>
      </w:r>
    </w:p>
    <w:p w14:paraId="1492C0A9" w14:textId="77777777" w:rsidR="00891CF3" w:rsidRPr="00891CF3" w:rsidRDefault="7F6BFD7D" w:rsidP="00891CF3">
      <w:pPr>
        <w:pStyle w:val="Heading2"/>
      </w:pPr>
      <w:r w:rsidRPr="7F6BFD7D">
        <w:rPr>
          <w:b/>
          <w:bCs/>
          <w:u w:val="single"/>
        </w:rPr>
        <w:lastRenderedPageBreak/>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F6BFD7D">
        <w:rPr>
          <w:i/>
          <w:iCs/>
        </w:rPr>
        <w:t>"</w:t>
      </w:r>
      <w:r w:rsidRPr="7F6BFD7D">
        <w:rPr>
          <w:b/>
          <w:bCs/>
          <w:i/>
          <w:iCs/>
        </w:rPr>
        <w:t>Collateral</w:t>
      </w:r>
      <w:r w:rsidRPr="7F6BFD7D">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26737598" w14:textId="77777777" w:rsidR="00891CF3" w:rsidRPr="00891CF3" w:rsidRDefault="7F6BFD7D" w:rsidP="00891CF3">
      <w:pPr>
        <w:pStyle w:val="Heading2"/>
      </w:pPr>
      <w:r w:rsidRPr="7F6BFD7D">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Arizona Uniform Commercial Code (A.R.S.  §47-9502), as the same may be amended or recodified from time to time.  For this purpose, the respective addresses of Trustor, as debtor, and Beneficiary, as secured party, are as set forth in the preamble of this Deed of Trust.  Trustor is the record owner of the Property.</w:t>
      </w:r>
    </w:p>
    <w:p w14:paraId="0B6B83D0" w14:textId="77777777" w:rsidR="00891CF3" w:rsidRPr="00891CF3" w:rsidRDefault="7F6BFD7D" w:rsidP="00891CF3">
      <w:pPr>
        <w:pStyle w:val="CenterBold"/>
        <w:keepNext w:val="0"/>
        <w:keepLines w:val="0"/>
      </w:pPr>
      <w:r>
        <w:t>CONDITIONS TO GRANT</w:t>
      </w:r>
    </w:p>
    <w:p w14:paraId="3D77D121" w14:textId="77777777" w:rsidR="00891CF3" w:rsidRPr="00891CF3" w:rsidRDefault="7F6BFD7D" w:rsidP="00891CF3">
      <w:pPr>
        <w:pStyle w:val="Body"/>
      </w:pPr>
      <w:r>
        <w:t>TO HAVE AND TO HOLD the above granted and described Property unto and to the use and benefit of Beneficiary and its successors and assigns, forever;</w:t>
      </w:r>
    </w:p>
    <w:p w14:paraId="6DE39E48" w14:textId="77777777" w:rsidR="00891CF3" w:rsidRPr="00891CF3" w:rsidRDefault="7F6BFD7D" w:rsidP="00891CF3">
      <w:pPr>
        <w:pStyle w:val="Body"/>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7F6BFD7D">
        <w:rPr>
          <w:u w:val="single"/>
        </w:rPr>
        <w:t>Section 9.06</w:t>
      </w:r>
      <w:r>
        <w:t xml:space="preserve">, Trustor's </w:t>
      </w:r>
      <w:r>
        <w:lastRenderedPageBreak/>
        <w:t>obligation to indemnify and hold harmless Beneficiary pursuant to the provisions hereof shall survive any such payment or release.</w:t>
      </w:r>
    </w:p>
    <w:p w14:paraId="56804366" w14:textId="77777777" w:rsidR="00891CF3" w:rsidRPr="00891CF3" w:rsidRDefault="004509EF" w:rsidP="004509EF">
      <w:pPr>
        <w:pStyle w:val="Heading1"/>
        <w:keepNext/>
        <w:keepLines/>
      </w:pPr>
      <w:r>
        <w:br/>
      </w:r>
      <w:r>
        <w:br/>
      </w:r>
      <w:r w:rsidR="7F6BFD7D">
        <w:t>DEBT AND OBLIGATIONS SECURED</w:t>
      </w:r>
    </w:p>
    <w:p w14:paraId="34DD4055" w14:textId="77777777" w:rsidR="00891CF3" w:rsidRPr="00891CF3" w:rsidRDefault="7F6BFD7D" w:rsidP="00891CF3">
      <w:pPr>
        <w:pStyle w:val="Heading2"/>
      </w:pPr>
      <w:r w:rsidRPr="7F6BFD7D">
        <w:rPr>
          <w:b/>
          <w:bCs/>
          <w:u w:val="single"/>
        </w:rPr>
        <w:t>Obligations</w:t>
      </w:r>
      <w:r>
        <w:t xml:space="preserve">.  This Deed of Trust and the grants, assignments and transfers made in </w:t>
      </w:r>
      <w:r w:rsidRPr="7F6BFD7D">
        <w:rPr>
          <w:u w:val="single"/>
        </w:rPr>
        <w:t>Article I</w:t>
      </w:r>
      <w:r>
        <w:t xml:space="preserve"> are given for the purpose of securing the Obligations, including, but not limited to, the Debt.</w:t>
      </w:r>
    </w:p>
    <w:p w14:paraId="6E4880A8" w14:textId="77777777" w:rsidR="00891CF3" w:rsidRPr="00891CF3" w:rsidRDefault="7F6BFD7D" w:rsidP="00891CF3">
      <w:pPr>
        <w:pStyle w:val="Heading2"/>
      </w:pPr>
      <w:r w:rsidRPr="7F6BFD7D">
        <w:rPr>
          <w:b/>
          <w:bCs/>
          <w:u w:val="single"/>
        </w:rPr>
        <w:t>Other Obligations</w:t>
      </w:r>
      <w:r>
        <w:t xml:space="preserve">.  This Deed of Trust and the grants, assignments and transfers made in </w:t>
      </w:r>
      <w:r w:rsidRPr="7F6BFD7D">
        <w:rPr>
          <w:u w:val="single"/>
        </w:rPr>
        <w:t>Article I</w:t>
      </w:r>
      <w:r>
        <w:t xml:space="preserve"> are also given for the purpose of securing the following (collectively, the </w:t>
      </w:r>
      <w:r w:rsidRPr="7F6BFD7D">
        <w:rPr>
          <w:i/>
          <w:iCs/>
        </w:rPr>
        <w:t>"</w:t>
      </w:r>
      <w:r w:rsidRPr="7F6BFD7D">
        <w:rPr>
          <w:b/>
          <w:bCs/>
          <w:i/>
          <w:iCs/>
        </w:rPr>
        <w:t>Other Obligations</w:t>
      </w:r>
      <w:r w:rsidRPr="7F6BFD7D">
        <w:rPr>
          <w:i/>
          <w:iCs/>
        </w:rPr>
        <w:t>"</w:t>
      </w:r>
      <w:r>
        <w:t>):</w:t>
      </w:r>
    </w:p>
    <w:p w14:paraId="590E8FCB" w14:textId="77777777" w:rsidR="00891CF3" w:rsidRPr="00891CF3" w:rsidRDefault="7F6BFD7D" w:rsidP="00891CF3">
      <w:pPr>
        <w:pStyle w:val="Heading3"/>
      </w:pPr>
      <w:r>
        <w:t>the performance of all other obligations of Trustor contained herein;</w:t>
      </w:r>
    </w:p>
    <w:p w14:paraId="4A339EC6" w14:textId="77777777" w:rsidR="00891CF3" w:rsidRPr="00891CF3" w:rsidRDefault="7F6BFD7D" w:rsidP="00891CF3">
      <w:pPr>
        <w:pStyle w:val="Heading3"/>
      </w:pPr>
      <w:r>
        <w:t>the performance of each obligation of Trustor contained in the Loan Agreement and in each other Loan Document; and</w:t>
      </w:r>
    </w:p>
    <w:p w14:paraId="3565EAC7" w14:textId="77777777" w:rsidR="00891CF3" w:rsidRPr="00891CF3" w:rsidRDefault="7F6BFD7D" w:rsidP="00891CF3">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1947B11B" w14:textId="77777777" w:rsidR="00891CF3" w:rsidRPr="00891CF3" w:rsidRDefault="7F6BFD7D" w:rsidP="7F6BFD7D">
      <w:pPr>
        <w:pStyle w:val="Heading2"/>
        <w:rPr>
          <w:i/>
          <w:iCs/>
        </w:rPr>
      </w:pPr>
      <w:r w:rsidRPr="7F6BFD7D">
        <w:rPr>
          <w:b/>
          <w:bCs/>
          <w:u w:val="single"/>
        </w:rPr>
        <w:t>Debt and Other Obligations</w:t>
      </w:r>
      <w:r>
        <w:t xml:space="preserve">.  Trustor's obligations for the payment of the Debt and the performance of the Other Obligations shall be referred to collectively herein as the </w:t>
      </w:r>
      <w:r w:rsidRPr="7F6BFD7D">
        <w:rPr>
          <w:i/>
          <w:iCs/>
        </w:rPr>
        <w:t>"</w:t>
      </w:r>
      <w:r w:rsidRPr="7F6BFD7D">
        <w:rPr>
          <w:b/>
          <w:bCs/>
          <w:i/>
          <w:iCs/>
        </w:rPr>
        <w:t>Obligations.</w:t>
      </w:r>
      <w:r w:rsidRPr="7F6BFD7D">
        <w:rPr>
          <w:i/>
          <w:iCs/>
        </w:rPr>
        <w:t>"</w:t>
      </w:r>
    </w:p>
    <w:p w14:paraId="67A9DCA3" w14:textId="77777777" w:rsidR="00891CF3" w:rsidRPr="00891CF3" w:rsidRDefault="7F6BFD7D" w:rsidP="7F6BFD7D">
      <w:pPr>
        <w:pStyle w:val="Heading2"/>
        <w:rPr>
          <w:b/>
          <w:bCs/>
          <w:u w:val="single"/>
        </w:rPr>
      </w:pPr>
      <w:r w:rsidRPr="7F6BFD7D">
        <w:rPr>
          <w:b/>
          <w:bCs/>
          <w:u w:val="single"/>
        </w:rPr>
        <w:t>Variable Interest Rate</w:t>
      </w:r>
      <w:r w:rsidRPr="7F6BFD7D">
        <w:rPr>
          <w:b/>
          <w:bCs/>
        </w:rPr>
        <w:t>.</w:t>
      </w:r>
      <w:r>
        <w:t xml:space="preserve">  The Loan secured by this Deed of Trust may be a variable interest rate loan, if so provided in the Loan Agreement.</w:t>
      </w:r>
    </w:p>
    <w:p w14:paraId="48E81A06" w14:textId="77777777" w:rsidR="00891CF3" w:rsidRPr="00891CF3" w:rsidRDefault="7F6BFD7D" w:rsidP="7F6BFD7D">
      <w:pPr>
        <w:pStyle w:val="Heading2"/>
        <w:rPr>
          <w:b/>
          <w:bCs/>
          <w:u w:val="single"/>
        </w:rPr>
      </w:pPr>
      <w:r w:rsidRPr="7F6BFD7D">
        <w:rPr>
          <w:b/>
          <w:bCs/>
          <w:u w:val="single"/>
        </w:rPr>
        <w:t>Loan</w:t>
      </w:r>
      <w:r w:rsidRPr="7F6BFD7D">
        <w:rPr>
          <w:u w:val="single"/>
        </w:rPr>
        <w:t xml:space="preserve"> </w:t>
      </w:r>
      <w:r w:rsidRPr="7F6BFD7D">
        <w:rPr>
          <w:b/>
          <w:bCs/>
          <w:u w:val="single"/>
        </w:rPr>
        <w:t>Repayment</w:t>
      </w:r>
      <w:r w:rsidRPr="7F6BFD7D">
        <w:rPr>
          <w:b/>
          <w:bCs/>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A742A79" w14:textId="77777777" w:rsidR="00891CF3" w:rsidRPr="00891CF3" w:rsidRDefault="7F6BFD7D" w:rsidP="00891CF3">
      <w:pPr>
        <w:pStyle w:val="Heading2"/>
      </w:pPr>
      <w:r w:rsidRPr="7F6BFD7D">
        <w:rPr>
          <w:b/>
          <w:bCs/>
          <w:u w:val="single"/>
        </w:rPr>
        <w:t>Other Mortgages; No Election of Remedies</w:t>
      </w:r>
      <w:r>
        <w:t>.</w:t>
      </w:r>
    </w:p>
    <w:p w14:paraId="3C4E18E2" w14:textId="77777777" w:rsidR="00891CF3" w:rsidRPr="00891CF3" w:rsidRDefault="7F6BFD7D" w:rsidP="00891CF3">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F6BFD7D">
        <w:rPr>
          <w:b/>
          <w:bCs/>
          <w:i/>
          <w:iCs/>
        </w:rPr>
        <w:t>Other Mortgages</w:t>
      </w:r>
      <w:r>
        <w:t>"), which cover or will hereafter cover other properties that are or may be located in various states and in other counties within the State of Arizona (collectively, the "</w:t>
      </w:r>
      <w:r w:rsidRPr="7F6BFD7D">
        <w:rPr>
          <w:b/>
          <w:bCs/>
          <w:i/>
          <w:iCs/>
        </w:rPr>
        <w:t>Other Collateral</w:t>
      </w:r>
      <w:r>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2114CDDC" w14:textId="77777777" w:rsidR="00891CF3" w:rsidRPr="00891CF3" w:rsidRDefault="7F6BFD7D" w:rsidP="00891CF3">
      <w:pPr>
        <w:pStyle w:val="Heading3"/>
      </w:pPr>
      <w:r>
        <w:lastRenderedPageBreak/>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5603255F" w14:textId="77777777" w:rsidR="00891CF3" w:rsidRDefault="7F6BFD7D" w:rsidP="00891CF3">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5B122E4" w14:textId="77777777" w:rsidR="00EE7829" w:rsidRDefault="7F6BFD7D" w:rsidP="007F433A">
      <w:pPr>
        <w:pStyle w:val="Heading2"/>
      </w:pPr>
      <w:r w:rsidRPr="7F6BFD7D">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4DD5E88B" w14:textId="77777777" w:rsidR="00891CF3" w:rsidRPr="00891CF3" w:rsidRDefault="004509EF" w:rsidP="00891CF3">
      <w:pPr>
        <w:pStyle w:val="Heading1"/>
      </w:pPr>
      <w:r>
        <w:br/>
      </w:r>
      <w:r>
        <w:br/>
      </w:r>
      <w:r w:rsidR="7F6BFD7D">
        <w:t>TRUSTOR COVENANTS</w:t>
      </w:r>
    </w:p>
    <w:p w14:paraId="0AD31A87" w14:textId="77777777" w:rsidR="00891CF3" w:rsidRPr="00891CF3" w:rsidRDefault="7F6BFD7D" w:rsidP="00891CF3">
      <w:pPr>
        <w:pStyle w:val="Body"/>
      </w:pPr>
      <w:r>
        <w:t>Trustor covenants and agrees that throughout the term of the Loan:</w:t>
      </w:r>
    </w:p>
    <w:p w14:paraId="0494E304" w14:textId="77777777" w:rsidR="00891CF3" w:rsidRPr="00891CF3" w:rsidRDefault="7F6BFD7D" w:rsidP="00891CF3">
      <w:pPr>
        <w:pStyle w:val="Heading2"/>
      </w:pPr>
      <w:r w:rsidRPr="7F6BFD7D">
        <w:rPr>
          <w:b/>
          <w:bCs/>
          <w:u w:val="single"/>
        </w:rPr>
        <w:t>Payment of Debt</w:t>
      </w:r>
      <w:r>
        <w:t>.  Trustor will pay the Debt at the time and in the manner provided in the Loan Agreement, the Note and this Deed of Trust.</w:t>
      </w:r>
    </w:p>
    <w:p w14:paraId="0A743649" w14:textId="77777777" w:rsidR="00891CF3" w:rsidRPr="00891CF3" w:rsidRDefault="7F6BFD7D" w:rsidP="00891CF3">
      <w:pPr>
        <w:pStyle w:val="Heading2"/>
      </w:pPr>
      <w:r w:rsidRPr="7F6BFD7D">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F6BFD7D">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to the Property, pay Taxes assessments and other charges assessed against the Property, and comply with Legal Requirements, in accordance with the Loan Agreement, and (ii) agrees that the proceeds of </w:t>
      </w:r>
      <w:r>
        <w:lastRenderedPageBreak/>
        <w:t xml:space="preserve">insurance and condemnation awards shall be settled, held, applied and/or disbursed in accordance with the Loan Agreement.  </w:t>
      </w:r>
      <w:bookmarkStart w:id="0" w:name="_DV_X17"/>
      <w:bookmarkStart w:id="1" w:name="_DV_C22"/>
      <w:bookmarkStart w:id="2" w:name="_DV_C25"/>
      <w:bookmarkEnd w:id="0"/>
      <w:bookmarkEnd w:id="1"/>
      <w:bookmarkEnd w:id="2"/>
    </w:p>
    <w:p w14:paraId="5B65D9F7" w14:textId="77777777" w:rsidR="00891CF3" w:rsidRPr="00891CF3" w:rsidRDefault="7F6BFD7D" w:rsidP="00891CF3">
      <w:pPr>
        <w:pStyle w:val="Heading2"/>
      </w:pPr>
      <w:r w:rsidRPr="7F6BFD7D">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771B4073" w14:textId="77777777" w:rsidR="00891CF3" w:rsidRPr="00891CF3" w:rsidRDefault="004509EF" w:rsidP="00891CF3">
      <w:pPr>
        <w:pStyle w:val="Heading1"/>
      </w:pPr>
      <w:r>
        <w:br/>
      </w:r>
      <w:r>
        <w:br/>
      </w:r>
      <w:r w:rsidR="7F6BFD7D">
        <w:t>OBLIGATIONS AND RELIANCES</w:t>
      </w:r>
    </w:p>
    <w:p w14:paraId="6079A17F" w14:textId="77777777" w:rsidR="00891CF3" w:rsidRPr="00891CF3" w:rsidRDefault="7F6BFD7D" w:rsidP="00891CF3">
      <w:pPr>
        <w:pStyle w:val="Heading2"/>
      </w:pPr>
      <w:r w:rsidRPr="7F6BFD7D">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0E84A6E1" w14:textId="77777777" w:rsidR="00891CF3" w:rsidRPr="00891CF3" w:rsidRDefault="7F6BFD7D" w:rsidP="00891CF3">
      <w:pPr>
        <w:pStyle w:val="Heading2"/>
      </w:pPr>
      <w:r w:rsidRPr="7F6BFD7D">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5D95E31" w14:textId="77777777" w:rsidR="00891CF3" w:rsidRPr="00891CF3" w:rsidRDefault="7F6BFD7D" w:rsidP="00891CF3">
      <w:pPr>
        <w:pStyle w:val="Heading2"/>
      </w:pPr>
      <w:r w:rsidRPr="7F6BFD7D">
        <w:rPr>
          <w:b/>
          <w:bCs/>
          <w:u w:val="single"/>
        </w:rPr>
        <w:t>No Beneficiary Obligations</w:t>
      </w:r>
      <w:r>
        <w:t>.</w:t>
      </w:r>
    </w:p>
    <w:p w14:paraId="76EEF73A" w14:textId="77777777" w:rsidR="00891CF3" w:rsidRPr="00891CF3" w:rsidRDefault="7F6BFD7D" w:rsidP="00891CF3">
      <w:pPr>
        <w:pStyle w:val="Heading3"/>
      </w:pPr>
      <w:r>
        <w:t xml:space="preserve">Notwithstanding the provisions of </w:t>
      </w:r>
      <w:r w:rsidRPr="7F6BFD7D">
        <w:rPr>
          <w:u w:val="single"/>
        </w:rPr>
        <w:t>Subsections 1.01(h)</w:t>
      </w:r>
      <w:r>
        <w:t xml:space="preserve"> and </w:t>
      </w:r>
      <w:r w:rsidRPr="7F6BFD7D">
        <w:rPr>
          <w:u w:val="single"/>
        </w:rPr>
        <w:t>(m)</w:t>
      </w:r>
      <w:r>
        <w:t xml:space="preserve"> or </w:t>
      </w:r>
      <w:r w:rsidRPr="7F6BFD7D">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AAFBAA4" w14:textId="77777777" w:rsidR="00891CF3" w:rsidRPr="00891CF3" w:rsidRDefault="7F6BFD7D" w:rsidP="00891CF3">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B83D29B" w14:textId="77777777" w:rsidR="00891CF3" w:rsidRPr="00891CF3" w:rsidRDefault="7F6BFD7D" w:rsidP="00891CF3">
      <w:pPr>
        <w:pStyle w:val="Heading2"/>
      </w:pPr>
      <w:r w:rsidRPr="7F6BFD7D">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4B371558" w14:textId="77777777" w:rsidR="00891CF3" w:rsidRPr="00891CF3" w:rsidRDefault="004509EF" w:rsidP="00891CF3">
      <w:pPr>
        <w:pStyle w:val="Heading1"/>
      </w:pPr>
      <w:r>
        <w:br/>
      </w:r>
      <w:r>
        <w:br/>
      </w:r>
      <w:r w:rsidR="7F6BFD7D">
        <w:t>FURTHER ASSURANCES</w:t>
      </w:r>
    </w:p>
    <w:p w14:paraId="1AE20EA9" w14:textId="77777777" w:rsidR="00891CF3" w:rsidRPr="00891CF3" w:rsidRDefault="7F6BFD7D" w:rsidP="00891CF3">
      <w:pPr>
        <w:pStyle w:val="Heading2"/>
      </w:pPr>
      <w:r w:rsidRPr="7F6BFD7D">
        <w:rPr>
          <w:b/>
          <w:bCs/>
          <w:u w:val="single"/>
        </w:rPr>
        <w:lastRenderedPageBreak/>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A947CE4" w14:textId="77777777" w:rsidR="00891CF3" w:rsidRPr="00891CF3" w:rsidRDefault="7F6BFD7D" w:rsidP="00891CF3">
      <w:pPr>
        <w:pStyle w:val="Heading2"/>
      </w:pPr>
      <w:r w:rsidRPr="7F6BFD7D">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7F6BFD7D">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58357465" w14:textId="77777777" w:rsidR="00891CF3" w:rsidRPr="00891CF3" w:rsidRDefault="7F6BFD7D" w:rsidP="00891CF3">
      <w:pPr>
        <w:pStyle w:val="Heading2"/>
      </w:pPr>
      <w:r w:rsidRPr="7F6BFD7D">
        <w:rPr>
          <w:b/>
          <w:bCs/>
          <w:u w:val="single"/>
        </w:rPr>
        <w:t>Changes in Tax, Debt, Credit and Documentary Stamp Laws</w:t>
      </w:r>
      <w:r>
        <w:t>.</w:t>
      </w:r>
    </w:p>
    <w:p w14:paraId="0C1891BB" w14:textId="77777777" w:rsidR="00891CF3" w:rsidRPr="00891CF3" w:rsidRDefault="7F6BFD7D" w:rsidP="00891CF3">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w:t>
      </w:r>
      <w:r>
        <w:lastRenderedPageBreak/>
        <w:t xml:space="preserve">Beneficiary shall have the option, by written notice to Trustor, to declare the Debt due and payable no earlier than one hundred twenty (120) days following such notice.  </w:t>
      </w:r>
    </w:p>
    <w:p w14:paraId="27E15E15" w14:textId="77777777" w:rsidR="00891CF3" w:rsidRPr="00891CF3" w:rsidRDefault="7F6BFD7D" w:rsidP="00891CF3">
      <w:pPr>
        <w:pStyle w:val="Heading3"/>
      </w:pPr>
      <w:r>
        <w:t>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 days following such notice.</w:t>
      </w:r>
    </w:p>
    <w:p w14:paraId="11663D09" w14:textId="77777777" w:rsidR="00891CF3" w:rsidRPr="00891CF3" w:rsidRDefault="7F6BFD7D" w:rsidP="00891CF3">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5FDB73A0" w14:textId="77777777" w:rsidR="00891CF3" w:rsidRPr="00891CF3" w:rsidRDefault="004509EF" w:rsidP="00891CF3">
      <w:pPr>
        <w:pStyle w:val="Heading1"/>
      </w:pPr>
      <w:r>
        <w:br/>
      </w:r>
      <w:r>
        <w:br/>
      </w:r>
      <w:r w:rsidR="7F6BFD7D">
        <w:t>DUE ON SALE/ENCUMBRANCE</w:t>
      </w:r>
    </w:p>
    <w:p w14:paraId="03034DEF" w14:textId="77777777" w:rsidR="00891CF3" w:rsidRPr="00891CF3" w:rsidRDefault="7F6BFD7D" w:rsidP="00891CF3">
      <w:pPr>
        <w:pStyle w:val="Heading2"/>
      </w:pPr>
      <w:r w:rsidRPr="7F6BFD7D">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1824CF65" w14:textId="77777777" w:rsidR="00891CF3" w:rsidRPr="00891CF3" w:rsidRDefault="7F6BFD7D" w:rsidP="00891CF3">
      <w:pPr>
        <w:pStyle w:val="Heading2"/>
      </w:pPr>
      <w:r w:rsidRPr="7F6BFD7D">
        <w:rPr>
          <w:b/>
          <w:bCs/>
          <w:u w:val="single"/>
        </w:rPr>
        <w:t>No Transfer</w:t>
      </w:r>
      <w:r>
        <w:t>.  Trustor shall not permit or suffer any Transfer to occur except in accordance with the terms of the Loan Agreement.</w:t>
      </w:r>
    </w:p>
    <w:p w14:paraId="7977C3AB" w14:textId="77777777" w:rsidR="00891CF3" w:rsidRPr="00891CF3" w:rsidRDefault="004509EF" w:rsidP="00891CF3">
      <w:pPr>
        <w:pStyle w:val="Heading1"/>
      </w:pPr>
      <w:r>
        <w:br/>
      </w:r>
      <w:r>
        <w:br/>
      </w:r>
      <w:r w:rsidR="7F6BFD7D">
        <w:t>RIGHTS AND REMEDIES UPON DEFAULT</w:t>
      </w:r>
    </w:p>
    <w:p w14:paraId="35436944" w14:textId="77777777" w:rsidR="00891CF3" w:rsidRPr="00891CF3" w:rsidRDefault="7F6BFD7D" w:rsidP="00891CF3">
      <w:pPr>
        <w:pStyle w:val="Heading2"/>
      </w:pPr>
      <w:r w:rsidRPr="7F6BFD7D">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561F0523" w14:textId="77777777" w:rsidR="00891CF3" w:rsidRPr="00891CF3" w:rsidRDefault="7F6BFD7D" w:rsidP="00891CF3">
      <w:pPr>
        <w:pStyle w:val="Heading3"/>
      </w:pPr>
      <w:r>
        <w:t>declare the entire unpaid Debt to be immediately due and payable;</w:t>
      </w:r>
    </w:p>
    <w:p w14:paraId="4A115EDC" w14:textId="77777777" w:rsidR="00891CF3" w:rsidRPr="00891CF3" w:rsidRDefault="7F6BFD7D" w:rsidP="00891CF3">
      <w:pPr>
        <w:pStyle w:val="Heading3"/>
      </w:pPr>
      <w:r>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w:t>
      </w:r>
      <w:r>
        <w:lastRenderedPageBreak/>
        <w:t>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3774318E" w14:textId="77777777" w:rsidR="00891CF3" w:rsidRPr="00891CF3" w:rsidRDefault="7F6BFD7D" w:rsidP="00891CF3">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64DB6FA0" w14:textId="77777777" w:rsidR="00891CF3" w:rsidRPr="00891CF3" w:rsidRDefault="7F6BFD7D" w:rsidP="00891CF3">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E9ACCF5" w14:textId="77777777" w:rsidR="00891CF3" w:rsidRPr="00891CF3" w:rsidRDefault="7F6BFD7D" w:rsidP="00891CF3">
      <w:pPr>
        <w:pStyle w:val="Heading3"/>
      </w:pPr>
      <w:r>
        <w:t>at Beneficiary's option in its sole discretion, elect to foreclose this Deed of Trust judicially as authorized by A.R.S.  § 33-807;</w:t>
      </w:r>
    </w:p>
    <w:p w14:paraId="5A4B4733" w14:textId="77777777" w:rsidR="00891CF3" w:rsidRPr="00891CF3" w:rsidRDefault="7F6BFD7D" w:rsidP="00891CF3">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14D40FE" w14:textId="77777777" w:rsidR="00891CF3" w:rsidRPr="00891CF3" w:rsidRDefault="7F6BFD7D" w:rsidP="00891CF3">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7F527C72" w14:textId="77777777" w:rsidR="00891CF3" w:rsidRPr="00891CF3" w:rsidRDefault="7F6BFD7D" w:rsidP="00891CF3">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5C9DE3DB" w14:textId="77777777" w:rsidR="00891CF3" w:rsidRPr="00891CF3" w:rsidRDefault="7F6BFD7D" w:rsidP="00891CF3">
      <w:pPr>
        <w:pStyle w:val="Heading4"/>
      </w:pPr>
      <w:r>
        <w:t xml:space="preserve">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w:t>
      </w:r>
      <w:r>
        <w:lastRenderedPageBreak/>
        <w:t>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3654872B" w14:textId="77777777" w:rsidR="00891CF3" w:rsidRPr="00891CF3" w:rsidRDefault="7F6BFD7D" w:rsidP="00891CF3">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70226BFA" w14:textId="77777777" w:rsidR="00891CF3" w:rsidRPr="00891CF3" w:rsidRDefault="7F6BFD7D" w:rsidP="00891CF3">
      <w:pPr>
        <w:pStyle w:val="Heading3"/>
      </w:pPr>
      <w:r>
        <w:t>institute an action, suit or proceeding in equity for the specific performance of any covenant, condition or agreement contained herein, in the Note, in the Loan Agreement or in the other Loan Documents;</w:t>
      </w:r>
    </w:p>
    <w:p w14:paraId="018FA273" w14:textId="77777777" w:rsidR="00891CF3" w:rsidRPr="00891CF3" w:rsidRDefault="7F6BFD7D" w:rsidP="00891CF3">
      <w:pPr>
        <w:pStyle w:val="Heading3"/>
      </w:pPr>
      <w:r>
        <w:t>recover judgment on the Note either before, during or after any proceedings for the enforcement of this Deed of Trust or the other Loan Documents;</w:t>
      </w:r>
    </w:p>
    <w:p w14:paraId="0FFDDDA5" w14:textId="77777777" w:rsidR="00891CF3" w:rsidRPr="00891CF3" w:rsidRDefault="7F6BFD7D" w:rsidP="00891CF3">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1BFF3F4F" w14:textId="77777777" w:rsidR="00891CF3" w:rsidRPr="00891CF3" w:rsidRDefault="7F6BFD7D" w:rsidP="00891CF3">
      <w:pPr>
        <w:pStyle w:val="Heading3"/>
      </w:pPr>
      <w:r>
        <w:t xml:space="preserve">the license granted to Trustor under </w:t>
      </w:r>
      <w:r w:rsidRPr="7F6BFD7D">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w:t>
      </w:r>
      <w:r>
        <w:lastRenderedPageBreak/>
        <w:t>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005A9D8" w14:textId="77777777" w:rsidR="00891CF3" w:rsidRPr="00891CF3" w:rsidRDefault="7F6BFD7D" w:rsidP="00891CF3">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465C90AD" w14:textId="77777777" w:rsidR="00891CF3" w:rsidRPr="00891CF3" w:rsidRDefault="7F6BFD7D" w:rsidP="00891CF3">
      <w:pPr>
        <w:pStyle w:val="Heading3"/>
      </w:pPr>
      <w:r>
        <w:t>pursue such other remedies as may be available to Beneficiary at law or in equity; and/or</w:t>
      </w:r>
    </w:p>
    <w:p w14:paraId="0D69FCC9" w14:textId="77777777" w:rsidR="00891CF3" w:rsidRPr="00891CF3" w:rsidRDefault="7F6BFD7D" w:rsidP="00891CF3">
      <w:pPr>
        <w:pStyle w:val="Heading3"/>
      </w:pPr>
      <w:r>
        <w:t>apply the undisbursed balance of any escrow or other deposits held by or on behalf of Mortgagee with respect to the Property, to the payment of the Debt in such order, priority and proportions as Beneficiary shall deem to be appropriate in its sole discretion.</w:t>
      </w:r>
    </w:p>
    <w:p w14:paraId="47FB9C85" w14:textId="77777777" w:rsidR="00891CF3" w:rsidRPr="00891CF3" w:rsidRDefault="7F6BFD7D" w:rsidP="00891CF3">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F03E224" w14:textId="77777777" w:rsidR="00891CF3" w:rsidRPr="00891CF3" w:rsidRDefault="7F6BFD7D" w:rsidP="00891CF3">
      <w:pPr>
        <w:pStyle w:val="Body"/>
      </w:pPr>
      <w:r>
        <w:t xml:space="preserve">The exercise by Beneficiary of its rights under this </w:t>
      </w:r>
      <w:r w:rsidRPr="7F6BFD7D">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7759896D" w14:textId="77777777" w:rsidR="00891CF3" w:rsidRPr="00891CF3" w:rsidRDefault="7F6BFD7D" w:rsidP="00891CF3">
      <w:pPr>
        <w:pStyle w:val="Heading2"/>
      </w:pPr>
      <w:r w:rsidRPr="7F6BFD7D">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2E5ED527" w14:textId="77777777" w:rsidR="00891CF3" w:rsidRPr="00891CF3" w:rsidRDefault="7F6BFD7D" w:rsidP="00891CF3">
      <w:pPr>
        <w:pStyle w:val="Heading2"/>
      </w:pPr>
      <w:r w:rsidRPr="7F6BFD7D">
        <w:rPr>
          <w:b/>
          <w:bCs/>
          <w:u w:val="single"/>
        </w:rPr>
        <w:t>Right to Cure Defaults</w:t>
      </w:r>
      <w:r w:rsidRPr="7F6BFD7D">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w:t>
      </w:r>
      <w:r>
        <w:lastRenderedPageBreak/>
        <w:t>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EAFCC2A" w14:textId="77777777" w:rsidR="00891CF3" w:rsidRPr="00891CF3" w:rsidRDefault="7F6BFD7D" w:rsidP="00891CF3">
      <w:pPr>
        <w:pStyle w:val="Heading2"/>
      </w:pPr>
      <w:r w:rsidRPr="7F6BFD7D">
        <w:rPr>
          <w:b/>
          <w:bCs/>
          <w:u w:val="single"/>
        </w:rPr>
        <w:t>Other Rights, Etc</w:t>
      </w:r>
      <w:r>
        <w:t>.</w:t>
      </w:r>
    </w:p>
    <w:p w14:paraId="6A2ED56E" w14:textId="77777777" w:rsidR="00891CF3" w:rsidRPr="00891CF3" w:rsidRDefault="7F6BFD7D" w:rsidP="00891CF3">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7E65A271" w14:textId="77777777" w:rsidR="00891CF3" w:rsidRPr="00891CF3" w:rsidRDefault="7F6BFD7D" w:rsidP="00891CF3">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D155FBF" w14:textId="77777777" w:rsidR="00891CF3" w:rsidRPr="00891CF3" w:rsidRDefault="7F6BFD7D" w:rsidP="00891CF3">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0B2A5A0" w14:textId="77777777" w:rsidR="00891CF3" w:rsidRPr="00891CF3" w:rsidRDefault="7F6BFD7D" w:rsidP="00891CF3">
      <w:pPr>
        <w:pStyle w:val="Heading2"/>
      </w:pPr>
      <w:r w:rsidRPr="7F6BFD7D">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E5B98BE" w14:textId="77777777" w:rsidR="00891CF3" w:rsidRPr="00891CF3" w:rsidRDefault="7F6BFD7D" w:rsidP="00891CF3">
      <w:pPr>
        <w:pStyle w:val="Heading2"/>
      </w:pPr>
      <w:r w:rsidRPr="7F6BFD7D">
        <w:rPr>
          <w:b/>
          <w:bCs/>
          <w:u w:val="single"/>
        </w:rPr>
        <w:t>Right of Entry</w:t>
      </w:r>
      <w:r>
        <w:t>.  Subject to the rights of Tenants and upon reasonable prior notice to Trustor, Beneficiary and its agents shall have the right to enter and inspect the Property at all reasonable times.</w:t>
      </w:r>
    </w:p>
    <w:p w14:paraId="146CBACD" w14:textId="77777777" w:rsidR="00891CF3" w:rsidRPr="00891CF3" w:rsidRDefault="004509EF" w:rsidP="00891CF3">
      <w:pPr>
        <w:pStyle w:val="Heading1"/>
      </w:pPr>
      <w:r>
        <w:lastRenderedPageBreak/>
        <w:br/>
      </w:r>
      <w:r>
        <w:br/>
      </w:r>
      <w:r w:rsidR="7F6BFD7D">
        <w:t>INDEMNIFICATION</w:t>
      </w:r>
    </w:p>
    <w:p w14:paraId="0FAE90D3" w14:textId="77777777" w:rsidR="00891CF3" w:rsidRPr="00891CF3" w:rsidRDefault="7F6BFD7D" w:rsidP="00891CF3">
      <w:pPr>
        <w:pStyle w:val="Heading2"/>
      </w:pPr>
      <w:r w:rsidRPr="7F6BFD7D">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F6BFD7D">
        <w:rPr>
          <w:b/>
          <w:bCs/>
          <w:i/>
          <w:iCs/>
        </w:rPr>
        <w:t>Indemnified Parties</w:t>
      </w:r>
      <w:r>
        <w:t>" and each, an "</w:t>
      </w:r>
      <w:r w:rsidRPr="7F6BFD7D">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7627B1BE" w14:textId="77777777" w:rsidR="00891CF3" w:rsidRPr="00891CF3" w:rsidRDefault="7F6BFD7D" w:rsidP="00891CF3">
      <w:pPr>
        <w:pStyle w:val="Heading2"/>
      </w:pPr>
      <w:r w:rsidRPr="7F6BFD7D">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2ADD4F5" w14:textId="77777777" w:rsidR="00891CF3" w:rsidRPr="00891CF3" w:rsidRDefault="7F6BFD7D" w:rsidP="00891CF3">
      <w:pPr>
        <w:pStyle w:val="Heading2"/>
      </w:pPr>
      <w:r w:rsidRPr="7F6BFD7D">
        <w:rPr>
          <w:b/>
          <w:bCs/>
          <w:u w:val="single"/>
        </w:rPr>
        <w:t>Duty to Defend; Attorneys' Fees and Other Fees and Expenses</w:t>
      </w:r>
      <w:r w:rsidRPr="7F6BFD7D">
        <w:rPr>
          <w:b/>
          <w:bCs/>
        </w:rPr>
        <w:t xml:space="preserve">.  </w:t>
      </w:r>
      <w:r>
        <w:t xml:space="preserve">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w:t>
      </w:r>
      <w:r>
        <w:lastRenderedPageBreak/>
        <w:t>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5B11926" w14:textId="77777777" w:rsidR="00891CF3" w:rsidRPr="00891CF3" w:rsidRDefault="004509EF" w:rsidP="00891CF3">
      <w:pPr>
        <w:pStyle w:val="Heading1"/>
      </w:pPr>
      <w:r>
        <w:br/>
      </w:r>
      <w:r>
        <w:br/>
      </w:r>
      <w:r w:rsidR="7F6BFD7D">
        <w:t>WAIVERS</w:t>
      </w:r>
    </w:p>
    <w:p w14:paraId="115B56DB" w14:textId="77777777" w:rsidR="00891CF3" w:rsidRPr="00891CF3" w:rsidRDefault="7F6BFD7D" w:rsidP="00891CF3">
      <w:pPr>
        <w:pStyle w:val="Heading2"/>
      </w:pPr>
      <w:r w:rsidRPr="7F6BFD7D">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F5179BF" w14:textId="77777777" w:rsidR="00891CF3" w:rsidRPr="00891CF3" w:rsidRDefault="7F6BFD7D" w:rsidP="00891CF3">
      <w:pPr>
        <w:pStyle w:val="Heading2"/>
      </w:pPr>
      <w:r w:rsidRPr="7F6BFD7D">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34553125" w14:textId="77777777" w:rsidR="00891CF3" w:rsidRPr="00891CF3" w:rsidRDefault="7F6BFD7D" w:rsidP="00891CF3">
      <w:pPr>
        <w:pStyle w:val="Heading2"/>
      </w:pPr>
      <w:r w:rsidRPr="7F6BFD7D">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1547B1B" w14:textId="77777777" w:rsidR="00891CF3" w:rsidRPr="00891CF3" w:rsidRDefault="7F6BFD7D" w:rsidP="00891CF3">
      <w:pPr>
        <w:pStyle w:val="Heading2"/>
      </w:pPr>
      <w:r w:rsidRPr="7F6BFD7D">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3FA70EE5" w14:textId="77777777" w:rsidR="00891CF3" w:rsidRPr="004509EF" w:rsidRDefault="7F6BFD7D" w:rsidP="7F6BFD7D">
      <w:pPr>
        <w:pStyle w:val="Heading2"/>
        <w:rPr>
          <w:b/>
          <w:bCs/>
        </w:rPr>
      </w:pPr>
      <w:r w:rsidRPr="7F6BFD7D">
        <w:rPr>
          <w:b/>
          <w:bCs/>
          <w:u w:val="single"/>
        </w:rPr>
        <w:t>Waiver of Jury Trial</w:t>
      </w:r>
      <w:r w:rsidRPr="7F6BFD7D">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B9E31DE" w14:textId="77777777" w:rsidR="00891CF3" w:rsidRPr="00891CF3" w:rsidRDefault="7F6BFD7D" w:rsidP="00891CF3">
      <w:pPr>
        <w:pStyle w:val="Heading2"/>
      </w:pPr>
      <w:r w:rsidRPr="7F6BFD7D">
        <w:rPr>
          <w:b/>
          <w:bCs/>
          <w:u w:val="single"/>
        </w:rPr>
        <w:t>Survival</w:t>
      </w:r>
      <w:r>
        <w:t xml:space="preserve">.  Except as otherwise set forth in the other Loan Documents, the indemnifications made pursuant to </w:t>
      </w:r>
      <w:r w:rsidRPr="7F6BFD7D">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w:t>
      </w:r>
      <w:r>
        <w:lastRenderedPageBreak/>
        <w:t>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7FE9D9EB" w14:textId="77777777" w:rsidR="00891CF3" w:rsidRPr="00891CF3" w:rsidRDefault="004509EF" w:rsidP="00891CF3">
      <w:pPr>
        <w:pStyle w:val="Heading1"/>
      </w:pPr>
      <w:r>
        <w:br/>
      </w:r>
      <w:r>
        <w:br/>
      </w:r>
      <w:r w:rsidR="7F6BFD7D">
        <w:t>NOTICES</w:t>
      </w:r>
    </w:p>
    <w:p w14:paraId="2B8E16FD" w14:textId="77777777" w:rsidR="00891CF3" w:rsidRPr="00891CF3" w:rsidRDefault="7F6BFD7D" w:rsidP="00891CF3">
      <w:pPr>
        <w:pStyle w:val="Body"/>
      </w:pPr>
      <w:r>
        <w:t xml:space="preserve">All notices or other written communications hereunder shall be delivered in accordance with </w:t>
      </w:r>
      <w:r w:rsidRPr="7F6BFD7D">
        <w:rPr>
          <w:u w:val="single"/>
        </w:rPr>
        <w:t>Section 10.1</w:t>
      </w:r>
      <w:r>
        <w:t xml:space="preserve"> of the Loan Agreement.</w:t>
      </w:r>
    </w:p>
    <w:p w14:paraId="25A1B63C" w14:textId="77777777" w:rsidR="00891CF3" w:rsidRPr="00891CF3" w:rsidRDefault="004509EF" w:rsidP="00891CF3">
      <w:pPr>
        <w:pStyle w:val="Heading1"/>
      </w:pPr>
      <w:r>
        <w:br/>
      </w:r>
      <w:r>
        <w:br/>
      </w:r>
      <w:r w:rsidR="7F6BFD7D">
        <w:t>APPLICABLE LAW</w:t>
      </w:r>
    </w:p>
    <w:p w14:paraId="2B5D3E31" w14:textId="77777777" w:rsidR="00891CF3" w:rsidRPr="004509EF" w:rsidRDefault="7F6BFD7D" w:rsidP="7F6BFD7D">
      <w:pPr>
        <w:pStyle w:val="Heading2"/>
        <w:rPr>
          <w:b/>
          <w:bCs/>
        </w:rPr>
      </w:pPr>
      <w:r w:rsidRPr="7F6BFD7D">
        <w:rPr>
          <w:b/>
          <w:bCs/>
          <w:u w:val="single"/>
        </w:rPr>
        <w:t>Governing Law; Jurisdiction; Service of Process</w:t>
      </w:r>
      <w:r w:rsidRPr="7F6BFD7D">
        <w:rPr>
          <w:b/>
          <w:bCs/>
        </w:rPr>
        <w:t>.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EE5EEBF" w14:textId="77777777" w:rsidR="00891CF3" w:rsidRPr="00891CF3" w:rsidRDefault="7F6BFD7D" w:rsidP="00891CF3">
      <w:pPr>
        <w:pStyle w:val="Heading2"/>
      </w:pPr>
      <w:r w:rsidRPr="7F6BFD7D">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14E28E2D" w14:textId="77777777" w:rsidR="00891CF3" w:rsidRPr="00891CF3" w:rsidRDefault="7F6BFD7D" w:rsidP="00891CF3">
      <w:pPr>
        <w:pStyle w:val="Heading2"/>
      </w:pPr>
      <w:r w:rsidRPr="7F6BFD7D">
        <w:rPr>
          <w:b/>
          <w:bCs/>
          <w:u w:val="single"/>
        </w:rPr>
        <w:lastRenderedPageBreak/>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2ABFA2AE" w14:textId="77777777" w:rsidR="00891CF3" w:rsidRPr="00891CF3" w:rsidRDefault="004509EF" w:rsidP="00891CF3">
      <w:pPr>
        <w:pStyle w:val="Heading1"/>
      </w:pPr>
      <w:r>
        <w:br/>
      </w:r>
      <w:r>
        <w:br/>
      </w:r>
      <w:r w:rsidR="7F6BFD7D">
        <w:t>DEFINITIONS</w:t>
      </w:r>
    </w:p>
    <w:p w14:paraId="5904DA71" w14:textId="77777777" w:rsidR="00891CF3" w:rsidRPr="00891CF3" w:rsidRDefault="7F6BFD7D" w:rsidP="00891CF3">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83796C0" w14:textId="77777777" w:rsidR="00891CF3" w:rsidRPr="00891CF3" w:rsidRDefault="004509EF" w:rsidP="00891CF3">
      <w:pPr>
        <w:pStyle w:val="Heading1"/>
      </w:pPr>
      <w:r>
        <w:br/>
      </w:r>
      <w:r>
        <w:br/>
      </w:r>
      <w:r w:rsidR="7F6BFD7D">
        <w:t>MISCELLANEOUS PROVISIONS</w:t>
      </w:r>
    </w:p>
    <w:p w14:paraId="7019526B" w14:textId="77777777" w:rsidR="00891CF3" w:rsidRPr="00891CF3" w:rsidRDefault="7F6BFD7D" w:rsidP="00891CF3">
      <w:pPr>
        <w:pStyle w:val="Heading2"/>
      </w:pPr>
      <w:r w:rsidRPr="7F6BFD7D">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77DBB43C" w14:textId="77777777" w:rsidR="00891CF3" w:rsidRPr="00891CF3" w:rsidRDefault="7F6BFD7D" w:rsidP="00891CF3">
      <w:pPr>
        <w:pStyle w:val="Heading2"/>
      </w:pPr>
      <w:r w:rsidRPr="7F6BFD7D">
        <w:rPr>
          <w:b/>
          <w:bCs/>
          <w:u w:val="single"/>
        </w:rPr>
        <w:t>Successors and Assigns</w:t>
      </w:r>
      <w:r>
        <w:t>.  This Deed of Trust shall be binding upon, and shall inure to the benefit of, Trustor and Beneficiary and their respective successors and permitted assigns, as set forth in the Loan Agreement.</w:t>
      </w:r>
    </w:p>
    <w:p w14:paraId="4B09AC5B" w14:textId="77777777" w:rsidR="00891CF3" w:rsidRPr="00891CF3" w:rsidRDefault="7F6BFD7D" w:rsidP="00891CF3">
      <w:pPr>
        <w:pStyle w:val="Heading2"/>
      </w:pPr>
      <w:r w:rsidRPr="7F6BFD7D">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527176D7" w14:textId="77777777" w:rsidR="00891CF3" w:rsidRPr="00891CF3" w:rsidRDefault="7F6BFD7D" w:rsidP="00891CF3">
      <w:pPr>
        <w:pStyle w:val="Heading2"/>
      </w:pPr>
      <w:r w:rsidRPr="7F6BFD7D">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3B07B169" w14:textId="77777777" w:rsidR="00891CF3" w:rsidRPr="00891CF3" w:rsidRDefault="7F6BFD7D" w:rsidP="00891CF3">
      <w:pPr>
        <w:pStyle w:val="Heading2"/>
      </w:pPr>
      <w:r w:rsidRPr="7F6BFD7D">
        <w:rPr>
          <w:b/>
          <w:bCs/>
          <w:u w:val="single"/>
        </w:rPr>
        <w:lastRenderedPageBreak/>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6920ED40" w14:textId="77777777" w:rsidR="00891CF3" w:rsidRPr="00891CF3" w:rsidRDefault="7F6BFD7D" w:rsidP="00891CF3">
      <w:pPr>
        <w:pStyle w:val="Heading2"/>
      </w:pPr>
      <w:r w:rsidRPr="7F6BFD7D">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21E3A3E" w14:textId="77777777" w:rsidR="00891CF3" w:rsidRPr="00891CF3" w:rsidRDefault="7F6BFD7D" w:rsidP="00891CF3">
      <w:pPr>
        <w:pStyle w:val="Heading2"/>
      </w:pPr>
      <w:r w:rsidRPr="7F6BFD7D">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06E4941D" w14:textId="77777777" w:rsidR="00891CF3" w:rsidRPr="00891CF3" w:rsidRDefault="7F6BFD7D" w:rsidP="00891CF3">
      <w:pPr>
        <w:pStyle w:val="Heading2"/>
      </w:pPr>
      <w:r w:rsidRPr="7F6BFD7D">
        <w:rPr>
          <w:b/>
          <w:bCs/>
          <w:u w:val="single"/>
        </w:rPr>
        <w:t>Recitals</w:t>
      </w:r>
      <w:r>
        <w:t>.  The recitals hereof are a part hereof, form a basis for this Deed of Trust and shall be considered prima facie evidence of the facts and documents referred to therein.</w:t>
      </w:r>
    </w:p>
    <w:p w14:paraId="676F38F8" w14:textId="77777777" w:rsidR="00891CF3" w:rsidRPr="00891CF3" w:rsidRDefault="7F6BFD7D" w:rsidP="00891CF3">
      <w:pPr>
        <w:pStyle w:val="Heading2"/>
      </w:pPr>
      <w:r w:rsidRPr="7F6BFD7D">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w:t>
      </w:r>
      <w:r>
        <w:lastRenderedPageBreak/>
        <w:t>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5FE2896D" w14:textId="77777777" w:rsidR="00891CF3" w:rsidRPr="007F433A" w:rsidRDefault="7F6BFD7D" w:rsidP="7F6BFD7D">
      <w:pPr>
        <w:pStyle w:val="Heading2"/>
        <w:rPr>
          <w:b/>
          <w:bCs/>
          <w:u w:val="single"/>
        </w:rPr>
      </w:pPr>
      <w:r w:rsidRPr="7F6BFD7D">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390E8F1C" w14:textId="77777777" w:rsidR="00506454" w:rsidRPr="00891CF3" w:rsidRDefault="7F6BFD7D" w:rsidP="7F6BFD7D">
      <w:pPr>
        <w:pStyle w:val="Heading2"/>
        <w:rPr>
          <w:b/>
          <w:bCs/>
          <w:u w:val="single"/>
        </w:rPr>
      </w:pPr>
      <w:r w:rsidRPr="7F6BFD7D">
        <w:rPr>
          <w:b/>
          <w:bCs/>
          <w:u w:val="single"/>
        </w:rPr>
        <w:t>Commercial Loan.</w:t>
      </w:r>
      <w:r>
        <w:t xml:space="preserve">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57C60FE1" w14:textId="77777777" w:rsidR="00891CF3" w:rsidRPr="00891CF3" w:rsidRDefault="004509EF" w:rsidP="00891CF3">
      <w:pPr>
        <w:pStyle w:val="Heading1"/>
      </w:pPr>
      <w:r>
        <w:br/>
      </w:r>
      <w:r>
        <w:br/>
      </w:r>
      <w:r w:rsidR="7F6BFD7D">
        <w:t>STATE-SPECIFIC PROVISIONS</w:t>
      </w:r>
    </w:p>
    <w:p w14:paraId="1DE82754" w14:textId="77777777" w:rsidR="00891CF3" w:rsidRPr="00891CF3" w:rsidRDefault="7F6BFD7D" w:rsidP="7F6BFD7D">
      <w:pPr>
        <w:pStyle w:val="Heading2"/>
        <w:rPr>
          <w:b/>
          <w:bCs/>
          <w:u w:val="single"/>
        </w:rPr>
      </w:pPr>
      <w:r w:rsidRPr="7F6BFD7D">
        <w:rPr>
          <w:b/>
          <w:bCs/>
          <w:u w:val="single"/>
        </w:rPr>
        <w:t>Principles of Construction</w:t>
      </w:r>
      <w:r>
        <w:t xml:space="preserve">.  Without limiting </w:t>
      </w:r>
      <w:r w:rsidRPr="7F6BFD7D">
        <w:rPr>
          <w:u w:val="single"/>
        </w:rPr>
        <w:t>Section 12.01</w:t>
      </w:r>
      <w:r>
        <w:t xml:space="preserve">, to the extent that the laws of the State of Arizona govern the interpretation or enforcement of this Deed of Trust, (a) the provisions of this </w:t>
      </w:r>
      <w:r w:rsidRPr="7F6BFD7D">
        <w:rPr>
          <w:u w:val="single"/>
        </w:rPr>
        <w:t>Article XIV</w:t>
      </w:r>
      <w:r>
        <w:t xml:space="preserve"> shall apply, and (b) in the event of any inconsistencies between the terms and provisions of this </w:t>
      </w:r>
      <w:r w:rsidRPr="7F6BFD7D">
        <w:rPr>
          <w:u w:val="single"/>
        </w:rPr>
        <w:t>Article XIV</w:t>
      </w:r>
      <w:r>
        <w:t xml:space="preserve"> and the other terms and provisions of this Deed of Trust, the terms and provisions of this </w:t>
      </w:r>
      <w:r w:rsidRPr="7F6BFD7D">
        <w:rPr>
          <w:u w:val="single"/>
        </w:rPr>
        <w:t>Article XIV</w:t>
      </w:r>
      <w:r>
        <w:t xml:space="preserve"> shall control and be binding.</w:t>
      </w:r>
    </w:p>
    <w:p w14:paraId="0BEFAE75" w14:textId="77777777" w:rsidR="00891CF3" w:rsidRPr="00891CF3" w:rsidRDefault="7F6BFD7D" w:rsidP="00891CF3">
      <w:pPr>
        <w:pStyle w:val="Heading2"/>
      </w:pPr>
      <w:r w:rsidRPr="7F6BFD7D">
        <w:rPr>
          <w:b/>
          <w:bCs/>
          <w:u w:val="single"/>
        </w:rPr>
        <w:t>Waivers; Agreements</w:t>
      </w:r>
      <w:r>
        <w:t xml:space="preserve">.  </w:t>
      </w:r>
    </w:p>
    <w:p w14:paraId="3CE08631" w14:textId="77777777" w:rsidR="00891CF3" w:rsidRPr="00891CF3" w:rsidRDefault="7F6BFD7D" w:rsidP="00891CF3">
      <w:pPr>
        <w:pStyle w:val="Heading3"/>
      </w:pPr>
      <w:r>
        <w:t>Beneficiary, Trustee and Trustor shall have all rights, benefits and remedies conferred or contemplated by A.R.S.  §§ 33-801 through 821 (the "</w:t>
      </w:r>
      <w:r w:rsidRPr="7F6BFD7D">
        <w:rPr>
          <w:b/>
          <w:bCs/>
          <w:i/>
          <w:iCs/>
        </w:rPr>
        <w:t>Deed of Trust Act</w:t>
      </w:r>
      <w:r>
        <w:t>").</w:t>
      </w:r>
    </w:p>
    <w:p w14:paraId="6FA3EB9F" w14:textId="77777777" w:rsidR="00891CF3" w:rsidRPr="00891CF3" w:rsidRDefault="7F6BFD7D" w:rsidP="00891CF3">
      <w:pPr>
        <w:pStyle w:val="Heading3"/>
      </w:pPr>
      <w:bookmarkStart w:id="7" w:name="OLE_LINK1"/>
      <w:bookmarkStart w:id="8" w:name="OLE_LINK2"/>
      <w:r>
        <w:t xml:space="preserve">It is Trustor's intention that the obligations of Trustor to pay and perform each and </w:t>
      </w:r>
      <w:proofErr w:type="gramStart"/>
      <w:r>
        <w:t>all of</w:t>
      </w:r>
      <w:proofErr w:type="gramEnd"/>
      <w:r>
        <w:t xml:space="preserve"> the secured obligations be governed according to the express, bargained-for terms hereof and of the other Loan Documents.  The interest rate and terms applicable to the Note and the other Loan Documents have been negotiated and agreed to by Beneficiary upon that basis.  Therefore, to the fullest extent allowable under Arizona law, Trustor hereby expressly waives all provisions of Arizona law (including, without limitation, those specifically referenced below) which might otherwise be construed, contrary to the terms of the Loan Documents, to limit the liability of Trustor with respect to the Obligations, and hereby expressly agrees that no such provision of law shall be applicable to such secured obligations.  To that end, to the fullest extent permitted by law, Trustor expressly waives all rights or defenses arising by reason of any "one action" or "anti-deficiency" law, or any other law which may prevent Beneficiary from bringing any action against Trustor, including a claim for deficiency to the extent Beneficiary is otherwise entitled to a claim for deficiency, before or after Beneficiary's commencement or completion of any foreclosure action, either judicially or by exercise of a power of sale </w:t>
      </w:r>
      <w:r>
        <w:lastRenderedPageBreak/>
        <w:t xml:space="preserve">and all provisions of A.R.S.  §§ 12-1566, 33-725, 33-727 and 33-814 and further agrees not to assert </w:t>
      </w:r>
      <w:proofErr w:type="gramStart"/>
      <w:r>
        <w:t>any and all</w:t>
      </w:r>
      <w:proofErr w:type="gramEnd"/>
      <w:r>
        <w:t xml:space="preserve"> rights, benefits and defenses which might otherwise be available under the provisions of A.R.S.  §§ 12-1641-12-1646, 44-141, 44-142 or 47-3605, or Arizona Rules of Civil Procedure Rule 17(f).</w:t>
      </w:r>
    </w:p>
    <w:p w14:paraId="6676321C" w14:textId="77777777" w:rsidR="00891CF3" w:rsidRPr="00891CF3" w:rsidRDefault="7F6BFD7D" w:rsidP="00891CF3">
      <w:pPr>
        <w:pStyle w:val="Heading3"/>
      </w:pPr>
      <w:r>
        <w:t xml:space="preserve">The statutes referred to in </w:t>
      </w:r>
      <w:r w:rsidRPr="7F6BFD7D">
        <w:rPr>
          <w:u w:val="single"/>
        </w:rPr>
        <w:t>Section 14.02(a)</w:t>
      </w:r>
      <w:r>
        <w:t xml:space="preserve"> shall include any further statutes amending, supplementing or supplanting same.  The waivers and agreements contained in this Section and elsewhere in this Deed of Trust are given by Trustor knowingly, intelligently and voluntarily, upon advice of counsel, to induce Beneficiary to accept a lower interest rate on the Note and other Loan Documents on terms more favorable to Trustor than would be acceptable to Beneficiary in the absence thereof, and, accordingly, are intended to be broadly and liberally construed in favor of Beneficiary.  Any waivers and agreements contained in this Section and in the Deed of Trust are waived and agreed to only to the extent permitted under federal law or Arizona law, as applicable.</w:t>
      </w:r>
      <w:bookmarkEnd w:id="7"/>
      <w:bookmarkEnd w:id="8"/>
    </w:p>
    <w:p w14:paraId="03A6B236" w14:textId="77777777" w:rsidR="00891CF3" w:rsidRPr="00891CF3" w:rsidRDefault="7F6BFD7D" w:rsidP="00891CF3">
      <w:pPr>
        <w:pStyle w:val="Heading2"/>
      </w:pPr>
      <w:r w:rsidRPr="7F6BFD7D">
        <w:rPr>
          <w:b/>
          <w:bCs/>
          <w:u w:val="single"/>
        </w:rPr>
        <w:t xml:space="preserve">Contracted </w:t>
      </w:r>
      <w:proofErr w:type="gramStart"/>
      <w:r w:rsidRPr="7F6BFD7D">
        <w:rPr>
          <w:b/>
          <w:bCs/>
          <w:u w:val="single"/>
        </w:rPr>
        <w:t>For</w:t>
      </w:r>
      <w:proofErr w:type="gramEnd"/>
      <w:r w:rsidRPr="7F6BFD7D">
        <w:rPr>
          <w:b/>
          <w:bCs/>
          <w:u w:val="single"/>
        </w:rPr>
        <w:t xml:space="preserve"> Interest Rate</w:t>
      </w:r>
      <w:r>
        <w:t>.  All fees, charges, goods, things in action or any other sums or things of value (collectively, the "</w:t>
      </w:r>
      <w:r w:rsidRPr="7F6BFD7D">
        <w:rPr>
          <w:b/>
          <w:bCs/>
          <w:i/>
          <w:iCs/>
        </w:rPr>
        <w:t>Additional Interest</w:t>
      </w:r>
      <w:r>
        <w:t>") paid by Trustor to Beneficiary, whether pursuant to the Loan Agreement, the Note issued pursuant to the Loan Agreement, or otherwise with respect to the Debt evidenced thereby, which under applicable law may be deemed to be interest with respect to such Debt, shall, for the purposes of any applicable law which may limit the maximum rate of interest to be charged with respect to such Debt, be payable by Trustor as, and shall be deemed to be, Additional Interest, and for such purposes only, the agreed upon and contracted for rate of interest described in the Loan Agreement, each Note issued pursuant to the Loan Agreement, or otherwise shall be deemed to be increased by the Additional Interest.</w:t>
      </w:r>
    </w:p>
    <w:p w14:paraId="3A7152D4" w14:textId="77777777" w:rsidR="00891CF3" w:rsidRPr="00891CF3" w:rsidRDefault="7F6BFD7D" w:rsidP="00891CF3">
      <w:pPr>
        <w:pStyle w:val="Heading2"/>
      </w:pPr>
      <w:r w:rsidRPr="7F6BFD7D">
        <w:rPr>
          <w:b/>
          <w:bCs/>
          <w:u w:val="single"/>
        </w:rPr>
        <w:t>Proceeds</w:t>
      </w:r>
      <w:r>
        <w:t xml:space="preserve">.  Notwithstanding anything to the contrary in </w:t>
      </w:r>
      <w:r w:rsidRPr="7F6BFD7D">
        <w:rPr>
          <w:u w:val="single"/>
        </w:rPr>
        <w:t>Section 7.01</w:t>
      </w:r>
      <w:r>
        <w:t xml:space="preserve"> above, proceeds from any sale under the Deed of Trust Act shall be applied in accordance with A.R.S.  § 33-812.  </w:t>
      </w:r>
    </w:p>
    <w:p w14:paraId="70344B97" w14:textId="77777777" w:rsidR="00891CF3" w:rsidRPr="00891CF3" w:rsidRDefault="7F6BFD7D" w:rsidP="00891CF3">
      <w:pPr>
        <w:pStyle w:val="CenterBold"/>
        <w:keepNext w:val="0"/>
        <w:keepLines w:val="0"/>
        <w:spacing w:before="480"/>
      </w:pPr>
      <w:r>
        <w:t>[NO FURTHER TEXT ON THIS PAGE]</w:t>
      </w:r>
    </w:p>
    <w:p w14:paraId="40AC63E5" w14:textId="77777777" w:rsidR="00891CF3" w:rsidRDefault="00891CF3" w:rsidP="00111D3C">
      <w:pPr>
        <w:pStyle w:val="FlushLeft"/>
        <w:sectPr w:rsidR="00891CF3" w:rsidSect="00B86A27">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67AA0E29" w14:textId="77777777" w:rsidR="00891CF3" w:rsidRPr="00891CF3" w:rsidRDefault="7F6BFD7D" w:rsidP="00891CF3">
      <w:pPr>
        <w:pStyle w:val="Body"/>
        <w:spacing w:before="480"/>
      </w:pPr>
      <w:r>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891CF3" w:rsidRPr="00891CF3" w14:paraId="1EB12EBD" w14:textId="77777777" w:rsidTr="7F6BFD7D">
        <w:tc>
          <w:tcPr>
            <w:tcW w:w="3978" w:type="dxa"/>
          </w:tcPr>
          <w:p w14:paraId="06B581C8" w14:textId="77777777" w:rsidR="00891CF3" w:rsidRPr="00891CF3" w:rsidRDefault="00891CF3" w:rsidP="00891CF3">
            <w:pPr>
              <w:pStyle w:val="FlushLeft"/>
            </w:pPr>
          </w:p>
          <w:p w14:paraId="11CBCAEA" w14:textId="77777777" w:rsidR="00891CF3" w:rsidRPr="00891CF3" w:rsidRDefault="00891CF3" w:rsidP="00891CF3">
            <w:pPr>
              <w:pStyle w:val="FlushLeft"/>
            </w:pPr>
          </w:p>
          <w:p w14:paraId="4811C299" w14:textId="77777777" w:rsidR="00891CF3" w:rsidRPr="00891CF3" w:rsidRDefault="00891CF3" w:rsidP="00891CF3">
            <w:pPr>
              <w:pStyle w:val="FlushLeft"/>
            </w:pPr>
          </w:p>
        </w:tc>
        <w:tc>
          <w:tcPr>
            <w:tcW w:w="5490" w:type="dxa"/>
          </w:tcPr>
          <w:p w14:paraId="0375CB27" w14:textId="77777777" w:rsidR="00891CF3" w:rsidRPr="00891CF3" w:rsidRDefault="7F6BFD7D" w:rsidP="7F6BFD7D">
            <w:pPr>
              <w:pStyle w:val="FlushLeft"/>
              <w:rPr>
                <w:b/>
                <w:bCs/>
              </w:rPr>
            </w:pPr>
            <w:r w:rsidRPr="7F6BFD7D">
              <w:rPr>
                <w:b/>
                <w:bCs/>
              </w:rPr>
              <w:t>TRUSTOR:</w:t>
            </w:r>
          </w:p>
          <w:p w14:paraId="51B7D331" w14:textId="77777777" w:rsidR="00891CF3" w:rsidRPr="00891CF3" w:rsidRDefault="00891CF3" w:rsidP="00891CF3">
            <w:pPr>
              <w:pStyle w:val="FlushLeft"/>
              <w:spacing w:before="0"/>
              <w:rPr>
                <w:b/>
              </w:rPr>
            </w:pPr>
          </w:p>
          <w:p w14:paraId="554C4741" w14:textId="482A3CFC" w:rsidR="00891CF3" w:rsidRPr="00891CF3" w:rsidRDefault="00CC4CA0" w:rsidP="00891CF3">
            <w:pPr>
              <w:pStyle w:val="FlushLeft"/>
              <w:spacing w:before="0"/>
            </w:pPr>
            <w:r w:rsidRPr="00CC4CA0">
              <w:rPr>
                <w:b/>
                <w:bCs/>
              </w:rPr>
              <w:t>{Deal__</w:t>
            </w:r>
            <w:proofErr w:type="spellStart"/>
            <w:proofErr w:type="gramStart"/>
            <w:r w:rsidRPr="00CC4CA0">
              <w:rPr>
                <w:b/>
                <w:bCs/>
              </w:rPr>
              <w:t>r.Name</w:t>
            </w:r>
            <w:proofErr w:type="spellEnd"/>
            <w:proofErr w:type="gramEnd"/>
            <w:r w:rsidRPr="00CC4CA0">
              <w:rPr>
                <w:b/>
                <w:bCs/>
              </w:rPr>
              <w:t>}</w:t>
            </w:r>
          </w:p>
          <w:p w14:paraId="53A5FFC3" w14:textId="77777777" w:rsidR="00891CF3" w:rsidRPr="00891CF3" w:rsidRDefault="00891CF3" w:rsidP="00891CF3">
            <w:pPr>
              <w:pStyle w:val="FlushLeft"/>
              <w:spacing w:before="0"/>
            </w:pPr>
          </w:p>
          <w:p w14:paraId="3410854D" w14:textId="77777777" w:rsidR="00891CF3" w:rsidRPr="00891CF3" w:rsidRDefault="7F6BFD7D" w:rsidP="00891CF3">
            <w:pPr>
              <w:pStyle w:val="FlushLeft"/>
              <w:spacing w:before="0"/>
            </w:pPr>
            <w:r>
              <w:t>By:  ________________________</w:t>
            </w:r>
            <w:r w:rsidR="00891CF3">
              <w:br/>
            </w:r>
          </w:p>
          <w:p w14:paraId="287B0EE0" w14:textId="77777777" w:rsidR="00891CF3" w:rsidRPr="00891CF3" w:rsidRDefault="7F6BFD7D" w:rsidP="00891CF3">
            <w:pPr>
              <w:pStyle w:val="FlushLeft"/>
              <w:spacing w:before="0"/>
            </w:pPr>
            <w:r>
              <w:t xml:space="preserve">Name:  </w:t>
            </w:r>
          </w:p>
          <w:p w14:paraId="5E424652" w14:textId="77777777" w:rsidR="00891CF3" w:rsidRPr="00891CF3" w:rsidRDefault="7F6BFD7D" w:rsidP="00891CF3">
            <w:pPr>
              <w:pStyle w:val="FlushLeft"/>
              <w:spacing w:before="0"/>
            </w:pPr>
            <w:r>
              <w:t xml:space="preserve">Title:  </w:t>
            </w:r>
          </w:p>
        </w:tc>
      </w:tr>
    </w:tbl>
    <w:p w14:paraId="1C910690" w14:textId="77777777" w:rsidR="00891CF3" w:rsidRPr="00891CF3" w:rsidRDefault="7F6BFD7D" w:rsidP="004509EF">
      <w:pPr>
        <w:pStyle w:val="CenterBold"/>
        <w:keepNext w:val="0"/>
        <w:keepLines w:val="0"/>
      </w:pPr>
      <w:r>
        <w:t>ACKNOWLEDGMENT</w:t>
      </w:r>
    </w:p>
    <w:p w14:paraId="44A4E477" w14:textId="77777777" w:rsidR="00891CF3" w:rsidRPr="00891CF3" w:rsidRDefault="7F6BFD7D" w:rsidP="004509EF">
      <w:pPr>
        <w:pStyle w:val="FlushLeft"/>
      </w:pPr>
      <w:r>
        <w:t>State of ____________________</w:t>
      </w:r>
    </w:p>
    <w:p w14:paraId="23B63AE7" w14:textId="77777777" w:rsidR="00891CF3" w:rsidRPr="00891CF3" w:rsidRDefault="7F6BFD7D" w:rsidP="00891CF3">
      <w:pPr>
        <w:pStyle w:val="FlushLeft"/>
      </w:pPr>
      <w:r>
        <w:t>County of _____________________________)</w:t>
      </w:r>
    </w:p>
    <w:p w14:paraId="77A6238B" w14:textId="77777777" w:rsidR="00891CF3" w:rsidRPr="00891CF3" w:rsidRDefault="7F6BFD7D" w:rsidP="004509EF">
      <w:pPr>
        <w:pStyle w:val="FlushLeft"/>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C902BE5" w14:textId="77777777" w:rsidR="00891CF3" w:rsidRPr="00891CF3" w:rsidRDefault="7F6BFD7D" w:rsidP="00891CF3">
      <w:pPr>
        <w:pStyle w:val="FlushLeft"/>
        <w:spacing w:before="480"/>
      </w:pPr>
      <w:r>
        <w:t>I certify under PENALTY OF PERJURY under the laws of the State of ______________ that the foregoing paragraph is true and correct.</w:t>
      </w:r>
    </w:p>
    <w:p w14:paraId="0F3D1C9D" w14:textId="77777777" w:rsidR="00891CF3" w:rsidRPr="00891CF3" w:rsidRDefault="7F6BFD7D" w:rsidP="00891CF3">
      <w:pPr>
        <w:pStyle w:val="FlushLeft"/>
        <w:spacing w:before="480"/>
      </w:pPr>
      <w:r>
        <w:t>WITNESS my hand and official seal.</w:t>
      </w:r>
    </w:p>
    <w:p w14:paraId="486CE5A2" w14:textId="77777777" w:rsidR="00891CF3" w:rsidRPr="00891CF3" w:rsidRDefault="7F6BFD7D" w:rsidP="00891CF3">
      <w:pPr>
        <w:pStyle w:val="FlushLeft"/>
        <w:spacing w:before="960"/>
      </w:pPr>
      <w:r>
        <w:t>Signature ______________________________</w:t>
      </w:r>
    </w:p>
    <w:p w14:paraId="4CE5F82C" w14:textId="77777777" w:rsidR="00891CF3" w:rsidRDefault="00891CF3" w:rsidP="00111D3C">
      <w:pPr>
        <w:pStyle w:val="FlushLeft"/>
        <w:sectPr w:rsidR="00891CF3" w:rsidSect="00B86A27">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p>
    <w:p w14:paraId="3171F1AD" w14:textId="77777777" w:rsidR="00891CF3" w:rsidRPr="00891CF3" w:rsidRDefault="7F6BFD7D" w:rsidP="001E2988">
      <w:pPr>
        <w:pStyle w:val="zExhibitLabel"/>
      </w:pPr>
      <w:r>
        <w:lastRenderedPageBreak/>
        <w:t>SCHEDULE 1</w:t>
      </w:r>
    </w:p>
    <w:p w14:paraId="06987FC9" w14:textId="77777777" w:rsidR="00891CF3" w:rsidRPr="00891CF3" w:rsidRDefault="7F6BFD7D" w:rsidP="00891CF3">
      <w:pPr>
        <w:pStyle w:val="Center"/>
        <w:keepNext w:val="0"/>
        <w:keepLines w:val="0"/>
      </w:pPr>
      <w:r>
        <w:t>Property List</w:t>
      </w:r>
    </w:p>
    <w:p w14:paraId="3548D939" w14:textId="77777777" w:rsidR="00891CF3" w:rsidRDefault="00891CF3" w:rsidP="00111D3C">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730E9D" w:rsidRPr="00551E2C" w14:paraId="184BD438" w14:textId="77777777" w:rsidTr="006633BF">
        <w:trPr>
          <w:trHeight w:val="144"/>
        </w:trPr>
        <w:tc>
          <w:tcPr>
            <w:tcW w:w="2771" w:type="dxa"/>
            <w:shd w:val="clear" w:color="auto" w:fill="EEECE1" w:themeFill="background2"/>
          </w:tcPr>
          <w:p w14:paraId="2B93A7EF" w14:textId="77777777" w:rsidR="00730E9D" w:rsidRPr="00551E2C" w:rsidRDefault="00730E9D" w:rsidP="006633BF">
            <w:pPr>
              <w:pStyle w:val="FlushLeft"/>
              <w:spacing w:before="0"/>
              <w:jc w:val="center"/>
              <w:rPr>
                <w:b/>
                <w:caps/>
              </w:rPr>
            </w:pPr>
            <w:r w:rsidRPr="00551E2C">
              <w:rPr>
                <w:b/>
                <w:caps/>
              </w:rPr>
              <w:t xml:space="preserve">PROPERTY </w:t>
            </w:r>
            <w:r>
              <w:rPr>
                <w:b/>
                <w:caps/>
              </w:rPr>
              <w:t>STREET</w:t>
            </w:r>
          </w:p>
        </w:tc>
        <w:tc>
          <w:tcPr>
            <w:tcW w:w="2298" w:type="dxa"/>
            <w:shd w:val="clear" w:color="auto" w:fill="EEECE1" w:themeFill="background2"/>
          </w:tcPr>
          <w:p w14:paraId="5A9E428E" w14:textId="77777777" w:rsidR="00730E9D" w:rsidRPr="00551E2C" w:rsidRDefault="00730E9D" w:rsidP="006633BF">
            <w:pPr>
              <w:pStyle w:val="FlushLeft"/>
              <w:spacing w:before="0"/>
              <w:jc w:val="center"/>
              <w:rPr>
                <w:b/>
                <w:caps/>
              </w:rPr>
            </w:pPr>
            <w:r>
              <w:rPr>
                <w:b/>
                <w:caps/>
              </w:rPr>
              <w:t>CITY</w:t>
            </w:r>
          </w:p>
        </w:tc>
        <w:tc>
          <w:tcPr>
            <w:tcW w:w="2011" w:type="dxa"/>
            <w:shd w:val="clear" w:color="auto" w:fill="EEECE1" w:themeFill="background2"/>
          </w:tcPr>
          <w:p w14:paraId="046C2D69" w14:textId="77777777" w:rsidR="00730E9D" w:rsidRPr="00551E2C" w:rsidRDefault="00730E9D" w:rsidP="006633BF">
            <w:pPr>
              <w:pStyle w:val="FlushLeft"/>
              <w:spacing w:before="0"/>
              <w:jc w:val="center"/>
              <w:rPr>
                <w:b/>
                <w:caps/>
              </w:rPr>
            </w:pPr>
            <w:r>
              <w:rPr>
                <w:b/>
                <w:caps/>
              </w:rPr>
              <w:t>COUNTY</w:t>
            </w:r>
          </w:p>
        </w:tc>
        <w:tc>
          <w:tcPr>
            <w:tcW w:w="2867" w:type="dxa"/>
            <w:shd w:val="clear" w:color="auto" w:fill="EEECE1" w:themeFill="background2"/>
          </w:tcPr>
          <w:p w14:paraId="4516D73B" w14:textId="70D6A990" w:rsidR="00730E9D" w:rsidRDefault="00730E9D" w:rsidP="006633BF">
            <w:pPr>
              <w:pStyle w:val="FlushLeft"/>
              <w:spacing w:before="0"/>
              <w:jc w:val="center"/>
              <w:rPr>
                <w:b/>
                <w:caps/>
              </w:rPr>
            </w:pPr>
            <w:r>
              <w:rPr>
                <w:b/>
                <w:caps/>
              </w:rPr>
              <w:t>STATE &amp; ZIP</w:t>
            </w:r>
          </w:p>
        </w:tc>
      </w:tr>
      <w:tr w:rsidR="00730E9D" w:rsidRPr="00551E2C" w14:paraId="00286B75" w14:textId="77777777" w:rsidTr="006633BF">
        <w:trPr>
          <w:trHeight w:val="144"/>
        </w:trPr>
        <w:tc>
          <w:tcPr>
            <w:tcW w:w="2771" w:type="dxa"/>
            <w:vAlign w:val="center"/>
          </w:tcPr>
          <w:p w14:paraId="30191D65" w14:textId="7524F781" w:rsidR="00730E9D" w:rsidRPr="00565DA3" w:rsidRDefault="00730E9D" w:rsidP="006633BF">
            <w:pPr>
              <w:pStyle w:val="FlushLeft"/>
              <w:spacing w:before="0"/>
              <w:jc w:val="center"/>
              <w:rPr>
                <w:sz w:val="20"/>
              </w:rPr>
            </w:pPr>
            <w:r w:rsidRPr="00565DA3">
              <w:rPr>
                <w:sz w:val="20"/>
              </w:rPr>
              <w:t>{#Property_</w:t>
            </w:r>
            <w:r w:rsidR="00986C4A">
              <w:rPr>
                <w:sz w:val="20"/>
              </w:rPr>
              <w:t>Advances__</w:t>
            </w:r>
            <w:proofErr w:type="gramStart"/>
            <w:r w:rsidR="00986C4A">
              <w:rPr>
                <w:sz w:val="20"/>
              </w:rPr>
              <w:t>r}{</w:t>
            </w:r>
            <w:proofErr w:type="gramEnd"/>
            <w:r w:rsidR="00986C4A">
              <w:rPr>
                <w:sz w:val="20"/>
              </w:rPr>
              <w:t>Property__r.Name}</w:t>
            </w:r>
          </w:p>
        </w:tc>
        <w:tc>
          <w:tcPr>
            <w:tcW w:w="2298" w:type="dxa"/>
            <w:vAlign w:val="center"/>
          </w:tcPr>
          <w:p w14:paraId="4E89763F" w14:textId="77777777" w:rsidR="00730E9D" w:rsidRPr="00BB6270" w:rsidRDefault="00730E9D" w:rsidP="006633BF">
            <w:pPr>
              <w:jc w:val="cente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A8A1E77" w14:textId="77777777" w:rsidR="00730E9D" w:rsidRPr="00565DA3" w:rsidRDefault="00730E9D" w:rsidP="006633BF">
            <w:pPr>
              <w:pStyle w:val="FlushLeft"/>
              <w:spacing w:before="0"/>
              <w:jc w:val="center"/>
              <w:rPr>
                <w:sz w:val="20"/>
              </w:rPr>
            </w:pPr>
            <w:r w:rsidRPr="00565DA3">
              <w:rPr>
                <w:sz w:val="20"/>
              </w:rPr>
              <w:t>{</w:t>
            </w:r>
            <w:proofErr w:type="spellStart"/>
            <w:r w:rsidRPr="00565DA3">
              <w:rPr>
                <w:sz w:val="20"/>
              </w:rPr>
              <w:t>Property__</w:t>
            </w:r>
            <w:proofErr w:type="gramStart"/>
            <w:r w:rsidRPr="00565DA3">
              <w:rPr>
                <w:sz w:val="20"/>
              </w:rPr>
              <w:t>r.County</w:t>
            </w:r>
            <w:proofErr w:type="gramEnd"/>
            <w:r w:rsidRPr="00565DA3">
              <w:rPr>
                <w:sz w:val="20"/>
              </w:rPr>
              <w:t>__c</w:t>
            </w:r>
            <w:proofErr w:type="spellEnd"/>
            <w:r w:rsidRPr="00565DA3">
              <w:rPr>
                <w:sz w:val="20"/>
              </w:rPr>
              <w:t>}</w:t>
            </w:r>
          </w:p>
        </w:tc>
        <w:tc>
          <w:tcPr>
            <w:tcW w:w="2867" w:type="dxa"/>
            <w:vAlign w:val="center"/>
          </w:tcPr>
          <w:p w14:paraId="6FBF6AF5" w14:textId="597369E5" w:rsidR="00730E9D" w:rsidRPr="00565DA3" w:rsidRDefault="00730E9D" w:rsidP="006633BF">
            <w:pPr>
              <w:pStyle w:val="FlushLeft"/>
              <w:spacing w:before="0"/>
              <w:jc w:val="center"/>
              <w:rPr>
                <w:sz w:val="20"/>
              </w:rPr>
            </w:pPr>
            <w:r w:rsidRPr="00565DA3">
              <w:rPr>
                <w:sz w:val="20"/>
              </w:rPr>
              <w:t>{</w:t>
            </w:r>
            <w:proofErr w:type="spellStart"/>
            <w:r w:rsidRPr="00565DA3">
              <w:rPr>
                <w:sz w:val="20"/>
              </w:rPr>
              <w:t>Property__</w:t>
            </w:r>
            <w:proofErr w:type="gramStart"/>
            <w:r w:rsidRPr="00565DA3">
              <w:rPr>
                <w:sz w:val="20"/>
              </w:rPr>
              <w:t>r.State</w:t>
            </w:r>
            <w:proofErr w:type="gramEnd"/>
            <w:r w:rsidRPr="00565DA3">
              <w:rPr>
                <w:sz w:val="20"/>
              </w:rPr>
              <w:t>__c</w:t>
            </w:r>
            <w:proofErr w:type="spellEnd"/>
            <w:r w:rsidRPr="00565DA3">
              <w:rPr>
                <w:sz w:val="20"/>
              </w:rPr>
              <w:t>}</w:t>
            </w:r>
            <w:r w:rsidR="00565DA3" w:rsidRPr="00565DA3">
              <w:rPr>
                <w:sz w:val="20"/>
              </w:rPr>
              <w:t>,</w:t>
            </w:r>
            <w:r w:rsidRPr="00565DA3">
              <w:rPr>
                <w:sz w:val="20"/>
              </w:rPr>
              <w:t xml:space="preserve"> {Property__r.</w:t>
            </w:r>
            <w:proofErr w:type="spellStart"/>
            <w:r w:rsidRPr="00565DA3">
              <w:rPr>
                <w:sz w:val="20"/>
              </w:rPr>
              <w:t>ZipCode</w:t>
            </w:r>
            <w:proofErr w:type="spellEnd"/>
            <w:r w:rsidRPr="00565DA3">
              <w:rPr>
                <w:sz w:val="20"/>
              </w:rPr>
              <w:t>__c}</w:t>
            </w:r>
          </w:p>
          <w:p w14:paraId="1D772DE5" w14:textId="77777777" w:rsidR="00730E9D" w:rsidRPr="00C03C6C" w:rsidRDefault="00730E9D" w:rsidP="006633BF">
            <w:pPr>
              <w:pStyle w:val="FlushLeft"/>
              <w:spacing w:before="0"/>
              <w:jc w:val="center"/>
            </w:pPr>
            <w:r w:rsidRPr="00565DA3">
              <w:rPr>
                <w:sz w:val="20"/>
              </w:rPr>
              <w:t>{/</w:t>
            </w:r>
            <w:proofErr w:type="spellStart"/>
            <w:r w:rsidRPr="00565DA3">
              <w:rPr>
                <w:sz w:val="20"/>
              </w:rPr>
              <w:t>Property_Advances__r</w:t>
            </w:r>
            <w:proofErr w:type="spellEnd"/>
            <w:r w:rsidRPr="00565DA3">
              <w:rPr>
                <w:sz w:val="20"/>
              </w:rPr>
              <w:t>}</w:t>
            </w:r>
          </w:p>
        </w:tc>
      </w:tr>
    </w:tbl>
    <w:p w14:paraId="23D821FD" w14:textId="0FAB2F78" w:rsidR="00844355" w:rsidRDefault="00844355" w:rsidP="00111D3C">
      <w:pPr>
        <w:pStyle w:val="FlushLeft"/>
        <w:sectPr w:rsidR="00844355" w:rsidSect="00B86A27">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pPr>
    </w:p>
    <w:p w14:paraId="6201B297" w14:textId="77777777" w:rsidR="00891CF3" w:rsidRPr="00891CF3" w:rsidRDefault="7F6BFD7D" w:rsidP="001E2988">
      <w:pPr>
        <w:pStyle w:val="zExhibitLabel"/>
      </w:pPr>
      <w:r>
        <w:lastRenderedPageBreak/>
        <w:t>EXHIBIT A</w:t>
      </w:r>
    </w:p>
    <w:p w14:paraId="1F9E6888" w14:textId="77777777" w:rsidR="00891CF3" w:rsidRPr="00891CF3" w:rsidRDefault="7F6BFD7D" w:rsidP="00891CF3">
      <w:pPr>
        <w:pStyle w:val="Center"/>
        <w:keepNext w:val="0"/>
        <w:keepLines w:val="0"/>
      </w:pPr>
      <w:r>
        <w:t>Legal Description</w:t>
      </w:r>
      <w:r w:rsidR="00891CF3">
        <w:br/>
      </w:r>
      <w:r w:rsidR="00891CF3">
        <w:br/>
      </w:r>
      <w:r>
        <w:t>(Attached hereto)</w:t>
      </w:r>
    </w:p>
    <w:sectPr w:rsidR="00891CF3" w:rsidRPr="00891CF3" w:rsidSect="00B86A27">
      <w:headerReference w:type="default" r:id="rId26"/>
      <w:footerReference w:type="default" r:id="rId27"/>
      <w:headerReference w:type="first" r:id="rId28"/>
      <w:footerReference w:type="first" r:id="rId29"/>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6C548" w14:textId="77777777" w:rsidR="00940668" w:rsidRPr="004C1A1C" w:rsidRDefault="00940668" w:rsidP="00E53736">
      <w:pPr>
        <w:pStyle w:val="BlockText"/>
        <w:spacing w:before="0"/>
      </w:pPr>
      <w:r>
        <w:separator/>
      </w:r>
    </w:p>
  </w:endnote>
  <w:endnote w:type="continuationSeparator" w:id="0">
    <w:p w14:paraId="6D50D13D" w14:textId="77777777" w:rsidR="00940668" w:rsidRPr="004C1A1C" w:rsidRDefault="0094066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B498" w14:textId="77777777" w:rsidR="001E2988" w:rsidRDefault="001E298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4685D6E1" w14:textId="77777777" w:rsidTr="7F6BFD7D">
      <w:tc>
        <w:tcPr>
          <w:tcW w:w="3780" w:type="dxa"/>
          <w:shd w:val="clear" w:color="auto" w:fill="auto"/>
          <w:vAlign w:val="bottom"/>
        </w:tcPr>
        <w:p w14:paraId="0210DF6F" w14:textId="77777777" w:rsidR="001E2988" w:rsidRPr="007F433A" w:rsidRDefault="007F433A" w:rsidP="7F6BFD7D">
          <w:pPr>
            <w:pStyle w:val="Footer"/>
            <w:jc w:val="left"/>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58759420" w14:textId="3B612A48" w:rsidR="001E2988" w:rsidRDefault="00036099" w:rsidP="001E2988">
          <w:pPr>
            <w:pStyle w:val="Footer"/>
            <w:jc w:val="center"/>
            <w:rPr>
              <w:rStyle w:val="PageNumber"/>
              <w:noProof/>
            </w:rPr>
          </w:pPr>
          <w:fldSimple w:instr=" STYLEREF zExhibitLabel \* MERGEFORMAT ">
            <w:r w:rsidR="001A1E71" w:rsidRPr="001A1E71">
              <w:rPr>
                <w:rStyle w:val="PageNumber"/>
                <w:b/>
                <w:bCs/>
                <w:noProof/>
              </w:rPr>
              <w:t>EXHIBIT A</w:t>
            </w:r>
          </w:fldSimple>
        </w:p>
        <w:p w14:paraId="547D3C6E" w14:textId="77777777" w:rsidR="001E2988" w:rsidRPr="001E2988" w:rsidRDefault="001E2988" w:rsidP="001E2988">
          <w:pPr>
            <w:pStyle w:val="Footer"/>
            <w:jc w:val="center"/>
            <w:rPr>
              <w:rStyle w:val="PageNumber"/>
              <w:noProof/>
            </w:rPr>
          </w:pPr>
          <w:r>
            <w:rPr>
              <w:rStyle w:val="PageNumber"/>
              <w:noProof/>
            </w:rPr>
            <w:t>-</w:t>
          </w:r>
          <w:r w:rsidR="00EE7829">
            <w:rPr>
              <w:rStyle w:val="PageNumber"/>
              <w:noProof/>
            </w:rPr>
            <w:fldChar w:fldCharType="begin"/>
          </w:r>
          <w:r>
            <w:rPr>
              <w:rStyle w:val="PageNumber"/>
              <w:noProof/>
            </w:rPr>
            <w:instrText xml:space="preserve"> PAGE  </w:instrText>
          </w:r>
          <w:r w:rsidR="00EE7829">
            <w:rPr>
              <w:rStyle w:val="PageNumber"/>
              <w:noProof/>
            </w:rPr>
            <w:fldChar w:fldCharType="separate"/>
          </w:r>
          <w:r w:rsidR="00AC6005">
            <w:rPr>
              <w:rStyle w:val="PageNumber"/>
              <w:noProof/>
            </w:rPr>
            <w:t>1</w:t>
          </w:r>
          <w:r w:rsidR="00EE7829">
            <w:rPr>
              <w:rStyle w:val="PageNumber"/>
              <w:noProof/>
            </w:rPr>
            <w:fldChar w:fldCharType="end"/>
          </w:r>
          <w:r>
            <w:rPr>
              <w:rStyle w:val="PageNumber"/>
              <w:noProof/>
            </w:rPr>
            <w:t>-</w:t>
          </w:r>
        </w:p>
      </w:tc>
      <w:tc>
        <w:tcPr>
          <w:tcW w:w="3780" w:type="dxa"/>
          <w:shd w:val="clear" w:color="auto" w:fill="auto"/>
          <w:vAlign w:val="bottom"/>
        </w:tcPr>
        <w:p w14:paraId="57DA6611" w14:textId="77777777" w:rsidR="001E2988" w:rsidRDefault="001E2988" w:rsidP="001E2988">
          <w:pPr>
            <w:pStyle w:val="Footer"/>
            <w:jc w:val="right"/>
            <w:rPr>
              <w:noProof/>
            </w:rPr>
          </w:pPr>
        </w:p>
      </w:tc>
    </w:tr>
  </w:tbl>
  <w:p w14:paraId="5CE8FE90" w14:textId="77777777" w:rsidR="00891CF3" w:rsidRPr="00C01183" w:rsidRDefault="00891CF3" w:rsidP="001E298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66101001" w14:textId="77777777" w:rsidTr="7F6BFD7D">
      <w:tc>
        <w:tcPr>
          <w:tcW w:w="3780" w:type="dxa"/>
          <w:shd w:val="clear" w:color="auto" w:fill="auto"/>
          <w:vAlign w:val="bottom"/>
        </w:tcPr>
        <w:p w14:paraId="63D7629E" w14:textId="77777777" w:rsidR="001E2988" w:rsidRPr="001E2988" w:rsidRDefault="00EE7829" w:rsidP="7F6BFD7D">
          <w:pPr>
            <w:pStyle w:val="Footer"/>
            <w:jc w:val="left"/>
            <w:rPr>
              <w:rStyle w:val="FooterTxt"/>
            </w:rPr>
          </w:pPr>
          <w:r w:rsidRPr="7F6BFD7D">
            <w:fldChar w:fldCharType="begin"/>
          </w:r>
          <w:r w:rsidR="001E2988" w:rsidRPr="001E2988">
            <w:rPr>
              <w:rStyle w:val="FooterTxt"/>
            </w:rPr>
            <w:instrText xml:space="preserve"> DOCPROPERTY "Document number" </w:instrText>
          </w:r>
          <w:r w:rsidRPr="7F6BFD7D">
            <w:rPr>
              <w:rStyle w:val="FooterTxt"/>
            </w:rPr>
            <w:fldChar w:fldCharType="separate"/>
          </w:r>
          <w:r w:rsidR="001E2988">
            <w:rPr>
              <w:rStyle w:val="FooterTxt"/>
            </w:rPr>
            <w:t>1061755</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version" </w:instrText>
          </w:r>
          <w:r w:rsidRPr="7F6BFD7D">
            <w:rPr>
              <w:rStyle w:val="FooterTxt"/>
            </w:rPr>
            <w:fldChar w:fldCharType="separate"/>
          </w:r>
          <w:r w:rsidR="001E2988">
            <w:rPr>
              <w:rStyle w:val="FooterTxt"/>
            </w:rPr>
            <w:t>01</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Library" </w:instrText>
          </w:r>
          <w:r w:rsidRPr="7F6BFD7D">
            <w:rPr>
              <w:rStyle w:val="FooterTxt"/>
            </w:rPr>
            <w:fldChar w:fldCharType="separate"/>
          </w:r>
          <w:r w:rsidR="001E2988">
            <w:rPr>
              <w:rStyle w:val="FooterTxt"/>
            </w:rPr>
            <w:t>OC</w:t>
          </w:r>
          <w:r w:rsidRPr="7F6BFD7D">
            <w:fldChar w:fldCharType="end"/>
          </w:r>
        </w:p>
        <w:p w14:paraId="68F6A326" w14:textId="434521E8" w:rsidR="001E2988" w:rsidRPr="001E2988" w:rsidRDefault="00EE7829" w:rsidP="001E2988">
          <w:pPr>
            <w:pStyle w:val="Footer"/>
            <w:jc w:val="left"/>
            <w:rPr>
              <w:rStyle w:val="FooterTxt"/>
            </w:rPr>
          </w:pPr>
          <w:r w:rsidRPr="7F6BFD7D">
            <w:fldChar w:fldCharType="begin"/>
          </w:r>
          <w:r w:rsidR="001E2988" w:rsidRPr="001E2988">
            <w:rPr>
              <w:rStyle w:val="FooterTxt"/>
            </w:rPr>
            <w:instrText xml:space="preserve"> DOCPROPERTY "Client" </w:instrText>
          </w:r>
          <w:r w:rsidRPr="7F6BFD7D">
            <w:rPr>
              <w:rStyle w:val="FooterTxt"/>
            </w:rPr>
            <w:fldChar w:fldCharType="separate"/>
          </w:r>
          <w:r w:rsidR="001E2988">
            <w:rPr>
              <w:rStyle w:val="FooterTxt"/>
            </w:rPr>
            <w:t>374658</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"Matter" </w:instrText>
          </w:r>
          <w:r w:rsidRPr="7F6BFD7D">
            <w:rPr>
              <w:rStyle w:val="FooterTxt"/>
            </w:rPr>
            <w:fldChar w:fldCharType="separate"/>
          </w:r>
          <w:r w:rsidR="001E2988">
            <w:rPr>
              <w:rStyle w:val="FooterTxt"/>
            </w:rPr>
            <w:t>00001</w:t>
          </w:r>
          <w:r w:rsidRPr="7F6BFD7D">
            <w:fldChar w:fldCharType="end"/>
          </w:r>
          <w:r w:rsidR="001E2988" w:rsidRPr="001E2988">
            <w:rPr>
              <w:rStyle w:val="FooterTxt"/>
            </w:rPr>
            <w:t>/</w:t>
          </w:r>
          <w:r w:rsidRPr="7F6BFD7D">
            <w:fldChar w:fldCharType="begin"/>
          </w:r>
          <w:r w:rsidR="001E2988" w:rsidRPr="001E2988">
            <w:rPr>
              <w:rStyle w:val="FooterTxt"/>
            </w:rPr>
            <w:instrText xml:space="preserve"> SAVEDATE \@ "M-d-yy" </w:instrText>
          </w:r>
          <w:r w:rsidRPr="7F6BFD7D">
            <w:rPr>
              <w:rStyle w:val="FooterTxt"/>
            </w:rPr>
            <w:fldChar w:fldCharType="separate"/>
          </w:r>
          <w:r w:rsidR="001A1E71">
            <w:rPr>
              <w:rStyle w:val="FooterTxt"/>
              <w:noProof/>
            </w:rPr>
            <w:t>12-18-18</w:t>
          </w:r>
          <w:r w:rsidRPr="7F6BFD7D">
            <w:fldChar w:fldCharType="end"/>
          </w:r>
          <w:r w:rsidR="001E2988" w:rsidRPr="001E2988">
            <w:rPr>
              <w:rStyle w:val="FooterTxt"/>
            </w:rPr>
            <w:t>/</w:t>
          </w:r>
          <w:proofErr w:type="spellStart"/>
          <w:r w:rsidRPr="7F6BFD7D">
            <w:fldChar w:fldCharType="begin"/>
          </w:r>
          <w:r w:rsidR="001E2988" w:rsidRPr="001E2988">
            <w:rPr>
              <w:rStyle w:val="FooterTxt"/>
            </w:rPr>
            <w:instrText xml:space="preserve"> DOCPROPERTY "User Init" </w:instrText>
          </w:r>
          <w:r w:rsidRPr="7F6BFD7D">
            <w:rPr>
              <w:rStyle w:val="FooterTxt"/>
            </w:rPr>
            <w:fldChar w:fldCharType="separate"/>
          </w:r>
          <w:r w:rsidR="001E2988">
            <w:rPr>
              <w:rStyle w:val="FooterTxt"/>
            </w:rPr>
            <w:t>aek</w:t>
          </w:r>
          <w:proofErr w:type="spellEnd"/>
          <w:r w:rsidRPr="7F6BFD7D">
            <w:fldChar w:fldCharType="end"/>
          </w:r>
          <w:r w:rsidR="001E2988" w:rsidRPr="001E2988">
            <w:rPr>
              <w:rStyle w:val="FooterTxt"/>
            </w:rPr>
            <w:t>/</w:t>
          </w:r>
          <w:r w:rsidRPr="001E2988">
            <w:fldChar w:fldCharType="begin"/>
          </w:r>
          <w:r w:rsidR="001E2988" w:rsidRPr="001E2988">
            <w:rPr>
              <w:rStyle w:val="FooterTxt"/>
            </w:rPr>
            <w:instrText xml:space="preserve"> DOCPROPERTY "Typist Init" </w:instrText>
          </w:r>
          <w:r w:rsidRPr="001E2988">
            <w:rPr>
              <w:rStyle w:val="FooterTxt"/>
            </w:rPr>
            <w:fldChar w:fldCharType="end"/>
          </w:r>
        </w:p>
      </w:tc>
      <w:tc>
        <w:tcPr>
          <w:tcW w:w="1800" w:type="dxa"/>
          <w:shd w:val="clear" w:color="auto" w:fill="auto"/>
          <w:vAlign w:val="bottom"/>
        </w:tcPr>
        <w:p w14:paraId="47484464" w14:textId="77777777" w:rsidR="001E2988" w:rsidRPr="001E2988" w:rsidRDefault="001E2988" w:rsidP="001E2988">
          <w:pPr>
            <w:pStyle w:val="Footer"/>
            <w:jc w:val="center"/>
            <w:rPr>
              <w:rStyle w:val="PageNumber"/>
              <w:noProof/>
            </w:rPr>
          </w:pPr>
        </w:p>
      </w:tc>
      <w:tc>
        <w:tcPr>
          <w:tcW w:w="3780" w:type="dxa"/>
          <w:shd w:val="clear" w:color="auto" w:fill="auto"/>
          <w:vAlign w:val="bottom"/>
        </w:tcPr>
        <w:p w14:paraId="575A20C7" w14:textId="77777777" w:rsidR="001E2988" w:rsidRDefault="001E2988" w:rsidP="001E2988">
          <w:pPr>
            <w:pStyle w:val="Footer"/>
            <w:jc w:val="right"/>
            <w:rPr>
              <w:noProof/>
            </w:rPr>
          </w:pPr>
        </w:p>
      </w:tc>
    </w:tr>
  </w:tbl>
  <w:p w14:paraId="44106B4A" w14:textId="77777777" w:rsidR="00891CF3" w:rsidRPr="00C01183" w:rsidRDefault="00891CF3" w:rsidP="001E2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55D30210" w14:textId="77777777" w:rsidTr="7F6BFD7D">
      <w:tc>
        <w:tcPr>
          <w:tcW w:w="3780" w:type="dxa"/>
          <w:shd w:val="clear" w:color="auto" w:fill="auto"/>
          <w:vAlign w:val="bottom"/>
        </w:tcPr>
        <w:p w14:paraId="43668110"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0050B9E4"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7F433A">
            <w:rPr>
              <w:rStyle w:val="PageNumber"/>
              <w:noProof/>
            </w:rPr>
            <w:t>1</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63108EF9" w14:textId="77777777" w:rsidR="00891CF3" w:rsidRDefault="00891CF3" w:rsidP="00C01183">
          <w:pPr>
            <w:pStyle w:val="Footer"/>
            <w:jc w:val="right"/>
            <w:rPr>
              <w:rStyle w:val="FooterTxt"/>
              <w:noProof/>
            </w:rPr>
          </w:pPr>
        </w:p>
        <w:p w14:paraId="04B034BC" w14:textId="77777777" w:rsidR="00891CF3" w:rsidRPr="00C01183" w:rsidRDefault="00891CF3" w:rsidP="00C01183">
          <w:pPr>
            <w:pStyle w:val="Footer"/>
            <w:jc w:val="right"/>
            <w:rPr>
              <w:rStyle w:val="FooterTxt"/>
              <w:noProof/>
            </w:rPr>
          </w:pPr>
        </w:p>
      </w:tc>
    </w:tr>
  </w:tbl>
  <w:p w14:paraId="66E509CB" w14:textId="77777777" w:rsidR="00891CF3" w:rsidRPr="00C01183" w:rsidRDefault="00891CF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3BB95291" w14:textId="77777777" w:rsidTr="7F6BFD7D">
      <w:tc>
        <w:tcPr>
          <w:tcW w:w="3780" w:type="dxa"/>
          <w:shd w:val="clear" w:color="auto" w:fill="auto"/>
          <w:vAlign w:val="bottom"/>
        </w:tcPr>
        <w:p w14:paraId="186FBCA3"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113BDBF7"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704E4FD9" w14:textId="77777777" w:rsidR="00891CF3" w:rsidRDefault="00891CF3" w:rsidP="00C01183">
          <w:pPr>
            <w:pStyle w:val="Footer"/>
            <w:jc w:val="right"/>
            <w:rPr>
              <w:rStyle w:val="FooterTxt"/>
              <w:noProof/>
            </w:rPr>
          </w:pPr>
        </w:p>
        <w:p w14:paraId="68D08ED9" w14:textId="77777777" w:rsidR="00891CF3" w:rsidRPr="00C01183" w:rsidRDefault="00891CF3" w:rsidP="00C01183">
          <w:pPr>
            <w:pStyle w:val="Footer"/>
            <w:jc w:val="right"/>
            <w:rPr>
              <w:rStyle w:val="FooterTxt"/>
              <w:noProof/>
            </w:rPr>
          </w:pPr>
        </w:p>
      </w:tc>
    </w:tr>
  </w:tbl>
  <w:p w14:paraId="078B32DB" w14:textId="77777777" w:rsidR="00891CF3" w:rsidRPr="00C01183" w:rsidRDefault="00891CF3"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4489E87B" w14:textId="77777777" w:rsidTr="7F6BFD7D">
      <w:tc>
        <w:tcPr>
          <w:tcW w:w="3780" w:type="dxa"/>
          <w:shd w:val="clear" w:color="auto" w:fill="auto"/>
          <w:vAlign w:val="bottom"/>
        </w:tcPr>
        <w:p w14:paraId="55409C9E"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26DBAF81"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AC6005">
            <w:rPr>
              <w:rStyle w:val="PageNumber"/>
              <w:noProof/>
            </w:rPr>
            <w:t>20</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212FF070" w14:textId="77777777" w:rsidR="00891CF3" w:rsidRDefault="00891CF3" w:rsidP="00C01183">
          <w:pPr>
            <w:pStyle w:val="Footer"/>
            <w:jc w:val="right"/>
            <w:rPr>
              <w:rStyle w:val="FooterTxt"/>
              <w:noProof/>
            </w:rPr>
          </w:pPr>
        </w:p>
        <w:p w14:paraId="00229769" w14:textId="77777777" w:rsidR="00891CF3" w:rsidRPr="00C01183" w:rsidRDefault="00891CF3" w:rsidP="00C01183">
          <w:pPr>
            <w:pStyle w:val="Footer"/>
            <w:jc w:val="right"/>
            <w:rPr>
              <w:rStyle w:val="FooterTxt"/>
              <w:noProof/>
            </w:rPr>
          </w:pPr>
        </w:p>
      </w:tc>
    </w:tr>
  </w:tbl>
  <w:p w14:paraId="6C949A23" w14:textId="77777777" w:rsidR="00891CF3" w:rsidRPr="00C01183" w:rsidRDefault="00891CF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23B58A94" w14:textId="77777777" w:rsidTr="7F6BFD7D">
      <w:tc>
        <w:tcPr>
          <w:tcW w:w="3780" w:type="dxa"/>
          <w:shd w:val="clear" w:color="auto" w:fill="auto"/>
          <w:vAlign w:val="bottom"/>
        </w:tcPr>
        <w:p w14:paraId="756D1873"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2DAD6822"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204F7FA1" w14:textId="77777777" w:rsidR="00891CF3" w:rsidRDefault="00891CF3" w:rsidP="00C01183">
          <w:pPr>
            <w:pStyle w:val="Footer"/>
            <w:jc w:val="right"/>
            <w:rPr>
              <w:rStyle w:val="FooterTxt"/>
              <w:noProof/>
            </w:rPr>
          </w:pPr>
        </w:p>
        <w:p w14:paraId="2AFF0728" w14:textId="77777777" w:rsidR="00891CF3" w:rsidRPr="00C01183" w:rsidRDefault="00891CF3" w:rsidP="00C01183">
          <w:pPr>
            <w:pStyle w:val="Footer"/>
            <w:jc w:val="right"/>
            <w:rPr>
              <w:rStyle w:val="FooterTxt"/>
              <w:noProof/>
            </w:rPr>
          </w:pPr>
        </w:p>
      </w:tc>
    </w:tr>
  </w:tbl>
  <w:p w14:paraId="42BFF735" w14:textId="77777777" w:rsidR="00891CF3" w:rsidRPr="00C01183" w:rsidRDefault="00891CF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6DAB2E44" w14:textId="77777777" w:rsidTr="7F6BFD7D">
      <w:tc>
        <w:tcPr>
          <w:tcW w:w="3780" w:type="dxa"/>
          <w:shd w:val="clear" w:color="auto" w:fill="auto"/>
          <w:vAlign w:val="bottom"/>
        </w:tcPr>
        <w:p w14:paraId="6BEB486F"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44372894" w14:textId="77777777" w:rsidR="00891CF3" w:rsidRPr="00C01183" w:rsidRDefault="00891CF3" w:rsidP="00C01183">
          <w:pPr>
            <w:pStyle w:val="Footer"/>
            <w:jc w:val="center"/>
            <w:rPr>
              <w:rStyle w:val="PageNumber"/>
              <w:noProof/>
            </w:rPr>
          </w:pPr>
          <w:r w:rsidRPr="00C01183">
            <w:rPr>
              <w:rStyle w:val="PageNumber"/>
              <w:noProof/>
            </w:rPr>
            <w:t>-</w:t>
          </w:r>
          <w:r w:rsidR="00EE7829" w:rsidRPr="00C01183">
            <w:rPr>
              <w:rStyle w:val="PageNumber"/>
              <w:noProof/>
            </w:rPr>
            <w:fldChar w:fldCharType="begin"/>
          </w:r>
          <w:r w:rsidRPr="00C01183">
            <w:rPr>
              <w:rStyle w:val="PageNumber"/>
              <w:noProof/>
            </w:rPr>
            <w:instrText xml:space="preserve"> PAGE  </w:instrText>
          </w:r>
          <w:r w:rsidR="00EE7829" w:rsidRPr="00C01183">
            <w:rPr>
              <w:rStyle w:val="PageNumber"/>
              <w:noProof/>
            </w:rPr>
            <w:fldChar w:fldCharType="separate"/>
          </w:r>
          <w:r w:rsidR="007F433A">
            <w:rPr>
              <w:rStyle w:val="PageNumber"/>
              <w:noProof/>
            </w:rPr>
            <w:t>1</w:t>
          </w:r>
          <w:r w:rsidR="00EE7829" w:rsidRPr="00C01183">
            <w:rPr>
              <w:rStyle w:val="PageNumber"/>
              <w:noProof/>
            </w:rPr>
            <w:fldChar w:fldCharType="end"/>
          </w:r>
          <w:r w:rsidRPr="00C01183">
            <w:rPr>
              <w:rStyle w:val="PageNumber"/>
              <w:noProof/>
            </w:rPr>
            <w:t>-</w:t>
          </w:r>
        </w:p>
      </w:tc>
      <w:tc>
        <w:tcPr>
          <w:tcW w:w="3780" w:type="dxa"/>
          <w:shd w:val="clear" w:color="auto" w:fill="auto"/>
          <w:vAlign w:val="bottom"/>
        </w:tcPr>
        <w:p w14:paraId="52B20300" w14:textId="77777777" w:rsidR="00891CF3" w:rsidRDefault="00891CF3" w:rsidP="00C01183">
          <w:pPr>
            <w:pStyle w:val="Footer"/>
            <w:jc w:val="right"/>
            <w:rPr>
              <w:rStyle w:val="FooterTxt"/>
              <w:noProof/>
            </w:rPr>
          </w:pPr>
        </w:p>
        <w:p w14:paraId="0CE5DECE" w14:textId="77777777" w:rsidR="00891CF3" w:rsidRPr="00C01183" w:rsidRDefault="00891CF3" w:rsidP="00C01183">
          <w:pPr>
            <w:pStyle w:val="Footer"/>
            <w:jc w:val="right"/>
            <w:rPr>
              <w:rStyle w:val="FooterTxt"/>
              <w:noProof/>
            </w:rPr>
          </w:pPr>
        </w:p>
      </w:tc>
    </w:tr>
  </w:tbl>
  <w:p w14:paraId="01D3BF7B" w14:textId="77777777" w:rsidR="00891CF3" w:rsidRPr="00C01183" w:rsidRDefault="00891CF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91CF3" w14:paraId="44542A93" w14:textId="77777777" w:rsidTr="7F6BFD7D">
      <w:tc>
        <w:tcPr>
          <w:tcW w:w="3780" w:type="dxa"/>
          <w:shd w:val="clear" w:color="auto" w:fill="auto"/>
          <w:vAlign w:val="bottom"/>
        </w:tcPr>
        <w:p w14:paraId="40A5ABED" w14:textId="77777777" w:rsidR="00891CF3" w:rsidRPr="007F433A" w:rsidRDefault="007F433A" w:rsidP="7F6BFD7D">
          <w:pPr>
            <w:pStyle w:val="Footer"/>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72F5EECF" w14:textId="77777777" w:rsidR="00891CF3" w:rsidRPr="00C01183" w:rsidRDefault="00891CF3" w:rsidP="00C01183">
          <w:pPr>
            <w:pStyle w:val="Footer"/>
            <w:jc w:val="center"/>
            <w:rPr>
              <w:rStyle w:val="PageNumber"/>
              <w:noProof/>
            </w:rPr>
          </w:pPr>
        </w:p>
      </w:tc>
      <w:tc>
        <w:tcPr>
          <w:tcW w:w="3780" w:type="dxa"/>
          <w:shd w:val="clear" w:color="auto" w:fill="auto"/>
          <w:vAlign w:val="bottom"/>
        </w:tcPr>
        <w:p w14:paraId="65AB2219" w14:textId="77777777" w:rsidR="00891CF3" w:rsidRDefault="00891CF3" w:rsidP="00C01183">
          <w:pPr>
            <w:pStyle w:val="Footer"/>
            <w:jc w:val="right"/>
            <w:rPr>
              <w:rStyle w:val="FooterTxt"/>
              <w:noProof/>
            </w:rPr>
          </w:pPr>
        </w:p>
        <w:p w14:paraId="3066670C" w14:textId="77777777" w:rsidR="00891CF3" w:rsidRPr="00C01183" w:rsidRDefault="00891CF3" w:rsidP="00C01183">
          <w:pPr>
            <w:pStyle w:val="Footer"/>
            <w:jc w:val="right"/>
            <w:rPr>
              <w:rStyle w:val="FooterTxt"/>
              <w:noProof/>
            </w:rPr>
          </w:pPr>
        </w:p>
      </w:tc>
    </w:tr>
  </w:tbl>
  <w:p w14:paraId="03E2FD27" w14:textId="77777777" w:rsidR="00891CF3" w:rsidRPr="00C01183" w:rsidRDefault="00891CF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71F10065" w14:textId="77777777" w:rsidTr="7F6BFD7D">
      <w:tc>
        <w:tcPr>
          <w:tcW w:w="3780" w:type="dxa"/>
          <w:shd w:val="clear" w:color="auto" w:fill="auto"/>
          <w:vAlign w:val="bottom"/>
        </w:tcPr>
        <w:p w14:paraId="4871B069" w14:textId="77777777" w:rsidR="001E2988" w:rsidRPr="007F433A" w:rsidRDefault="007F433A" w:rsidP="7F6BFD7D">
          <w:pPr>
            <w:pStyle w:val="Footer"/>
            <w:jc w:val="left"/>
            <w:rPr>
              <w:rStyle w:val="FooterTxt"/>
            </w:rPr>
          </w:pPr>
          <w:r w:rsidRPr="7F6BFD7D">
            <w:fldChar w:fldCharType="begin"/>
          </w:r>
          <w:r w:rsidRPr="007F433A">
            <w:rPr>
              <w:rStyle w:val="FooterTxt"/>
            </w:rPr>
            <w:instrText xml:space="preserve"> DOCPROPERTY "Document number" </w:instrText>
          </w:r>
          <w:r w:rsidRPr="7F6BFD7D">
            <w:rPr>
              <w:rStyle w:val="FooterTxt"/>
            </w:rPr>
            <w:fldChar w:fldCharType="separate"/>
          </w:r>
          <w:r>
            <w:rPr>
              <w:rStyle w:val="FooterTxt"/>
            </w:rPr>
            <w:t>1107247</w:t>
          </w:r>
          <w:r w:rsidRPr="7F6BFD7D">
            <w:fldChar w:fldCharType="end"/>
          </w:r>
          <w:r w:rsidRPr="007F433A">
            <w:rPr>
              <w:rStyle w:val="FooterTxt"/>
            </w:rPr>
            <w:t>.</w:t>
          </w:r>
          <w:r w:rsidRPr="7F6BFD7D">
            <w:fldChar w:fldCharType="begin"/>
          </w:r>
          <w:r w:rsidRPr="007F433A">
            <w:rPr>
              <w:rStyle w:val="FooterTxt"/>
            </w:rPr>
            <w:instrText xml:space="preserve"> DOCPROPERTY "Document version" </w:instrText>
          </w:r>
          <w:r w:rsidRPr="7F6BFD7D">
            <w:rPr>
              <w:rStyle w:val="FooterTxt"/>
            </w:rPr>
            <w:fldChar w:fldCharType="separate"/>
          </w:r>
          <w:r>
            <w:rPr>
              <w:rStyle w:val="FooterTxt"/>
            </w:rPr>
            <w:t>01</w:t>
          </w:r>
          <w:r w:rsidRPr="7F6BFD7D">
            <w:fldChar w:fldCharType="end"/>
          </w:r>
        </w:p>
      </w:tc>
      <w:tc>
        <w:tcPr>
          <w:tcW w:w="1800" w:type="dxa"/>
          <w:shd w:val="clear" w:color="auto" w:fill="auto"/>
          <w:vAlign w:val="bottom"/>
        </w:tcPr>
        <w:p w14:paraId="10BA4B69" w14:textId="6C85BDC5" w:rsidR="001E2988" w:rsidRDefault="00036099" w:rsidP="001E2988">
          <w:pPr>
            <w:pStyle w:val="Footer"/>
            <w:jc w:val="center"/>
            <w:rPr>
              <w:rStyle w:val="PageNumber"/>
              <w:noProof/>
            </w:rPr>
          </w:pPr>
          <w:fldSimple w:instr=" STYLEREF zExhibitLabel \* MERGEFORMAT ">
            <w:r w:rsidR="001A1E71" w:rsidRPr="001A1E71">
              <w:rPr>
                <w:rStyle w:val="PageNumber"/>
                <w:b/>
                <w:bCs/>
                <w:noProof/>
              </w:rPr>
              <w:t>SCHEDULE 1</w:t>
            </w:r>
          </w:fldSimple>
        </w:p>
        <w:p w14:paraId="55AFC56D" w14:textId="77777777" w:rsidR="001E2988" w:rsidRPr="001E2988" w:rsidRDefault="001E2988" w:rsidP="001E2988">
          <w:pPr>
            <w:pStyle w:val="Footer"/>
            <w:jc w:val="center"/>
            <w:rPr>
              <w:rStyle w:val="PageNumber"/>
              <w:noProof/>
            </w:rPr>
          </w:pPr>
          <w:r>
            <w:rPr>
              <w:rStyle w:val="PageNumber"/>
              <w:noProof/>
            </w:rPr>
            <w:t>-</w:t>
          </w:r>
          <w:r w:rsidR="00EE7829">
            <w:rPr>
              <w:rStyle w:val="PageNumber"/>
              <w:noProof/>
            </w:rPr>
            <w:fldChar w:fldCharType="begin"/>
          </w:r>
          <w:r>
            <w:rPr>
              <w:rStyle w:val="PageNumber"/>
              <w:noProof/>
            </w:rPr>
            <w:instrText xml:space="preserve"> PAGE  </w:instrText>
          </w:r>
          <w:r w:rsidR="00EE7829">
            <w:rPr>
              <w:rStyle w:val="PageNumber"/>
              <w:noProof/>
            </w:rPr>
            <w:fldChar w:fldCharType="separate"/>
          </w:r>
          <w:r w:rsidR="00AC6005">
            <w:rPr>
              <w:rStyle w:val="PageNumber"/>
              <w:noProof/>
            </w:rPr>
            <w:t>1</w:t>
          </w:r>
          <w:r w:rsidR="00EE7829">
            <w:rPr>
              <w:rStyle w:val="PageNumber"/>
              <w:noProof/>
            </w:rPr>
            <w:fldChar w:fldCharType="end"/>
          </w:r>
          <w:r>
            <w:rPr>
              <w:rStyle w:val="PageNumber"/>
              <w:noProof/>
            </w:rPr>
            <w:t>-</w:t>
          </w:r>
        </w:p>
      </w:tc>
      <w:tc>
        <w:tcPr>
          <w:tcW w:w="3780" w:type="dxa"/>
          <w:shd w:val="clear" w:color="auto" w:fill="auto"/>
          <w:vAlign w:val="bottom"/>
        </w:tcPr>
        <w:p w14:paraId="053B4D4D" w14:textId="77777777" w:rsidR="001E2988" w:rsidRDefault="001E2988" w:rsidP="001E2988">
          <w:pPr>
            <w:pStyle w:val="Footer"/>
            <w:jc w:val="right"/>
            <w:rPr>
              <w:noProof/>
            </w:rPr>
          </w:pPr>
        </w:p>
      </w:tc>
    </w:tr>
  </w:tbl>
  <w:p w14:paraId="026D28EB" w14:textId="77777777" w:rsidR="00891CF3" w:rsidRPr="00C01183" w:rsidRDefault="00891CF3" w:rsidP="001E298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E2988" w14:paraId="0C008EAA" w14:textId="77777777" w:rsidTr="7F6BFD7D">
      <w:tc>
        <w:tcPr>
          <w:tcW w:w="3780" w:type="dxa"/>
          <w:shd w:val="clear" w:color="auto" w:fill="auto"/>
          <w:vAlign w:val="bottom"/>
        </w:tcPr>
        <w:p w14:paraId="6DE126EE" w14:textId="77777777" w:rsidR="001E2988" w:rsidRPr="001E2988" w:rsidRDefault="00EE7829" w:rsidP="7F6BFD7D">
          <w:pPr>
            <w:pStyle w:val="Footer"/>
            <w:jc w:val="left"/>
            <w:rPr>
              <w:rStyle w:val="FooterTxt"/>
            </w:rPr>
          </w:pPr>
          <w:r w:rsidRPr="7F6BFD7D">
            <w:fldChar w:fldCharType="begin"/>
          </w:r>
          <w:r w:rsidR="001E2988" w:rsidRPr="001E2988">
            <w:rPr>
              <w:rStyle w:val="FooterTxt"/>
            </w:rPr>
            <w:instrText xml:space="preserve"> DOCPROPERTY "Document number" </w:instrText>
          </w:r>
          <w:r w:rsidRPr="7F6BFD7D">
            <w:rPr>
              <w:rStyle w:val="FooterTxt"/>
            </w:rPr>
            <w:fldChar w:fldCharType="separate"/>
          </w:r>
          <w:r w:rsidR="001E2988">
            <w:rPr>
              <w:rStyle w:val="FooterTxt"/>
            </w:rPr>
            <w:t>1061755</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version" </w:instrText>
          </w:r>
          <w:r w:rsidRPr="7F6BFD7D">
            <w:rPr>
              <w:rStyle w:val="FooterTxt"/>
            </w:rPr>
            <w:fldChar w:fldCharType="separate"/>
          </w:r>
          <w:r w:rsidR="001E2988">
            <w:rPr>
              <w:rStyle w:val="FooterTxt"/>
            </w:rPr>
            <w:t>01</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"Document Library" </w:instrText>
          </w:r>
          <w:r w:rsidRPr="7F6BFD7D">
            <w:rPr>
              <w:rStyle w:val="FooterTxt"/>
            </w:rPr>
            <w:fldChar w:fldCharType="separate"/>
          </w:r>
          <w:r w:rsidR="001E2988">
            <w:rPr>
              <w:rStyle w:val="FooterTxt"/>
            </w:rPr>
            <w:t>OC</w:t>
          </w:r>
          <w:r w:rsidRPr="7F6BFD7D">
            <w:fldChar w:fldCharType="end"/>
          </w:r>
        </w:p>
        <w:p w14:paraId="60F72EFA" w14:textId="6BB1121A" w:rsidR="001E2988" w:rsidRPr="001E2988" w:rsidRDefault="00EE7829" w:rsidP="001E2988">
          <w:pPr>
            <w:pStyle w:val="Footer"/>
            <w:jc w:val="left"/>
            <w:rPr>
              <w:rStyle w:val="FooterTxt"/>
            </w:rPr>
          </w:pPr>
          <w:r w:rsidRPr="7F6BFD7D">
            <w:fldChar w:fldCharType="begin"/>
          </w:r>
          <w:r w:rsidR="001E2988" w:rsidRPr="001E2988">
            <w:rPr>
              <w:rStyle w:val="FooterTxt"/>
            </w:rPr>
            <w:instrText xml:space="preserve"> DOCPROPERTY "Client" </w:instrText>
          </w:r>
          <w:r w:rsidRPr="7F6BFD7D">
            <w:rPr>
              <w:rStyle w:val="FooterTxt"/>
            </w:rPr>
            <w:fldChar w:fldCharType="separate"/>
          </w:r>
          <w:r w:rsidR="001E2988">
            <w:rPr>
              <w:rStyle w:val="FooterTxt"/>
            </w:rPr>
            <w:t>374658</w:t>
          </w:r>
          <w:r w:rsidRPr="7F6BFD7D">
            <w:fldChar w:fldCharType="end"/>
          </w:r>
          <w:r w:rsidR="001E2988" w:rsidRPr="001E2988">
            <w:rPr>
              <w:rStyle w:val="FooterTxt"/>
            </w:rPr>
            <w:t>-</w:t>
          </w:r>
          <w:r w:rsidRPr="7F6BFD7D">
            <w:fldChar w:fldCharType="begin"/>
          </w:r>
          <w:r w:rsidR="001E2988" w:rsidRPr="001E2988">
            <w:rPr>
              <w:rStyle w:val="FooterTxt"/>
            </w:rPr>
            <w:instrText xml:space="preserve"> DOCPROPERTY "Matter" </w:instrText>
          </w:r>
          <w:r w:rsidRPr="7F6BFD7D">
            <w:rPr>
              <w:rStyle w:val="FooterTxt"/>
            </w:rPr>
            <w:fldChar w:fldCharType="separate"/>
          </w:r>
          <w:r w:rsidR="001E2988">
            <w:rPr>
              <w:rStyle w:val="FooterTxt"/>
            </w:rPr>
            <w:t>00001</w:t>
          </w:r>
          <w:r w:rsidRPr="7F6BFD7D">
            <w:fldChar w:fldCharType="end"/>
          </w:r>
          <w:r w:rsidR="001E2988" w:rsidRPr="001E2988">
            <w:rPr>
              <w:rStyle w:val="FooterTxt"/>
            </w:rPr>
            <w:t>/</w:t>
          </w:r>
          <w:r w:rsidRPr="7F6BFD7D">
            <w:fldChar w:fldCharType="begin"/>
          </w:r>
          <w:r w:rsidR="001E2988" w:rsidRPr="001E2988">
            <w:rPr>
              <w:rStyle w:val="FooterTxt"/>
            </w:rPr>
            <w:instrText xml:space="preserve"> SAVEDATE \@ "M-d-yy" </w:instrText>
          </w:r>
          <w:r w:rsidRPr="7F6BFD7D">
            <w:rPr>
              <w:rStyle w:val="FooterTxt"/>
            </w:rPr>
            <w:fldChar w:fldCharType="separate"/>
          </w:r>
          <w:r w:rsidR="001A1E71">
            <w:rPr>
              <w:rStyle w:val="FooterTxt"/>
              <w:noProof/>
            </w:rPr>
            <w:t>12-18-18</w:t>
          </w:r>
          <w:r w:rsidRPr="7F6BFD7D">
            <w:fldChar w:fldCharType="end"/>
          </w:r>
          <w:r w:rsidR="001E2988" w:rsidRPr="001E2988">
            <w:rPr>
              <w:rStyle w:val="FooterTxt"/>
            </w:rPr>
            <w:t>/</w:t>
          </w:r>
          <w:proofErr w:type="spellStart"/>
          <w:r w:rsidRPr="7F6BFD7D">
            <w:fldChar w:fldCharType="begin"/>
          </w:r>
          <w:r w:rsidR="001E2988" w:rsidRPr="001E2988">
            <w:rPr>
              <w:rStyle w:val="FooterTxt"/>
            </w:rPr>
            <w:instrText xml:space="preserve"> DOCPROPERTY "User Init" </w:instrText>
          </w:r>
          <w:r w:rsidRPr="7F6BFD7D">
            <w:rPr>
              <w:rStyle w:val="FooterTxt"/>
            </w:rPr>
            <w:fldChar w:fldCharType="separate"/>
          </w:r>
          <w:r w:rsidR="001E2988">
            <w:rPr>
              <w:rStyle w:val="FooterTxt"/>
            </w:rPr>
            <w:t>aek</w:t>
          </w:r>
          <w:proofErr w:type="spellEnd"/>
          <w:r w:rsidRPr="7F6BFD7D">
            <w:fldChar w:fldCharType="end"/>
          </w:r>
          <w:r w:rsidR="001E2988" w:rsidRPr="001E2988">
            <w:rPr>
              <w:rStyle w:val="FooterTxt"/>
            </w:rPr>
            <w:t>/</w:t>
          </w:r>
          <w:r w:rsidRPr="001E2988">
            <w:fldChar w:fldCharType="begin"/>
          </w:r>
          <w:r w:rsidR="001E2988" w:rsidRPr="001E2988">
            <w:rPr>
              <w:rStyle w:val="FooterTxt"/>
            </w:rPr>
            <w:instrText xml:space="preserve"> DOCPROPERTY "Typist Init" </w:instrText>
          </w:r>
          <w:r w:rsidRPr="001E2988">
            <w:rPr>
              <w:rStyle w:val="FooterTxt"/>
            </w:rPr>
            <w:fldChar w:fldCharType="end"/>
          </w:r>
        </w:p>
      </w:tc>
      <w:tc>
        <w:tcPr>
          <w:tcW w:w="1800" w:type="dxa"/>
          <w:shd w:val="clear" w:color="auto" w:fill="auto"/>
          <w:vAlign w:val="bottom"/>
        </w:tcPr>
        <w:p w14:paraId="783F7E42" w14:textId="77777777" w:rsidR="001E2988" w:rsidRPr="001E2988" w:rsidRDefault="001E2988" w:rsidP="001E2988">
          <w:pPr>
            <w:pStyle w:val="Footer"/>
            <w:jc w:val="center"/>
            <w:rPr>
              <w:rStyle w:val="PageNumber"/>
              <w:noProof/>
            </w:rPr>
          </w:pPr>
        </w:p>
      </w:tc>
      <w:tc>
        <w:tcPr>
          <w:tcW w:w="3780" w:type="dxa"/>
          <w:shd w:val="clear" w:color="auto" w:fill="auto"/>
          <w:vAlign w:val="bottom"/>
        </w:tcPr>
        <w:p w14:paraId="1AC415FD" w14:textId="77777777" w:rsidR="001E2988" w:rsidRDefault="001E2988" w:rsidP="001E2988">
          <w:pPr>
            <w:pStyle w:val="Footer"/>
            <w:jc w:val="right"/>
            <w:rPr>
              <w:noProof/>
            </w:rPr>
          </w:pPr>
        </w:p>
      </w:tc>
    </w:tr>
  </w:tbl>
  <w:p w14:paraId="6D3F3D0F" w14:textId="77777777" w:rsidR="00891CF3" w:rsidRPr="00C01183" w:rsidRDefault="00891CF3" w:rsidP="001E2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69619" w14:textId="77777777" w:rsidR="00940668" w:rsidRPr="004C1A1C" w:rsidRDefault="00940668" w:rsidP="006B667F">
      <w:r>
        <w:separator/>
      </w:r>
    </w:p>
  </w:footnote>
  <w:footnote w:type="continuationSeparator" w:id="0">
    <w:p w14:paraId="47CC9655" w14:textId="77777777" w:rsidR="00940668" w:rsidRPr="004C1A1C" w:rsidRDefault="00940668" w:rsidP="006B667F">
      <w:r>
        <w:continuationSeparator/>
      </w:r>
    </w:p>
  </w:footnote>
  <w:footnote w:type="continuationNotice" w:id="1">
    <w:p w14:paraId="16DDA893" w14:textId="77777777" w:rsidR="00940668" w:rsidRDefault="009406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300A" w14:textId="77777777" w:rsidR="001E2988" w:rsidRDefault="001E298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A857F" w14:textId="77777777" w:rsidR="00891CF3" w:rsidRDefault="00891CF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95FDF" w14:textId="77777777" w:rsidR="00891CF3" w:rsidRDefault="00891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FC3E5" w14:textId="77777777" w:rsidR="001E2988" w:rsidRDefault="001E29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88F58" w14:textId="77777777" w:rsidR="001E2988" w:rsidRDefault="001E29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AB8C2" w14:textId="77777777" w:rsidR="00891CF3" w:rsidRDefault="00891C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D01FF" w14:textId="77777777" w:rsidR="00891CF3" w:rsidRDefault="00891CF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F4442" w14:textId="77777777" w:rsidR="00891CF3" w:rsidRDefault="00891C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3A8EC" w14:textId="77777777" w:rsidR="00891CF3" w:rsidRDefault="00891CF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B3AC6" w14:textId="77777777" w:rsidR="00891CF3" w:rsidRDefault="00891C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6B590" w14:textId="77777777" w:rsidR="00891CF3" w:rsidRDefault="0089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4F00C9"/>
    <w:multiLevelType w:val="multilevel"/>
    <w:tmpl w:val="E6E0BB6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82B76A2"/>
    <w:multiLevelType w:val="multilevel"/>
    <w:tmpl w:val="316E9228"/>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891CF3"/>
    <w:rsid w:val="0001362A"/>
    <w:rsid w:val="00022E1E"/>
    <w:rsid w:val="00036099"/>
    <w:rsid w:val="00051E58"/>
    <w:rsid w:val="00052C5C"/>
    <w:rsid w:val="00062C49"/>
    <w:rsid w:val="000A0048"/>
    <w:rsid w:val="000A7012"/>
    <w:rsid w:val="000B1F8D"/>
    <w:rsid w:val="000D335E"/>
    <w:rsid w:val="000F0BE5"/>
    <w:rsid w:val="000F36E0"/>
    <w:rsid w:val="00105DE6"/>
    <w:rsid w:val="00111D3C"/>
    <w:rsid w:val="0012000D"/>
    <w:rsid w:val="00130A40"/>
    <w:rsid w:val="0015703F"/>
    <w:rsid w:val="001732A2"/>
    <w:rsid w:val="0018004F"/>
    <w:rsid w:val="00181859"/>
    <w:rsid w:val="00182C6C"/>
    <w:rsid w:val="001A0452"/>
    <w:rsid w:val="001A1E71"/>
    <w:rsid w:val="001B069D"/>
    <w:rsid w:val="001C58D0"/>
    <w:rsid w:val="001D74EA"/>
    <w:rsid w:val="001E2988"/>
    <w:rsid w:val="001E63D4"/>
    <w:rsid w:val="001F03D9"/>
    <w:rsid w:val="00200681"/>
    <w:rsid w:val="00223087"/>
    <w:rsid w:val="00226FAD"/>
    <w:rsid w:val="002432F0"/>
    <w:rsid w:val="00260CAE"/>
    <w:rsid w:val="00267DC9"/>
    <w:rsid w:val="002755C5"/>
    <w:rsid w:val="00280143"/>
    <w:rsid w:val="00296D8B"/>
    <w:rsid w:val="002B55F3"/>
    <w:rsid w:val="002C0123"/>
    <w:rsid w:val="002D6065"/>
    <w:rsid w:val="002F0AB9"/>
    <w:rsid w:val="002F4FFF"/>
    <w:rsid w:val="00304128"/>
    <w:rsid w:val="00315504"/>
    <w:rsid w:val="003216AD"/>
    <w:rsid w:val="003334A4"/>
    <w:rsid w:val="003436DF"/>
    <w:rsid w:val="0034543C"/>
    <w:rsid w:val="00374522"/>
    <w:rsid w:val="00380136"/>
    <w:rsid w:val="003A6045"/>
    <w:rsid w:val="003A6826"/>
    <w:rsid w:val="003D3B2B"/>
    <w:rsid w:val="004044D6"/>
    <w:rsid w:val="00410DAA"/>
    <w:rsid w:val="0044384E"/>
    <w:rsid w:val="0044590F"/>
    <w:rsid w:val="004509EF"/>
    <w:rsid w:val="00453ED9"/>
    <w:rsid w:val="004652A0"/>
    <w:rsid w:val="00470630"/>
    <w:rsid w:val="004712AA"/>
    <w:rsid w:val="00495A75"/>
    <w:rsid w:val="004A342A"/>
    <w:rsid w:val="004B0ECD"/>
    <w:rsid w:val="004B6013"/>
    <w:rsid w:val="004C57B4"/>
    <w:rsid w:val="004E251C"/>
    <w:rsid w:val="004F5739"/>
    <w:rsid w:val="004F7BCC"/>
    <w:rsid w:val="005032D3"/>
    <w:rsid w:val="00506454"/>
    <w:rsid w:val="00507762"/>
    <w:rsid w:val="0052296E"/>
    <w:rsid w:val="00523070"/>
    <w:rsid w:val="0054349D"/>
    <w:rsid w:val="0056330E"/>
    <w:rsid w:val="00564144"/>
    <w:rsid w:val="00565DA3"/>
    <w:rsid w:val="00576E78"/>
    <w:rsid w:val="00577C47"/>
    <w:rsid w:val="00583204"/>
    <w:rsid w:val="0059001C"/>
    <w:rsid w:val="005939E0"/>
    <w:rsid w:val="005A6CD6"/>
    <w:rsid w:val="005C5363"/>
    <w:rsid w:val="005D45BF"/>
    <w:rsid w:val="005E2847"/>
    <w:rsid w:val="005F0C23"/>
    <w:rsid w:val="00600E70"/>
    <w:rsid w:val="006027A9"/>
    <w:rsid w:val="00605BF3"/>
    <w:rsid w:val="00662CE2"/>
    <w:rsid w:val="006633BF"/>
    <w:rsid w:val="00666F59"/>
    <w:rsid w:val="00676F27"/>
    <w:rsid w:val="00685B3C"/>
    <w:rsid w:val="006B667F"/>
    <w:rsid w:val="006D290C"/>
    <w:rsid w:val="006D5BBE"/>
    <w:rsid w:val="006F2AD6"/>
    <w:rsid w:val="00710D77"/>
    <w:rsid w:val="00711009"/>
    <w:rsid w:val="00715116"/>
    <w:rsid w:val="007249DE"/>
    <w:rsid w:val="00730E9D"/>
    <w:rsid w:val="007903AB"/>
    <w:rsid w:val="00794814"/>
    <w:rsid w:val="007A24C2"/>
    <w:rsid w:val="007A4EC0"/>
    <w:rsid w:val="007A5328"/>
    <w:rsid w:val="007B2267"/>
    <w:rsid w:val="007B513B"/>
    <w:rsid w:val="007C7483"/>
    <w:rsid w:val="007D23E6"/>
    <w:rsid w:val="007D7E8B"/>
    <w:rsid w:val="007E3D43"/>
    <w:rsid w:val="007F18D2"/>
    <w:rsid w:val="007F433A"/>
    <w:rsid w:val="0081226E"/>
    <w:rsid w:val="00812ED7"/>
    <w:rsid w:val="008417FE"/>
    <w:rsid w:val="00844355"/>
    <w:rsid w:val="00854EC7"/>
    <w:rsid w:val="00882D02"/>
    <w:rsid w:val="00891CF3"/>
    <w:rsid w:val="008A31CA"/>
    <w:rsid w:val="008A6F44"/>
    <w:rsid w:val="008B39DC"/>
    <w:rsid w:val="008B7DAF"/>
    <w:rsid w:val="008C5540"/>
    <w:rsid w:val="008C7E06"/>
    <w:rsid w:val="008E3E3A"/>
    <w:rsid w:val="008F056E"/>
    <w:rsid w:val="008F54E7"/>
    <w:rsid w:val="008F729D"/>
    <w:rsid w:val="008F792B"/>
    <w:rsid w:val="00940668"/>
    <w:rsid w:val="00943C3C"/>
    <w:rsid w:val="0097576E"/>
    <w:rsid w:val="0097777C"/>
    <w:rsid w:val="009802BC"/>
    <w:rsid w:val="00981107"/>
    <w:rsid w:val="00986B7C"/>
    <w:rsid w:val="00986C4A"/>
    <w:rsid w:val="00990442"/>
    <w:rsid w:val="009A6BD2"/>
    <w:rsid w:val="009B0AE7"/>
    <w:rsid w:val="009D2C14"/>
    <w:rsid w:val="009E1781"/>
    <w:rsid w:val="00A06FCA"/>
    <w:rsid w:val="00A304C5"/>
    <w:rsid w:val="00A3072D"/>
    <w:rsid w:val="00A31922"/>
    <w:rsid w:val="00A33709"/>
    <w:rsid w:val="00A57832"/>
    <w:rsid w:val="00A60952"/>
    <w:rsid w:val="00A67C3D"/>
    <w:rsid w:val="00A7633B"/>
    <w:rsid w:val="00A77EB8"/>
    <w:rsid w:val="00A87D6A"/>
    <w:rsid w:val="00A907DD"/>
    <w:rsid w:val="00AA0D50"/>
    <w:rsid w:val="00AC3623"/>
    <w:rsid w:val="00AC6005"/>
    <w:rsid w:val="00AD5D3C"/>
    <w:rsid w:val="00AE2954"/>
    <w:rsid w:val="00AF4409"/>
    <w:rsid w:val="00AF62D6"/>
    <w:rsid w:val="00B12227"/>
    <w:rsid w:val="00B564D1"/>
    <w:rsid w:val="00B6318D"/>
    <w:rsid w:val="00B66DB1"/>
    <w:rsid w:val="00B821A0"/>
    <w:rsid w:val="00B86A27"/>
    <w:rsid w:val="00B90063"/>
    <w:rsid w:val="00B94484"/>
    <w:rsid w:val="00B966D1"/>
    <w:rsid w:val="00BA1531"/>
    <w:rsid w:val="00BA1795"/>
    <w:rsid w:val="00BA632E"/>
    <w:rsid w:val="00BA7C93"/>
    <w:rsid w:val="00BC25DD"/>
    <w:rsid w:val="00BD5E2B"/>
    <w:rsid w:val="00BE02E0"/>
    <w:rsid w:val="00BE1247"/>
    <w:rsid w:val="00BE6A4A"/>
    <w:rsid w:val="00BF7056"/>
    <w:rsid w:val="00C01183"/>
    <w:rsid w:val="00C04FB6"/>
    <w:rsid w:val="00C22E56"/>
    <w:rsid w:val="00C2638A"/>
    <w:rsid w:val="00C271D8"/>
    <w:rsid w:val="00C35F49"/>
    <w:rsid w:val="00C56EB6"/>
    <w:rsid w:val="00C7181B"/>
    <w:rsid w:val="00C76858"/>
    <w:rsid w:val="00C95D35"/>
    <w:rsid w:val="00CA3BE3"/>
    <w:rsid w:val="00CA6707"/>
    <w:rsid w:val="00CB16EA"/>
    <w:rsid w:val="00CB52F4"/>
    <w:rsid w:val="00CC4CA0"/>
    <w:rsid w:val="00CE3A12"/>
    <w:rsid w:val="00D44394"/>
    <w:rsid w:val="00D515BD"/>
    <w:rsid w:val="00D81F4E"/>
    <w:rsid w:val="00DB743E"/>
    <w:rsid w:val="00DD3050"/>
    <w:rsid w:val="00DF7F2B"/>
    <w:rsid w:val="00E34F61"/>
    <w:rsid w:val="00E50924"/>
    <w:rsid w:val="00E53736"/>
    <w:rsid w:val="00E53D65"/>
    <w:rsid w:val="00E67DDD"/>
    <w:rsid w:val="00E7187F"/>
    <w:rsid w:val="00E72AE8"/>
    <w:rsid w:val="00E819B9"/>
    <w:rsid w:val="00E90820"/>
    <w:rsid w:val="00E931DE"/>
    <w:rsid w:val="00E95E8E"/>
    <w:rsid w:val="00E97559"/>
    <w:rsid w:val="00EA260F"/>
    <w:rsid w:val="00EA5DC2"/>
    <w:rsid w:val="00EB1340"/>
    <w:rsid w:val="00EC6F7D"/>
    <w:rsid w:val="00EC713F"/>
    <w:rsid w:val="00EE2F15"/>
    <w:rsid w:val="00EE5759"/>
    <w:rsid w:val="00EE7829"/>
    <w:rsid w:val="00F00479"/>
    <w:rsid w:val="00F16830"/>
    <w:rsid w:val="00F32767"/>
    <w:rsid w:val="00F5443A"/>
    <w:rsid w:val="00F60186"/>
    <w:rsid w:val="00F94BF9"/>
    <w:rsid w:val="00FA3A77"/>
    <w:rsid w:val="00FB3F7A"/>
    <w:rsid w:val="00FF3364"/>
    <w:rsid w:val="7F6BF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06B655"/>
  <w15:docId w15:val="{992DA1C9-D0AA-4C3B-8987-F282777E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891CF3"/>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E2988"/>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891CF3"/>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501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24C8-EBE0-4542-A10F-98D89F45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24</TotalTime>
  <Pages>26</Pages>
  <Words>12928</Words>
  <Characters>73691</Characters>
  <Application>Microsoft Office Word</Application>
  <DocSecurity>0</DocSecurity>
  <Lines>614</Lines>
  <Paragraphs>172</Paragraphs>
  <ScaleCrop>false</ScaleCrop>
  <Company>Allen Matkins Leck Gamble Mallory &amp; Natsis LLP</Company>
  <LinksUpToDate>false</LinksUpToDate>
  <CharactersWithSpaces>86447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27</cp:revision>
  <dcterms:created xsi:type="dcterms:W3CDTF">2015-03-18T17:23:00Z</dcterms:created>
  <dcterms:modified xsi:type="dcterms:W3CDTF">2021-03-23T21:32:00Z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