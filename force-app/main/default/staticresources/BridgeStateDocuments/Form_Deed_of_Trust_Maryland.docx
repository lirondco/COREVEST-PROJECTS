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F4A64" w14:paraId="3E1069C4" w14:textId="77777777" w:rsidTr="5B3A921B">
        <w:tc>
          <w:tcPr>
            <w:tcW w:w="4675" w:type="dxa"/>
          </w:tcPr>
          <w:p w14:paraId="4C28434C" w14:textId="391990B6" w:rsidR="00AC2062" w:rsidRPr="00B44169" w:rsidRDefault="5B3A921B" w:rsidP="00AC2062">
            <w:pPr>
              <w:rPr>
                <w:szCs w:val="22"/>
              </w:rPr>
            </w:pPr>
            <w:r>
              <w:t>PREPARED BY AND</w:t>
            </w:r>
            <w:r w:rsidR="00AC2062">
              <w:br/>
            </w:r>
            <w:r>
              <w:t>AFTER RECORDING RETURN TO:</w:t>
            </w:r>
            <w:r w:rsidR="00AC2062">
              <w:br/>
            </w:r>
            <w:proofErr w:type="spellStart"/>
            <w:r>
              <w:t>CoreVestAmerican</w:t>
            </w:r>
            <w:proofErr w:type="spellEnd"/>
            <w:r>
              <w:t xml:space="preserve"> Finance Lender LLC</w:t>
            </w:r>
            <w:r w:rsidR="00AC2062">
              <w:br/>
            </w:r>
            <w:r w:rsidR="00C11DAD" w:rsidRPr="00C11DAD">
              <w:rPr>
                <w:color w:val="000000" w:themeColor="text1"/>
              </w:rPr>
              <w:t>4 Park Plaza, Suite 900</w:t>
            </w:r>
          </w:p>
          <w:p w14:paraId="59C9277F" w14:textId="77777777" w:rsidR="00847630" w:rsidRDefault="5B3A921B" w:rsidP="00011048">
            <w:pPr>
              <w:rPr>
                <w:szCs w:val="22"/>
              </w:rPr>
            </w:pPr>
            <w:r>
              <w:t>Irvine, CA 92614</w:t>
            </w:r>
          </w:p>
          <w:p w14:paraId="0AF7E865" w14:textId="77777777" w:rsidR="00847630" w:rsidRPr="00011048" w:rsidRDefault="5B3A921B" w:rsidP="00011048">
            <w:pPr>
              <w:rPr>
                <w:szCs w:val="22"/>
              </w:rPr>
            </w:pPr>
            <w:r>
              <w:t>Attn:  Loan Administration</w:t>
            </w:r>
          </w:p>
        </w:tc>
        <w:tc>
          <w:tcPr>
            <w:tcW w:w="4675" w:type="dxa"/>
          </w:tcPr>
          <w:p w14:paraId="4C20A029" w14:textId="50AB2E87" w:rsidR="00AF4A64" w:rsidRDefault="5B3A921B" w:rsidP="00AF4A64">
            <w:pPr>
              <w:pStyle w:val="FlushLeft"/>
              <w:tabs>
                <w:tab w:val="left" w:pos="4320"/>
              </w:tabs>
            </w:pPr>
            <w:r>
              <w:t xml:space="preserve">This Deed of Trust secures the aggregate maximum principal sum of </w:t>
            </w:r>
            <w:r w:rsidR="00E77F6C" w:rsidRPr="00E77F6C">
              <w:t>{</w:t>
            </w:r>
            <w:proofErr w:type="spellStart"/>
            <w:r w:rsidR="00E77F6C" w:rsidRPr="00E77F6C">
              <w:t>Deal__r.LOC_Commitment__c</w:t>
            </w:r>
            <w:proofErr w:type="spellEnd"/>
            <w:r w:rsidR="00E77F6C" w:rsidRPr="00E77F6C">
              <w:t xml:space="preserve"> | </w:t>
            </w:r>
            <w:proofErr w:type="spellStart"/>
            <w:r w:rsidR="00E77F6C" w:rsidRPr="00E77F6C">
              <w:t>formatCurrency</w:t>
            </w:r>
            <w:proofErr w:type="spellEnd"/>
            <w:r w:rsidR="00E77F6C" w:rsidRPr="00E77F6C">
              <w:t>}</w:t>
            </w:r>
            <w:r>
              <w:t>, upon which Maryland Recordation Tax is properly payable; however, Trustor is electing to pay such Recording Tax as Advances are made under the Loan in accordance with Section 12-105(f) of the Tax-Property Article of the Annotated Code of Maryland.  The amount advanced under the Loan in connection with this Deed of Trust is $___________ and which constitutes purchase money as to the sum of $__________.</w:t>
            </w:r>
          </w:p>
          <w:p w14:paraId="314D445A" w14:textId="77777777" w:rsidR="00AF4A64" w:rsidRDefault="00AF4A64" w:rsidP="00AF4A64">
            <w:pPr>
              <w:pStyle w:val="FlushLeft"/>
              <w:tabs>
                <w:tab w:val="left" w:pos="4320"/>
              </w:tabs>
            </w:pPr>
          </w:p>
        </w:tc>
      </w:tr>
    </w:tbl>
    <w:p w14:paraId="685051D0" w14:textId="77777777" w:rsidR="00AC2062" w:rsidRDefault="00AC2062" w:rsidP="00AF4A64">
      <w:pPr>
        <w:pStyle w:val="Center"/>
        <w:rPr>
          <w:b/>
        </w:rPr>
      </w:pPr>
    </w:p>
    <w:p w14:paraId="3BF0B0E6" w14:textId="77777777" w:rsidR="00AC2062" w:rsidRDefault="00AC2062" w:rsidP="00AF4A64">
      <w:pPr>
        <w:pStyle w:val="Center"/>
        <w:rPr>
          <w:b/>
        </w:rPr>
      </w:pPr>
    </w:p>
    <w:p w14:paraId="73152993" w14:textId="77777777" w:rsidR="00AC2062" w:rsidRDefault="00AC2062" w:rsidP="00AF4A64">
      <w:pPr>
        <w:pStyle w:val="Center"/>
        <w:rPr>
          <w:b/>
        </w:rPr>
      </w:pPr>
    </w:p>
    <w:p w14:paraId="49FF17F3" w14:textId="77777777" w:rsidR="00AC2062" w:rsidRDefault="00AC2062" w:rsidP="00AF4A64">
      <w:pPr>
        <w:pStyle w:val="Center"/>
        <w:rPr>
          <w:b/>
        </w:rPr>
      </w:pPr>
    </w:p>
    <w:p w14:paraId="2A21A1E7" w14:textId="77777777" w:rsidR="00AF4A64" w:rsidRDefault="5B3A921B" w:rsidP="00AF4A64">
      <w:pPr>
        <w:pStyle w:val="Center"/>
      </w:pPr>
      <w:r w:rsidRPr="5B3A921B">
        <w:rPr>
          <w:b/>
          <w:bCs/>
        </w:rPr>
        <w:t xml:space="preserve">DEED OF TRUST, ASSIGNMENT OF LEASES AND RENTS, </w:t>
      </w:r>
      <w:r w:rsidR="00AF4A64">
        <w:br/>
      </w:r>
      <w:r w:rsidRPr="5B3A921B">
        <w:rPr>
          <w:b/>
          <w:bCs/>
        </w:rPr>
        <w:t>SECURITY AGREEMENT AND FIXTURE FILING</w:t>
      </w:r>
    </w:p>
    <w:p w14:paraId="1701F221" w14:textId="5916A9FC" w:rsidR="00AF4A64" w:rsidRDefault="001E6999" w:rsidP="00AF4A64">
      <w:pPr>
        <w:pStyle w:val="Center"/>
      </w:pPr>
      <w:r w:rsidRPr="001E6999">
        <w:rPr>
          <w:b/>
          <w:bCs/>
        </w:rPr>
        <w:t>{Deal__</w:t>
      </w:r>
      <w:proofErr w:type="spellStart"/>
      <w:proofErr w:type="gramStart"/>
      <w:r w:rsidRPr="001E6999">
        <w:rPr>
          <w:b/>
          <w:bCs/>
        </w:rPr>
        <w:t>r.Name</w:t>
      </w:r>
      <w:proofErr w:type="spellEnd"/>
      <w:proofErr w:type="gramEnd"/>
      <w:r w:rsidRPr="001E6999">
        <w:rPr>
          <w:b/>
          <w:bCs/>
        </w:rPr>
        <w:t>}</w:t>
      </w:r>
      <w:r w:rsidR="00AF4A64">
        <w:br/>
      </w:r>
      <w:r w:rsidR="5B3A921B">
        <w:t>(Trustor)</w:t>
      </w:r>
    </w:p>
    <w:p w14:paraId="6CC0C72E" w14:textId="77777777" w:rsidR="00AF4A64" w:rsidRDefault="5B3A921B" w:rsidP="00AF4A64">
      <w:pPr>
        <w:pStyle w:val="Center"/>
      </w:pPr>
      <w:r>
        <w:t>to</w:t>
      </w:r>
    </w:p>
    <w:p w14:paraId="6EF29DA9" w14:textId="34873E5B" w:rsidR="00AF4A64" w:rsidRDefault="001E6999" w:rsidP="00AF4A64">
      <w:pPr>
        <w:pStyle w:val="Center"/>
      </w:pPr>
      <w:r w:rsidRPr="001E6999">
        <w:rPr>
          <w:b/>
          <w:bCs/>
        </w:rPr>
        <w:t>{</w:t>
      </w:r>
      <w:proofErr w:type="spellStart"/>
      <w:r w:rsidRPr="001E6999">
        <w:rPr>
          <w:b/>
          <w:bCs/>
        </w:rPr>
        <w:t>Property_Advances__r</w:t>
      </w:r>
      <w:proofErr w:type="spellEnd"/>
      <w:r w:rsidRPr="001E6999">
        <w:rPr>
          <w:b/>
          <w:bCs/>
        </w:rPr>
        <w:t>[0</w:t>
      </w:r>
      <w:proofErr w:type="gramStart"/>
      <w:r w:rsidRPr="001E6999">
        <w:rPr>
          <w:b/>
          <w:bCs/>
        </w:rPr>
        <w:t>].Property</w:t>
      </w:r>
      <w:proofErr w:type="gramEnd"/>
      <w:r w:rsidRPr="001E6999">
        <w:rPr>
          <w:b/>
          <w:bCs/>
        </w:rPr>
        <w:t>__r.Title_Company__</w:t>
      </w:r>
      <w:proofErr w:type="spellStart"/>
      <w:r w:rsidRPr="001E6999">
        <w:rPr>
          <w:b/>
          <w:bCs/>
        </w:rPr>
        <w:t>r.Name</w:t>
      </w:r>
      <w:proofErr w:type="spellEnd"/>
      <w:r w:rsidRPr="001E6999">
        <w:rPr>
          <w:b/>
          <w:bCs/>
        </w:rPr>
        <w:t>}</w:t>
      </w:r>
      <w:r w:rsidR="00AF4A64">
        <w:br/>
      </w:r>
      <w:r w:rsidR="5B3A921B">
        <w:t>(Trustee)</w:t>
      </w:r>
    </w:p>
    <w:p w14:paraId="24044706" w14:textId="77777777" w:rsidR="00AF4A64" w:rsidRDefault="5B3A921B" w:rsidP="00AF4A64">
      <w:pPr>
        <w:pStyle w:val="Center"/>
      </w:pPr>
      <w:r>
        <w:t>for the Benefit of</w:t>
      </w:r>
    </w:p>
    <w:p w14:paraId="6BF970A2" w14:textId="77777777" w:rsidR="00AF4A64" w:rsidRDefault="5B3A921B" w:rsidP="00AF4A64">
      <w:pPr>
        <w:pStyle w:val="Center"/>
      </w:pPr>
      <w:r w:rsidRPr="5B3A921B">
        <w:rPr>
          <w:b/>
          <w:bCs/>
        </w:rPr>
        <w:t>COREVEST AMERICAN FINANCE LENDER LLC</w:t>
      </w:r>
      <w:r w:rsidR="00855449">
        <w:br/>
      </w:r>
      <w:r>
        <w:t>(Beneficiary)</w:t>
      </w:r>
    </w:p>
    <w:p w14:paraId="0B00AF48" w14:textId="77777777" w:rsidR="001E6999" w:rsidRDefault="00AF4A64" w:rsidP="00AF4A64">
      <w:pPr>
        <w:pStyle w:val="FlushLeft"/>
        <w:ind w:left="4320" w:hanging="1440"/>
      </w:pPr>
      <w:r>
        <w:t xml:space="preserve">Dated:  </w:t>
      </w:r>
      <w:r>
        <w:tab/>
        <w:t xml:space="preserve">As of </w:t>
      </w:r>
      <w:r w:rsidR="001E6999" w:rsidRPr="001E6999">
        <w:t>{Id | today}</w:t>
      </w:r>
    </w:p>
    <w:p w14:paraId="408460A1" w14:textId="271B5104" w:rsidR="00AF4A64" w:rsidRDefault="00AF4A64" w:rsidP="00AF4A64">
      <w:pPr>
        <w:pStyle w:val="FlushLeft"/>
        <w:ind w:left="4320" w:hanging="1440"/>
      </w:pPr>
      <w:r>
        <w:t>County:</w:t>
      </w:r>
      <w:r>
        <w:tab/>
      </w:r>
      <w:r w:rsidR="001E6999" w:rsidRPr="001E6999">
        <w:t>{</w:t>
      </w:r>
      <w:proofErr w:type="spellStart"/>
      <w:r w:rsidR="001E6999" w:rsidRPr="001E6999">
        <w:t>Property_Advances__r</w:t>
      </w:r>
      <w:proofErr w:type="spellEnd"/>
      <w:r w:rsidR="001E6999" w:rsidRPr="001E6999">
        <w:t>[0</w:t>
      </w:r>
      <w:proofErr w:type="gramStart"/>
      <w:r w:rsidR="001E6999" w:rsidRPr="001E6999">
        <w:t>].</w:t>
      </w:r>
      <w:proofErr w:type="spellStart"/>
      <w:r w:rsidR="001E6999" w:rsidRPr="001E6999">
        <w:t>Property</w:t>
      </w:r>
      <w:proofErr w:type="gramEnd"/>
      <w:r w:rsidR="001E6999" w:rsidRPr="001E6999">
        <w:t>__r.County__c</w:t>
      </w:r>
      <w:proofErr w:type="spellEnd"/>
      <w:r w:rsidR="001E6999" w:rsidRPr="001E6999">
        <w:t>}</w:t>
      </w:r>
    </w:p>
    <w:p w14:paraId="22EA386B" w14:textId="0B2042B2" w:rsidR="00AF4A64" w:rsidRDefault="00AF4A64" w:rsidP="00AF4A64">
      <w:pPr>
        <w:pStyle w:val="FlushLeft"/>
        <w:ind w:left="4320" w:hanging="1440"/>
      </w:pPr>
      <w:r>
        <w:t>State:</w:t>
      </w:r>
      <w:r>
        <w:tab/>
      </w:r>
      <w:r w:rsidR="5B3A921B">
        <w:t xml:space="preserve"> </w:t>
      </w:r>
      <w:r>
        <w:t>Maryland</w:t>
      </w:r>
    </w:p>
    <w:p w14:paraId="43FB7282" w14:textId="77777777" w:rsidR="00AF4A64" w:rsidRDefault="5B3A921B" w:rsidP="5B3A921B">
      <w:pPr>
        <w:pStyle w:val="FullyJustified"/>
        <w:rPr>
          <w:b/>
          <w:bCs/>
        </w:rPr>
      </w:pPr>
      <w:r w:rsidRPr="5B3A921B">
        <w:rPr>
          <w:b/>
          <w:bCs/>
        </w:rPr>
        <w:t>THIS INSTRUMENT IS A FINANCING STATEMENT FILED AS A FIXTURE FILING UNDER §9-502 OF THE COMMERCIAL LAW ARTICLE OF THE ANNOTATED CODE OF MARYLAND COVERING ALL GOODS AS PROVIDED IN GRANTING CLAUSES WHICH ARE OR SHALL BECOME FIXTURES RELATED TO THE PREMISES DESCRIBED HEREIN AND IS TO BE RECORDED IN THE REAL ESTATE RECORDS AS A FIXTURE FILING.</w:t>
      </w:r>
    </w:p>
    <w:p w14:paraId="4FA770DB" w14:textId="77777777" w:rsidR="00AF4A64" w:rsidRDefault="00AF4A64" w:rsidP="00AF4A64">
      <w:pPr>
        <w:pStyle w:val="FlushLeft"/>
        <w:rPr>
          <w:b/>
        </w:rPr>
        <w:sectPr w:rsidR="00AF4A64" w:rsidSect="007A400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05715DDA" w14:textId="77777777" w:rsidR="00AF4A64" w:rsidRDefault="5B3A921B" w:rsidP="00AF4A64">
      <w:pPr>
        <w:pStyle w:val="CenterBold"/>
      </w:pPr>
      <w:r>
        <w:lastRenderedPageBreak/>
        <w:t>DEED OF TRUST, ASSIGNMENT OF LEASES AND RENTS,</w:t>
      </w:r>
      <w:r w:rsidR="00AF4A64">
        <w:br/>
      </w:r>
      <w:r>
        <w:t>SECURITY AGREEMENT AND FIXTURE FILING</w:t>
      </w:r>
    </w:p>
    <w:p w14:paraId="168FA1BC" w14:textId="15F64A0A" w:rsidR="00847630" w:rsidRPr="00011048" w:rsidRDefault="5B3A921B" w:rsidP="00011048">
      <w:pPr>
        <w:pStyle w:val="Body"/>
        <w:tabs>
          <w:tab w:val="left" w:pos="90"/>
        </w:tabs>
        <w:ind w:firstLine="90"/>
        <w:jc w:val="center"/>
      </w:pPr>
      <w:r>
        <w:t xml:space="preserve">Loan No. </w:t>
      </w:r>
      <w:r w:rsidR="00E77F6C" w:rsidRPr="00E77F6C">
        <w:t>{</w:t>
      </w:r>
      <w:proofErr w:type="spellStart"/>
      <w:r w:rsidR="00E77F6C" w:rsidRPr="00E77F6C">
        <w:t>Deal__</w:t>
      </w:r>
      <w:proofErr w:type="gramStart"/>
      <w:r w:rsidR="00E77F6C" w:rsidRPr="00E77F6C">
        <w:t>r.Deal</w:t>
      </w:r>
      <w:proofErr w:type="gramEnd"/>
      <w:r w:rsidR="00E77F6C" w:rsidRPr="00E77F6C">
        <w:t>_Loan_Number__c</w:t>
      </w:r>
      <w:proofErr w:type="spellEnd"/>
      <w:r w:rsidR="00E77F6C" w:rsidRPr="00E77F6C">
        <w:t>}</w:t>
      </w:r>
    </w:p>
    <w:p w14:paraId="45768435" w14:textId="24E787D0" w:rsidR="00AF4A64" w:rsidRDefault="5B3A921B" w:rsidP="005E50C2">
      <w:pPr>
        <w:pStyle w:val="Body"/>
      </w:pPr>
      <w:r>
        <w:t xml:space="preserve">THIS </w:t>
      </w:r>
      <w:r w:rsidRPr="5B3A921B">
        <w:rPr>
          <w:b/>
          <w:bCs/>
        </w:rPr>
        <w:t>DEED OF TRUST, ASSIGNMENT OF LEASES AND RENTS, SECURITY AGREEMENT</w:t>
      </w:r>
      <w:r>
        <w:t xml:space="preserve"> </w:t>
      </w:r>
      <w:r w:rsidRPr="5B3A921B">
        <w:rPr>
          <w:b/>
          <w:bCs/>
        </w:rPr>
        <w:t>AND FIXTURE FILING</w:t>
      </w:r>
      <w:r>
        <w:t xml:space="preserve"> (this </w:t>
      </w:r>
      <w:r w:rsidRPr="5B3A921B">
        <w:rPr>
          <w:i/>
          <w:iCs/>
        </w:rPr>
        <w:t>"</w:t>
      </w:r>
      <w:r w:rsidRPr="5B3A921B">
        <w:rPr>
          <w:b/>
          <w:bCs/>
          <w:i/>
          <w:iCs/>
        </w:rPr>
        <w:t>Deed of Trust</w:t>
      </w:r>
      <w:r w:rsidRPr="5B3A921B">
        <w:rPr>
          <w:i/>
          <w:iCs/>
        </w:rPr>
        <w:t>"</w:t>
      </w:r>
      <w:r>
        <w:t xml:space="preserve">) is made as of this </w:t>
      </w:r>
      <w:r w:rsidR="001E6999" w:rsidRPr="001E6999">
        <w:t>{null | day}</w:t>
      </w:r>
      <w:r>
        <w:t xml:space="preserve"> day of </w:t>
      </w:r>
      <w:r w:rsidR="001E6999" w:rsidRPr="001E6999">
        <w:t>{null | month}</w:t>
      </w:r>
      <w:r w:rsidR="001E6999">
        <w:t xml:space="preserve">, </w:t>
      </w:r>
      <w:r w:rsidR="001E6999" w:rsidRPr="001E6999">
        <w:t>{null | year}</w:t>
      </w:r>
      <w:r>
        <w:t xml:space="preserve">, by </w:t>
      </w:r>
      <w:r w:rsidR="001E6999" w:rsidRPr="001E6999">
        <w:t>{Deal__</w:t>
      </w:r>
      <w:proofErr w:type="spellStart"/>
      <w:r w:rsidR="001E6999" w:rsidRPr="001E6999">
        <w:t>r.Name</w:t>
      </w:r>
      <w:proofErr w:type="spellEnd"/>
      <w:r w:rsidR="001E6999" w:rsidRPr="001E6999">
        <w:t>}</w:t>
      </w:r>
      <w:r w:rsidR="001E6999">
        <w:t xml:space="preserve">, </w:t>
      </w:r>
      <w:r>
        <w:t xml:space="preserve">as trustor, having an address at </w:t>
      </w:r>
      <w:r w:rsidR="001E6999" w:rsidRPr="001E6999">
        <w:t>{Deal__</w:t>
      </w:r>
      <w:proofErr w:type="spellStart"/>
      <w:r w:rsidR="001E6999" w:rsidRPr="001E6999">
        <w:t>r.Account.BillingStreet</w:t>
      </w:r>
      <w:proofErr w:type="spellEnd"/>
      <w:r w:rsidR="001E6999" w:rsidRPr="001E6999">
        <w:t>}, {Deal__</w:t>
      </w:r>
      <w:proofErr w:type="spellStart"/>
      <w:r w:rsidR="001E6999" w:rsidRPr="001E6999">
        <w:t>r.Account.BillingCity</w:t>
      </w:r>
      <w:proofErr w:type="spellEnd"/>
      <w:r w:rsidR="001E6999" w:rsidRPr="001E6999">
        <w:t>}, {Deal__</w:t>
      </w:r>
      <w:proofErr w:type="spellStart"/>
      <w:r w:rsidR="001E6999" w:rsidRPr="001E6999">
        <w:t>r.Account.BillingState</w:t>
      </w:r>
      <w:proofErr w:type="spellEnd"/>
      <w:r w:rsidR="001E6999" w:rsidRPr="001E6999">
        <w:t>} {Deal__</w:t>
      </w:r>
      <w:proofErr w:type="spellStart"/>
      <w:r w:rsidR="001E6999" w:rsidRPr="001E6999">
        <w:t>r.Account.BillingPostalCode</w:t>
      </w:r>
      <w:proofErr w:type="spellEnd"/>
      <w:r w:rsidR="001E6999" w:rsidRPr="001E6999">
        <w:t>}</w:t>
      </w:r>
      <w:r>
        <w:t xml:space="preserve"> (</w:t>
      </w:r>
      <w:r w:rsidRPr="5B3A921B">
        <w:rPr>
          <w:i/>
          <w:iCs/>
        </w:rPr>
        <w:t>"</w:t>
      </w:r>
      <w:r w:rsidRPr="5B3A921B">
        <w:rPr>
          <w:b/>
          <w:bCs/>
          <w:i/>
          <w:iCs/>
        </w:rPr>
        <w:t>Trustor</w:t>
      </w:r>
      <w:r w:rsidRPr="5B3A921B">
        <w:rPr>
          <w:i/>
          <w:iCs/>
        </w:rPr>
        <w:t>"</w:t>
      </w:r>
      <w:r>
        <w:t xml:space="preserve">) to </w:t>
      </w:r>
      <w:r w:rsidR="001E6999" w:rsidRPr="001E6999">
        <w:t>{</w:t>
      </w:r>
      <w:proofErr w:type="spellStart"/>
      <w:r w:rsidR="001E6999" w:rsidRPr="001E6999">
        <w:t>Property_Advances__r</w:t>
      </w:r>
      <w:proofErr w:type="spellEnd"/>
      <w:r w:rsidR="001E6999" w:rsidRPr="001E6999">
        <w:t>[0].Property__r.Title_Company__</w:t>
      </w:r>
      <w:proofErr w:type="spellStart"/>
      <w:r w:rsidR="001E6999" w:rsidRPr="001E6999">
        <w:t>r.Name</w:t>
      </w:r>
      <w:proofErr w:type="spellEnd"/>
      <w:r w:rsidR="001E6999" w:rsidRPr="001E6999">
        <w:t>}</w:t>
      </w:r>
      <w:r>
        <w:t xml:space="preserve">, as trustee, having an address of </w:t>
      </w:r>
      <w:r w:rsidR="001E6999" w:rsidRPr="001E6999">
        <w:t>{Property_Advances__r[0].Property__r.Title_Company__r.BillingStreet}, {Property_Advances__r[0].Property__r.Title_Company__r.BillingCity}, {Property_Advances__r[0].Property__r.Title_Company__r.BillingState} {Property_Advances__r[0].Property__r.Title_Company__r.BillingPostalCode}</w:t>
      </w:r>
      <w:r>
        <w:t>, as trustee ("</w:t>
      </w:r>
      <w:r w:rsidRPr="5B3A921B">
        <w:rPr>
          <w:b/>
          <w:bCs/>
          <w:i/>
          <w:iCs/>
        </w:rPr>
        <w:t>Trustee</w:t>
      </w:r>
      <w:r>
        <w:t xml:space="preserve">"), for the benefit of </w:t>
      </w:r>
      <w:r w:rsidRPr="5B3A921B">
        <w:rPr>
          <w:b/>
          <w:bCs/>
        </w:rPr>
        <w:t>COREVEST AMERICAN FINANCE LENDER LLC</w:t>
      </w:r>
      <w:r>
        <w:t xml:space="preserve">, a Delaware limited liability company, as beneficiary, having an address at </w:t>
      </w:r>
      <w:r w:rsidR="00174DB8" w:rsidRPr="00174DB8">
        <w:t>4 Park Plaza, Suite 900</w:t>
      </w:r>
      <w:r>
        <w:t xml:space="preserve">, Irvine, CA 92614, Attn: Loan Administration (together with its successors and/or assigns, </w:t>
      </w:r>
      <w:r w:rsidRPr="5B3A921B">
        <w:rPr>
          <w:i/>
          <w:iCs/>
        </w:rPr>
        <w:t>"</w:t>
      </w:r>
      <w:r w:rsidRPr="5B3A921B">
        <w:rPr>
          <w:b/>
          <w:bCs/>
          <w:i/>
          <w:iCs/>
        </w:rPr>
        <w:t>Beneficiary</w:t>
      </w:r>
      <w:r w:rsidRPr="5B3A921B">
        <w:rPr>
          <w:i/>
          <w:iCs/>
        </w:rPr>
        <w:t>"</w:t>
      </w:r>
      <w:r>
        <w:t>).</w:t>
      </w:r>
    </w:p>
    <w:p w14:paraId="569E6E10" w14:textId="77777777" w:rsidR="00AF4A64" w:rsidRPr="00AF4A64" w:rsidRDefault="5B3A921B" w:rsidP="005E50C2">
      <w:pPr>
        <w:pStyle w:val="CenterBold"/>
      </w:pPr>
      <w:r>
        <w:t xml:space="preserve">W I T N E S </w:t>
      </w:r>
      <w:proofErr w:type="spellStart"/>
      <w:r>
        <w:t>S</w:t>
      </w:r>
      <w:proofErr w:type="spellEnd"/>
      <w:r>
        <w:t xml:space="preserve"> E T H:</w:t>
      </w:r>
    </w:p>
    <w:p w14:paraId="5C167F7D" w14:textId="5E53E4A5" w:rsidR="00AF4A64" w:rsidRDefault="00AF4A64" w:rsidP="005E50C2">
      <w:pPr>
        <w:pStyle w:val="Body"/>
      </w:pPr>
      <w:r w:rsidRPr="005E50C2">
        <w:t>A.</w:t>
      </w:r>
      <w:r w:rsidR="005E50C2">
        <w:t xml:space="preserve"> </w:t>
      </w:r>
      <w:r w:rsidRPr="00AF4A64">
        <w:rPr>
          <w:b/>
        </w:rPr>
        <w:tab/>
      </w:r>
      <w:r>
        <w:t xml:space="preserve">This Deed of Trust is given to secure a loan (the </w:t>
      </w:r>
      <w:r w:rsidR="005E50C2" w:rsidRPr="5B3A921B">
        <w:rPr>
          <w:i/>
          <w:iCs/>
        </w:rPr>
        <w:t>"</w:t>
      </w:r>
      <w:r w:rsidRPr="5B3A921B">
        <w:rPr>
          <w:b/>
          <w:bCs/>
          <w:i/>
          <w:iCs/>
        </w:rPr>
        <w:t>Loan</w:t>
      </w:r>
      <w:r w:rsidR="005E50C2" w:rsidRPr="5B3A921B">
        <w:rPr>
          <w:i/>
          <w:iCs/>
        </w:rPr>
        <w:t>"</w:t>
      </w:r>
      <w:r>
        <w:t xml:space="preserve">) in the principal sum of </w:t>
      </w:r>
      <w:r w:rsidR="0046576C" w:rsidRPr="0046576C">
        <w:t>{</w:t>
      </w:r>
      <w:proofErr w:type="spellStart"/>
      <w:r w:rsidR="0046576C" w:rsidRPr="0046576C">
        <w:t>Deal__r.LOC_Commitment__c</w:t>
      </w:r>
      <w:proofErr w:type="spellEnd"/>
      <w:r w:rsidR="0046576C" w:rsidRPr="0046576C">
        <w:t xml:space="preserve"> | </w:t>
      </w:r>
      <w:proofErr w:type="spellStart"/>
      <w:r w:rsidR="0046576C" w:rsidRPr="0046576C">
        <w:t>formatCurrencyText</w:t>
      </w:r>
      <w:proofErr w:type="spellEnd"/>
      <w:r w:rsidR="0046576C" w:rsidRPr="0046576C">
        <w:t>}</w:t>
      </w:r>
      <w:r>
        <w:t xml:space="preserve"> (</w:t>
      </w:r>
      <w:r w:rsidR="001E6999" w:rsidRPr="001E6999">
        <w:t>{</w:t>
      </w:r>
      <w:proofErr w:type="spellStart"/>
      <w:r w:rsidR="001E6999" w:rsidRPr="001E6999">
        <w:t>Deal__r.LOC_Commitment__c</w:t>
      </w:r>
      <w:proofErr w:type="spellEnd"/>
      <w:r w:rsidR="001E6999" w:rsidRPr="001E6999">
        <w:t xml:space="preserve"> | </w:t>
      </w:r>
      <w:proofErr w:type="spellStart"/>
      <w:r w:rsidR="001E6999" w:rsidRPr="001E6999">
        <w:t>formatCurrency</w:t>
      </w:r>
      <w:proofErr w:type="spellEnd"/>
      <w:r w:rsidR="001E6999" w:rsidRPr="001E6999">
        <w:t>}</w:t>
      </w:r>
      <w:r>
        <w:t xml:space="preserve">) or so much thereof as </w:t>
      </w:r>
      <w:r w:rsidR="003D1C96">
        <w:t xml:space="preserve">has been or </w:t>
      </w:r>
      <w:r>
        <w:t>may</w:t>
      </w:r>
      <w:r w:rsidR="003D1C96">
        <w:t xml:space="preserve"> hereafter</w:t>
      </w:r>
      <w:r>
        <w:t xml:space="preserve"> be advanced </w:t>
      </w:r>
      <w:r w:rsidR="00AC2062">
        <w:t xml:space="preserve">from time to time </w:t>
      </w:r>
      <w:r>
        <w:t xml:space="preserve">pursuant to that certain Loan Agreement dated as of </w:t>
      </w:r>
      <w:r w:rsidR="00EE2071" w:rsidRPr="00EE2071">
        <w:t>{</w:t>
      </w:r>
      <w:proofErr w:type="spellStart"/>
      <w:r w:rsidR="00EE2071" w:rsidRPr="00EE2071">
        <w:t>Deal__r.Loan_Effective_Date__c</w:t>
      </w:r>
      <w:proofErr w:type="spellEnd"/>
      <w:r w:rsidR="00EE2071" w:rsidRPr="00EE2071">
        <w:t xml:space="preserve"> | </w:t>
      </w:r>
      <w:proofErr w:type="spellStart"/>
      <w:r w:rsidR="00EE2071" w:rsidRPr="00EE2071">
        <w:t>formatDate</w:t>
      </w:r>
      <w:proofErr w:type="spellEnd"/>
      <w:r w:rsidR="00EE2071" w:rsidRPr="00EE2071">
        <w:t>}</w:t>
      </w:r>
      <w:r w:rsidR="00EE2071">
        <w:t xml:space="preserve"> </w:t>
      </w:r>
      <w:r>
        <w:t xml:space="preserve">by and between Trustor and Beneficiary (as the same may be amended, restated, replaced, supplemented or otherwise modified from time to time, the </w:t>
      </w:r>
      <w:r w:rsidR="005E50C2" w:rsidRPr="5B3A921B">
        <w:rPr>
          <w:i/>
          <w:iCs/>
        </w:rPr>
        <w:t>"</w:t>
      </w:r>
      <w:r w:rsidRPr="5B3A921B">
        <w:rPr>
          <w:b/>
          <w:bCs/>
          <w:i/>
          <w:iCs/>
        </w:rPr>
        <w:t>Loan Agreement</w:t>
      </w:r>
      <w:r w:rsidR="005E50C2" w:rsidRPr="5B3A921B">
        <w:rPr>
          <w:i/>
          <w:iCs/>
        </w:rPr>
        <w:t>"</w:t>
      </w:r>
      <w:r>
        <w:t xml:space="preserve">), and evidenced by that certain </w:t>
      </w:r>
      <w:r w:rsidR="00AC2062">
        <w:t xml:space="preserve">Secured </w:t>
      </w:r>
      <w:r>
        <w:t>Promissory Note</w:t>
      </w:r>
      <w:r w:rsidR="00AC2062">
        <w:t>,</w:t>
      </w:r>
      <w:r>
        <w:t xml:space="preserve"> dated </w:t>
      </w:r>
      <w:r w:rsidR="00AC2062">
        <w:t xml:space="preserve">as of </w:t>
      </w:r>
      <w:r>
        <w:t xml:space="preserve">the date </w:t>
      </w:r>
      <w:r w:rsidR="00AC2062">
        <w:t xml:space="preserve">of the Loan Agreement, </w:t>
      </w:r>
      <w:r>
        <w:t xml:space="preserve">made by Trustor to Beneficiary (such </w:t>
      </w:r>
      <w:r w:rsidR="003D1C96">
        <w:t xml:space="preserve">Secured Promissory </w:t>
      </w:r>
      <w:r>
        <w:t xml:space="preserve">Note, together with all extensions, renewals, replacements, restatements or modifications thereof, being hereinafter referred to as the </w:t>
      </w:r>
      <w:r w:rsidR="005E50C2" w:rsidRPr="5B3A921B">
        <w:rPr>
          <w:i/>
          <w:iCs/>
        </w:rPr>
        <w:t>"</w:t>
      </w:r>
      <w:r w:rsidRPr="5B3A921B">
        <w:rPr>
          <w:b/>
          <w:bCs/>
          <w:i/>
          <w:iCs/>
        </w:rPr>
        <w:t>Note</w:t>
      </w:r>
      <w:r w:rsidR="005E50C2" w:rsidRPr="5B3A921B">
        <w:rPr>
          <w:i/>
          <w:iCs/>
        </w:rPr>
        <w:t>"</w:t>
      </w:r>
      <w:r>
        <w:t>).  Capitalized terms used herein without definition shall have the meanings ascribed to such terms in the Loan Agreement.</w:t>
      </w:r>
    </w:p>
    <w:p w14:paraId="7B089F48" w14:textId="77777777" w:rsidR="00AF4A64" w:rsidRDefault="00AF4A64" w:rsidP="005E50C2">
      <w:pPr>
        <w:pStyle w:val="Body"/>
      </w:pPr>
      <w:r>
        <w:t>B.</w:t>
      </w:r>
      <w:r w:rsidR="005E50C2">
        <w:t xml:space="preserve"> </w:t>
      </w:r>
      <w:r>
        <w:tab/>
        <w:t xml:space="preserve">Trustor desires to secure the payment of the principal amount of the Loan </w:t>
      </w:r>
      <w:r w:rsidR="00686450" w:rsidRPr="5B3A921B">
        <w:t xml:space="preserve">outstanding from time to time, including without limitation, all Advances now or hereafter made under the Loan Agreement, </w:t>
      </w:r>
      <w:r>
        <w:t xml:space="preserve">together with all interest accrued and unpaid thereon and all other sums due to Beneficiary in respect of the Loan under the Note, the Loan Agreement and the other Loan Documents (the </w:t>
      </w:r>
      <w:r w:rsidR="005E50C2" w:rsidRPr="5B3A921B">
        <w:rPr>
          <w:i/>
          <w:iCs/>
        </w:rPr>
        <w:t>"</w:t>
      </w:r>
      <w:r w:rsidRPr="5B3A921B">
        <w:rPr>
          <w:b/>
          <w:bCs/>
          <w:i/>
          <w:iCs/>
        </w:rPr>
        <w:t>Debt</w:t>
      </w:r>
      <w:r w:rsidR="005E50C2" w:rsidRPr="5B3A921B">
        <w:rPr>
          <w:i/>
          <w:iCs/>
        </w:rPr>
        <w:t>"</w:t>
      </w:r>
      <w:r>
        <w:t>) and the performance of all of its obligations under the Note, the Loan Agreement and the other Loan Documents.</w:t>
      </w:r>
    </w:p>
    <w:p w14:paraId="300FF9E7" w14:textId="77777777" w:rsidR="00AF4A64" w:rsidRDefault="00AF4A64" w:rsidP="005E50C2">
      <w:pPr>
        <w:pStyle w:val="Body"/>
      </w:pPr>
      <w:r>
        <w:t>C.</w:t>
      </w:r>
      <w:r w:rsidR="005E50C2">
        <w:t xml:space="preserve"> </w:t>
      </w:r>
      <w:r>
        <w:tab/>
        <w:t>This Deed of Trust is given pursuant to the Loan Agreement, and payment, fulfillment and performance by Trustor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65ECF44F" w14:textId="77777777" w:rsidR="00AF4A64" w:rsidRDefault="5B3A921B" w:rsidP="005E50C2">
      <w:pPr>
        <w:pStyle w:val="Body"/>
      </w:pPr>
      <w:r>
        <w:t>NOW THEREFORE, in consideration of the making of the Loan, and any and all Advances now or hereafter made thereunder pursuant to the terms of the Loan Agreement, by Beneficiary and the covenants, agreements, representations and warranties set forth in this Deed of Trust and other good and valuable consideration, the receipt and sufficiency of which are acknowledged by Trustor:</w:t>
      </w:r>
    </w:p>
    <w:p w14:paraId="5976909B" w14:textId="77777777" w:rsidR="00BB1C8E" w:rsidRDefault="005E50C2" w:rsidP="005E50C2">
      <w:pPr>
        <w:pStyle w:val="Heading1"/>
      </w:pPr>
      <w:r>
        <w:lastRenderedPageBreak/>
        <w:br/>
      </w:r>
      <w:r>
        <w:br/>
      </w:r>
      <w:r w:rsidR="5B3A921B">
        <w:t>GRANTS OF SECURITY</w:t>
      </w:r>
    </w:p>
    <w:p w14:paraId="7FC71A18" w14:textId="77777777" w:rsidR="00BB1C8E" w:rsidRDefault="5B3A921B" w:rsidP="005E50C2">
      <w:pPr>
        <w:pStyle w:val="Heading2"/>
      </w:pPr>
      <w:r w:rsidRPr="5B3A921B">
        <w:rPr>
          <w:b/>
          <w:bCs/>
          <w:u w:val="single"/>
        </w:rPr>
        <w:t>Trust Property</w:t>
      </w:r>
      <w:r>
        <w:t xml:space="preserve">.  Trustor does hereby irrevocably mortgage, grant, bargain, sell, pledge, assign, warrant, transfer and convey unto Trustee, in trust for the benefit of Beneficiary and its successors and assigns, WITH POWER OF SALE, all right, title, interest and estate of Trustor now owned, or hereafter acquired by Trustor, in and to the following (collectively, the </w:t>
      </w:r>
      <w:r w:rsidRPr="5B3A921B">
        <w:rPr>
          <w:i/>
          <w:iCs/>
        </w:rPr>
        <w:t>"</w:t>
      </w:r>
      <w:r w:rsidRPr="5B3A921B">
        <w:rPr>
          <w:b/>
          <w:bCs/>
          <w:i/>
          <w:iCs/>
        </w:rPr>
        <w:t>Property</w:t>
      </w:r>
      <w:r w:rsidRPr="5B3A921B">
        <w:rPr>
          <w:i/>
          <w:iCs/>
        </w:rPr>
        <w:t>"</w:t>
      </w:r>
      <w:r>
        <w:t>):</w:t>
      </w:r>
    </w:p>
    <w:p w14:paraId="2A44F072" w14:textId="7C5415DA" w:rsidR="00BB1C8E" w:rsidRDefault="5B3A921B" w:rsidP="001E6999">
      <w:pPr>
        <w:pStyle w:val="Heading3"/>
      </w:pPr>
      <w:r w:rsidRPr="5B3A921B">
        <w:rPr>
          <w:u w:val="single"/>
        </w:rPr>
        <w:t>Land</w:t>
      </w:r>
      <w:r>
        <w:t xml:space="preserve">.  The real property located in the </w:t>
      </w:r>
      <w:r w:rsidR="001E6999" w:rsidRPr="001E6999">
        <w:t>County of</w:t>
      </w:r>
      <w:r w:rsidRPr="001E6999">
        <w:t xml:space="preserve"> </w:t>
      </w:r>
      <w:r w:rsidR="001E6999" w:rsidRPr="001E6999">
        <w:t>{</w:t>
      </w:r>
      <w:proofErr w:type="spellStart"/>
      <w:r w:rsidR="001E6999" w:rsidRPr="001E6999">
        <w:t>Property_Advances__r</w:t>
      </w:r>
      <w:proofErr w:type="spellEnd"/>
      <w:r w:rsidR="001E6999" w:rsidRPr="001E6999">
        <w:t>[0].</w:t>
      </w:r>
      <w:proofErr w:type="spellStart"/>
      <w:r w:rsidR="001E6999" w:rsidRPr="001E6999">
        <w:t>Property__r.County__c</w:t>
      </w:r>
      <w:proofErr w:type="spellEnd"/>
      <w:r w:rsidR="001E6999" w:rsidRPr="001E6999">
        <w:t>}</w:t>
      </w:r>
      <w:r w:rsidR="001E6999" w:rsidRPr="001E6999">
        <w:rPr>
          <w:highlight w:val="yellow"/>
        </w:rPr>
        <w:t xml:space="preserve"> </w:t>
      </w:r>
      <w:r w:rsidRPr="5B3A921B">
        <w:rPr>
          <w:highlight w:val="yellow"/>
        </w:rPr>
        <w:t>[City of Baltimore]</w:t>
      </w:r>
      <w:r>
        <w:t xml:space="preserve">, State of Maryland identified on </w:t>
      </w:r>
      <w:r w:rsidRPr="5B3A921B">
        <w:rPr>
          <w:b/>
          <w:bCs/>
          <w:u w:val="single"/>
        </w:rPr>
        <w:t>Schedule 1</w:t>
      </w:r>
      <w:r>
        <w:t xml:space="preserve"> attached hereto and made a part hereof and more particularly described in </w:t>
      </w:r>
      <w:r w:rsidRPr="5B3A921B">
        <w:rPr>
          <w:b/>
          <w:bCs/>
          <w:u w:val="single"/>
        </w:rPr>
        <w:t>Exhibit A</w:t>
      </w:r>
      <w:r>
        <w:t xml:space="preserve">, attached hereto and made a part hereof (collectively, the </w:t>
      </w:r>
      <w:r w:rsidRPr="5B3A921B">
        <w:rPr>
          <w:i/>
          <w:iCs/>
        </w:rPr>
        <w:t>"</w:t>
      </w:r>
      <w:r w:rsidRPr="5B3A921B">
        <w:rPr>
          <w:b/>
          <w:bCs/>
          <w:i/>
          <w:iCs/>
        </w:rPr>
        <w:t>Land</w:t>
      </w:r>
      <w:r w:rsidRPr="5B3A921B">
        <w:rPr>
          <w:i/>
          <w:iCs/>
        </w:rPr>
        <w:t>"</w:t>
      </w:r>
      <w:r>
        <w:t>);</w:t>
      </w:r>
    </w:p>
    <w:p w14:paraId="3588CC73" w14:textId="77777777" w:rsidR="00BB1C8E" w:rsidRDefault="5B3A921B" w:rsidP="005E50C2">
      <w:pPr>
        <w:pStyle w:val="Heading3"/>
      </w:pPr>
      <w:r w:rsidRPr="5B3A921B">
        <w:rPr>
          <w:u w:val="single"/>
        </w:rPr>
        <w:t>Additional Land</w:t>
      </w:r>
      <w:r>
        <w:t>.  All additional lands, estates and development rights hereafter acquired by Trustor for use in connection with the Land and the development of the Land and all additional lands and estates therein which may, from time to time, by supplemental mortgage or deed of trust or otherwise be expressly made subject to the lien of this Deed of Trust;</w:t>
      </w:r>
    </w:p>
    <w:p w14:paraId="602403F7" w14:textId="77777777" w:rsidR="00BB1C8E" w:rsidRDefault="5B3A921B" w:rsidP="005E50C2">
      <w:pPr>
        <w:pStyle w:val="Heading3"/>
      </w:pPr>
      <w:r w:rsidRPr="5B3A921B">
        <w:rPr>
          <w:u w:val="single"/>
        </w:rPr>
        <w:t>Improvements</w:t>
      </w:r>
      <w:r>
        <w:t xml:space="preserve">.  The buildings, structures, fixtures, additions, enlargements, extensions, modifications, repairs, replacements and improvements now or hereafter erected or located on the Land (collectively, the </w:t>
      </w:r>
      <w:r w:rsidRPr="5B3A921B">
        <w:rPr>
          <w:i/>
          <w:iCs/>
        </w:rPr>
        <w:t>"</w:t>
      </w:r>
      <w:r w:rsidRPr="5B3A921B">
        <w:rPr>
          <w:b/>
          <w:bCs/>
          <w:i/>
          <w:iCs/>
        </w:rPr>
        <w:t>Improvements</w:t>
      </w:r>
      <w:r w:rsidRPr="5B3A921B">
        <w:rPr>
          <w:i/>
          <w:iCs/>
        </w:rPr>
        <w:t>"</w:t>
      </w:r>
      <w:proofErr w:type="gramStart"/>
      <w:r>
        <w:t>);</w:t>
      </w:r>
      <w:proofErr w:type="gramEnd"/>
    </w:p>
    <w:p w14:paraId="4B270BC0" w14:textId="77777777" w:rsidR="00BB1C8E" w:rsidRDefault="5B3A921B" w:rsidP="005E50C2">
      <w:pPr>
        <w:pStyle w:val="Heading3"/>
      </w:pPr>
      <w:r w:rsidRPr="5B3A921B">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Trustor of, in and to the Land and the Improvements and every part and parcel thereof, with the appurtenances thereto;</w:t>
      </w:r>
    </w:p>
    <w:p w14:paraId="00CDC6EF" w14:textId="77777777" w:rsidR="00BB1C8E" w:rsidRDefault="5B3A921B" w:rsidP="005E50C2">
      <w:pPr>
        <w:pStyle w:val="Heading3"/>
      </w:pPr>
      <w:r w:rsidRPr="5B3A921B">
        <w:rPr>
          <w:u w:val="single"/>
        </w:rPr>
        <w:t>Equipment</w:t>
      </w:r>
      <w:r>
        <w:t xml:space="preserve">.  All "equipment," as such term is defined in </w:t>
      </w:r>
      <w:r w:rsidRPr="5B3A921B">
        <w:rPr>
          <w:u w:val="single"/>
        </w:rPr>
        <w:t>Article 9</w:t>
      </w:r>
      <w:r>
        <w:t xml:space="preserve"> of the Uniform Commercial Code (as hereinafter defined), now owned or hereafter acquired by Trustor, which is used at or in connection with the Improvements or the Land or is located thereon or therein (including, but not limited to, all machinery, equipment, furnishings, and electronic data-processing and other office equipment now owned or hereafter acquired by Trustor and any and all additions, substitutions and replacements of any of the foregoing), together with all attachments, components, parts, equipment and accessories installed thereon or affixed thereto (collectively, the </w:t>
      </w:r>
      <w:r w:rsidRPr="5B3A921B">
        <w:rPr>
          <w:i/>
          <w:iCs/>
        </w:rPr>
        <w:t>"</w:t>
      </w:r>
      <w:r w:rsidRPr="5B3A921B">
        <w:rPr>
          <w:b/>
          <w:bCs/>
          <w:i/>
          <w:iCs/>
        </w:rPr>
        <w:t>Equipment</w:t>
      </w:r>
      <w:r w:rsidRPr="5B3A921B">
        <w:rPr>
          <w:i/>
          <w:iCs/>
        </w:rPr>
        <w:t>"</w:t>
      </w:r>
      <w:r>
        <w:t xml:space="preserve">).  Notwithstanding the foregoing, Equipment shall not include any property belonging to Tenants under Leases except to the extent that Trustor shall have any right or interest </w:t>
      </w:r>
      <w:proofErr w:type="gramStart"/>
      <w:r>
        <w:t>therein;</w:t>
      </w:r>
      <w:proofErr w:type="gramEnd"/>
    </w:p>
    <w:p w14:paraId="2CE49DEE" w14:textId="77777777" w:rsidR="00BB1C8E" w:rsidRDefault="5B3A921B" w:rsidP="005E50C2">
      <w:pPr>
        <w:pStyle w:val="Heading3"/>
      </w:pPr>
      <w:r w:rsidRPr="5B3A921B">
        <w:rPr>
          <w:u w:val="single"/>
        </w:rPr>
        <w:t>Fixtures</w:t>
      </w:r>
      <w:r>
        <w:t xml:space="preserve">.  All Equipment now owned, or the ownership of which is hereafter acquired, by Trustor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w:t>
      </w:r>
      <w:r>
        <w:lastRenderedPageBreak/>
        <w:t xml:space="preserve">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Trustor's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Pr="5B3A921B">
        <w:rPr>
          <w:i/>
          <w:iCs/>
        </w:rPr>
        <w:t>"</w:t>
      </w:r>
      <w:r w:rsidRPr="5B3A921B">
        <w:rPr>
          <w:b/>
          <w:bCs/>
          <w:i/>
          <w:iCs/>
        </w:rPr>
        <w:t>Fixtures</w:t>
      </w:r>
      <w:r w:rsidRPr="5B3A921B">
        <w:rPr>
          <w:i/>
          <w:iCs/>
        </w:rPr>
        <w:t>"</w:t>
      </w:r>
      <w:r>
        <w:t xml:space="preserve">).  Notwithstanding the foregoing, "Fixtures" shall not include any property which Tenants are entitled to remove pursuant to Leases except to the extent that Trustor shall have any right or interest </w:t>
      </w:r>
      <w:proofErr w:type="gramStart"/>
      <w:r>
        <w:t>therein;</w:t>
      </w:r>
      <w:proofErr w:type="gramEnd"/>
    </w:p>
    <w:p w14:paraId="0B9D01C7" w14:textId="77777777" w:rsidR="00BB1C8E" w:rsidRDefault="5B3A921B" w:rsidP="005E50C2">
      <w:pPr>
        <w:pStyle w:val="Heading3"/>
      </w:pPr>
      <w:r w:rsidRPr="5B3A921B">
        <w:rPr>
          <w:u w:val="single"/>
        </w:rPr>
        <w:t>Personal Property</w:t>
      </w:r>
      <w:r>
        <w:t xml:space="preserve">.  All furniture, furnishings, objects of art, machinery, goods, tools, equipment, supplies, appliances, general intangibles, contract rights, accounts, accounts receivable, franchises, licenses, certificates and permits, and all other personal property of any kind or character whatsoever (as defined in and subject to the provisions of the Uniform Commercial Code), other than Fixtures, which are now or hereafter owned by Trustor and which are located within or about the Land and the Improvements, together with all accessories, replacements and substitutions thereto or therefor and the proceeds thereof (collectively, the </w:t>
      </w:r>
      <w:r w:rsidRPr="5B3A921B">
        <w:rPr>
          <w:i/>
          <w:iCs/>
        </w:rPr>
        <w:t>"</w:t>
      </w:r>
      <w:r w:rsidRPr="5B3A921B">
        <w:rPr>
          <w:b/>
          <w:bCs/>
          <w:i/>
          <w:iCs/>
        </w:rPr>
        <w:t>Personal Property</w:t>
      </w:r>
      <w:r w:rsidRPr="5B3A921B">
        <w:rPr>
          <w:i/>
          <w:iCs/>
        </w:rPr>
        <w:t>"</w:t>
      </w:r>
      <w:r>
        <w:t xml:space="preserve">), and the right, title and interest of Trustor in and to any of the Personal Property which may be subject to any security interests, as defined in the Uniform Commercial Code, as adopted and enacted by the state or states where any of the Property is located (as amended from time to time, the </w:t>
      </w:r>
      <w:r w:rsidRPr="5B3A921B">
        <w:rPr>
          <w:i/>
          <w:iCs/>
        </w:rPr>
        <w:t>"</w:t>
      </w:r>
      <w:r w:rsidRPr="5B3A921B">
        <w:rPr>
          <w:b/>
          <w:bCs/>
          <w:i/>
          <w:iCs/>
        </w:rPr>
        <w:t>Uniform Commercial Code</w:t>
      </w:r>
      <w:r w:rsidRPr="5B3A921B">
        <w:rPr>
          <w:i/>
          <w:iCs/>
        </w:rPr>
        <w:t>"</w:t>
      </w:r>
      <w:r>
        <w:t>), superior in lien to the lien of this Deed of Trust, and all proceeds and products of any of the above;</w:t>
      </w:r>
    </w:p>
    <w:p w14:paraId="34534CD4" w14:textId="77777777" w:rsidR="00BB1C8E" w:rsidRDefault="5B3A921B" w:rsidP="005E50C2">
      <w:pPr>
        <w:pStyle w:val="Heading3"/>
      </w:pPr>
      <w:r w:rsidRPr="5B3A921B">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Trustor of any petition for relief under 11 U.S.C. §101 et seq., as the same may be amended from time to time (the </w:t>
      </w:r>
      <w:r w:rsidRPr="5B3A921B">
        <w:rPr>
          <w:i/>
          <w:iCs/>
        </w:rPr>
        <w:t>"</w:t>
      </w:r>
      <w:r w:rsidRPr="5B3A921B">
        <w:rPr>
          <w:b/>
          <w:bCs/>
          <w:i/>
          <w:iCs/>
        </w:rPr>
        <w:t>Bankruptcy Code</w:t>
      </w:r>
      <w:r w:rsidRPr="5B3A921B">
        <w:rPr>
          <w:i/>
          <w:iCs/>
        </w:rPr>
        <w:t>"</w:t>
      </w:r>
      <w:r>
        <w:t xml:space="preserve">) (collectively, the </w:t>
      </w:r>
      <w:r w:rsidRPr="5B3A921B">
        <w:rPr>
          <w:i/>
          <w:iCs/>
        </w:rPr>
        <w:t>"</w:t>
      </w:r>
      <w:r w:rsidRPr="5B3A921B">
        <w:rPr>
          <w:b/>
          <w:bCs/>
          <w:i/>
          <w:iCs/>
        </w:rPr>
        <w:t>Leases</w:t>
      </w:r>
      <w:r w:rsidRPr="5B3A921B">
        <w:rPr>
          <w:i/>
          <w:iCs/>
        </w:rPr>
        <w:t>"</w:t>
      </w:r>
      <w:r>
        <w:t xml:space="preserve">); (ii) all right, title and interest of Trustor,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Trustor of any petition for relief under the Bankruptcy Code (collectively, the </w:t>
      </w:r>
      <w:r w:rsidRPr="5B3A921B">
        <w:rPr>
          <w:i/>
          <w:iCs/>
        </w:rPr>
        <w:t>"</w:t>
      </w:r>
      <w:r w:rsidRPr="5B3A921B">
        <w:rPr>
          <w:b/>
          <w:bCs/>
          <w:i/>
          <w:iCs/>
        </w:rPr>
        <w:t>Rents</w:t>
      </w:r>
      <w:r w:rsidRPr="5B3A921B">
        <w:rPr>
          <w:i/>
          <w:iCs/>
        </w:rPr>
        <w:t>"</w:t>
      </w:r>
      <w:r>
        <w:t>); (iii) all proceeds from the sale or other disposition of the Leases and the right to receive and apply the Rents to the payment and performance of the Obligations, including the payment of the Debt; (iv) all of Trustor's right, title and interest in, and claims under, any and all lease guaranties, letters of credit and any other credit support (individually, a "</w:t>
      </w:r>
      <w:r w:rsidRPr="5B3A921B">
        <w:rPr>
          <w:b/>
          <w:bCs/>
          <w:i/>
          <w:iCs/>
        </w:rPr>
        <w:t>Lease Guaranty</w:t>
      </w:r>
      <w:r>
        <w:t>", and collectively, the "</w:t>
      </w:r>
      <w:r w:rsidRPr="5B3A921B">
        <w:rPr>
          <w:b/>
          <w:bCs/>
          <w:i/>
          <w:iCs/>
        </w:rPr>
        <w:t>Lease Guaranties</w:t>
      </w:r>
      <w:r>
        <w:t>") given by any guarantor in connection with any of the Leases or leasing commissions (individually, a "</w:t>
      </w:r>
      <w:r w:rsidRPr="5B3A921B">
        <w:rPr>
          <w:b/>
          <w:bCs/>
          <w:i/>
          <w:iCs/>
        </w:rPr>
        <w:t>Lease Guarantor</w:t>
      </w:r>
      <w:r>
        <w:t>", and collectively, the "</w:t>
      </w:r>
      <w:r w:rsidRPr="5B3A921B">
        <w:rPr>
          <w:b/>
          <w:bCs/>
          <w:i/>
          <w:iCs/>
        </w:rPr>
        <w:t>Lease Guarantors</w:t>
      </w:r>
      <w:r>
        <w:t xml:space="preserve">") to Trustor; (v) all rights, powers, privileges, options and other benefits of Trustor as the lessor under any of the Leases 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w:t>
      </w:r>
      <w:r>
        <w:lastRenderedPageBreak/>
        <w:t>Obligations), and to do all other things which Trustor or any lessor is or may become entitled to do under any of the Leases or Lease Guaranties; (vi) the right, subject to the provisions of the Loan Agreement, at Beneficiary's option, upon revocation of the license granted herein, to enter upon the Property in person, by agent or by court-appointed receiver, to collect the Rents; (vii) during the continuance of an Event of Default, Trustor's irrevocable power of attorney, coupled with an interest, to take any or all other actions designated by Beneficiary for the proper management and preservation of the Land and Improvements; and (viii) any and all other rights of Trustor in and to the items set forth in subsections (</w:t>
      </w:r>
      <w:proofErr w:type="spellStart"/>
      <w:r>
        <w:t>i</w:t>
      </w:r>
      <w:proofErr w:type="spellEnd"/>
      <w:r>
        <w:t>) through (vii) above, and all amendments, modifications, replacements, renewals and substitutions thereof;</w:t>
      </w:r>
    </w:p>
    <w:p w14:paraId="65C302E4" w14:textId="77777777" w:rsidR="00BB1C8E" w:rsidRDefault="5B3A921B" w:rsidP="005E50C2">
      <w:pPr>
        <w:pStyle w:val="Heading3"/>
      </w:pPr>
      <w:r w:rsidRPr="5B3A921B">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67DAFA67" w14:textId="77777777" w:rsidR="00BB1C8E" w:rsidRDefault="5B3A921B" w:rsidP="005E50C2">
      <w:pPr>
        <w:pStyle w:val="Heading3"/>
      </w:pPr>
      <w:r w:rsidRPr="5B3A921B">
        <w:rPr>
          <w:u w:val="single"/>
        </w:rPr>
        <w:t>Insurance Proceeds</w:t>
      </w:r>
      <w: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t>Property;</w:t>
      </w:r>
      <w:proofErr w:type="gramEnd"/>
    </w:p>
    <w:p w14:paraId="24C5074A" w14:textId="77777777" w:rsidR="00BB1C8E" w:rsidRDefault="5B3A921B" w:rsidP="005E50C2">
      <w:pPr>
        <w:pStyle w:val="Heading3"/>
      </w:pPr>
      <w:r w:rsidRPr="5B3A921B">
        <w:rPr>
          <w:u w:val="single"/>
        </w:rPr>
        <w:t>Tax Certiorari</w:t>
      </w:r>
      <w:r>
        <w:t xml:space="preserve">.  All refunds, rebates or credits in connection with </w:t>
      </w:r>
      <w:proofErr w:type="gramStart"/>
      <w:r>
        <w:t>any  reduction</w:t>
      </w:r>
      <w:proofErr w:type="gramEnd"/>
      <w:r>
        <w:t xml:space="preserve"> in Taxes, Impositions, assessments or other charges assessed against the Property as a result of tax certiorari proceedings or any other applications or proceedings for reduction;</w:t>
      </w:r>
    </w:p>
    <w:p w14:paraId="4D19F961" w14:textId="77777777" w:rsidR="00BB1C8E" w:rsidRDefault="5B3A921B" w:rsidP="005E50C2">
      <w:pPr>
        <w:pStyle w:val="Heading3"/>
      </w:pPr>
      <w:r w:rsidRPr="5B3A921B">
        <w:rPr>
          <w:u w:val="single"/>
        </w:rPr>
        <w:t>Rights</w:t>
      </w:r>
      <w:r>
        <w:t xml:space="preserve">.  The right, in the name and on behalf of Trustor, to appear in and defend any action or proceeding brought with respect to the Property and to commence any action or proceeding to protect the interest of Beneficiary in the </w:t>
      </w:r>
      <w:proofErr w:type="gramStart"/>
      <w:r>
        <w:t>Property;</w:t>
      </w:r>
      <w:proofErr w:type="gramEnd"/>
    </w:p>
    <w:p w14:paraId="619FED24" w14:textId="77777777" w:rsidR="00BB1C8E" w:rsidRDefault="5B3A921B" w:rsidP="005E50C2">
      <w:pPr>
        <w:pStyle w:val="Heading3"/>
      </w:pPr>
      <w:r w:rsidRPr="5B3A921B">
        <w:rPr>
          <w:u w:val="single"/>
        </w:rPr>
        <w:t>Agreements</w:t>
      </w:r>
      <w:r>
        <w:t>.  All agreements, contracts, certificates, instruments, franchises, management agreements, permits, licenses, plans, specifications and other documents, now or hereafter entered into, and all rights therein and thereto, respecting or pertaining to the use, occupation, construction, management or operation of the Land and any part thereof and any Improvements or respecting any business or activity conducted on the Land and any part thereof and all right, title and interest of Trustor therein and thereunder, including, without limitation, the right, upon the happening and during the continuance of any Event of Default, to receive and collect any sums payable to Trustor thereunder;</w:t>
      </w:r>
    </w:p>
    <w:p w14:paraId="24C949F6" w14:textId="77777777" w:rsidR="00BB1C8E" w:rsidRDefault="5B3A921B" w:rsidP="005E50C2">
      <w:pPr>
        <w:pStyle w:val="Heading3"/>
      </w:pPr>
      <w:r w:rsidRPr="5B3A921B">
        <w:rPr>
          <w:u w:val="single"/>
        </w:rPr>
        <w:t>Intellectual Property</w:t>
      </w:r>
      <w:r>
        <w:t xml:space="preserve">.  All tradenames, trademarks, </w:t>
      </w:r>
      <w:proofErr w:type="spellStart"/>
      <w:r>
        <w:t>servicemarks</w:t>
      </w:r>
      <w:proofErr w:type="spellEnd"/>
      <w:r>
        <w:t xml:space="preserve">, logos, copyrights, goodwill, URLs or other online media, books and records and all other general intangibles relating to or used in connection with the operation of the </w:t>
      </w:r>
      <w:proofErr w:type="gramStart"/>
      <w:r>
        <w:t>Property;</w:t>
      </w:r>
      <w:proofErr w:type="gramEnd"/>
    </w:p>
    <w:p w14:paraId="2F0D3E24" w14:textId="77777777" w:rsidR="00BB1C8E" w:rsidRDefault="5B3A921B" w:rsidP="005E50C2">
      <w:pPr>
        <w:pStyle w:val="Heading3"/>
      </w:pPr>
      <w:r w:rsidRPr="5B3A921B">
        <w:rPr>
          <w:u w:val="single"/>
        </w:rPr>
        <w:t>Accounts</w:t>
      </w:r>
      <w:r>
        <w:t>.  All reserves, escrows and deposit accounts maintained by Trustor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p>
    <w:p w14:paraId="7AB82B68" w14:textId="77777777" w:rsidR="00BB1C8E" w:rsidRDefault="5B3A921B" w:rsidP="005E50C2">
      <w:pPr>
        <w:pStyle w:val="Heading3"/>
      </w:pPr>
      <w:r w:rsidRPr="5B3A921B">
        <w:rPr>
          <w:u w:val="single"/>
        </w:rPr>
        <w:t>Uniform Commercial Code Property</w:t>
      </w:r>
      <w:r>
        <w:t xml:space="preserve">.  All documents, instruments, chattel paper and general intangibles, as the foregoing terms are defined in the Uniform Commercial Code, relating to the </w:t>
      </w:r>
      <w:proofErr w:type="gramStart"/>
      <w:r>
        <w:t>Property;</w:t>
      </w:r>
      <w:proofErr w:type="gramEnd"/>
    </w:p>
    <w:p w14:paraId="45A05F2B" w14:textId="77777777" w:rsidR="00BB1C8E" w:rsidRDefault="5B3A921B" w:rsidP="005E50C2">
      <w:pPr>
        <w:pStyle w:val="Heading3"/>
      </w:pPr>
      <w:r w:rsidRPr="5B3A921B">
        <w:rPr>
          <w:u w:val="single"/>
        </w:rPr>
        <w:lastRenderedPageBreak/>
        <w:t>Minerals</w:t>
      </w:r>
      <w:r>
        <w:t xml:space="preserve">. All minerals, crops, timber, trees, shrubs, flowers and landscaping features now or hereafter located on, under or above </w:t>
      </w:r>
      <w:proofErr w:type="gramStart"/>
      <w:r>
        <w:t>Land;</w:t>
      </w:r>
      <w:proofErr w:type="gramEnd"/>
    </w:p>
    <w:p w14:paraId="030C23DD" w14:textId="77777777" w:rsidR="00BB1C8E" w:rsidRDefault="5B3A921B" w:rsidP="005E50C2">
      <w:pPr>
        <w:pStyle w:val="Heading3"/>
      </w:pPr>
      <w:r w:rsidRPr="5B3A921B">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Trustor, whether tangible or intangible, and including without limitation all of Trustor's claims and rights to the payment of damages arising under the Bankruptcy Code ("</w:t>
      </w:r>
      <w:r w:rsidRPr="5B3A921B">
        <w:rPr>
          <w:b/>
          <w:bCs/>
          <w:i/>
          <w:iCs/>
        </w:rPr>
        <w:t>Bankruptcy Claims</w:t>
      </w:r>
      <w:r>
        <w:t>");</w:t>
      </w:r>
    </w:p>
    <w:p w14:paraId="485206F3" w14:textId="77777777" w:rsidR="00BB1C8E" w:rsidRDefault="5B3A921B" w:rsidP="005E50C2">
      <w:pPr>
        <w:pStyle w:val="Heading3"/>
      </w:pPr>
      <w:r w:rsidRPr="5B3A921B">
        <w:rPr>
          <w:u w:val="single"/>
        </w:rPr>
        <w:t>Proceeds</w:t>
      </w:r>
      <w:r>
        <w:t>.  All proceeds of, and proceeds of any sale of, any of the foregoing, including, without limitation, proceeds of insurance and condemnation awards, whether in cash or in liquidation or other claims, or otherwise; and</w:t>
      </w:r>
    </w:p>
    <w:p w14:paraId="5BB31591" w14:textId="77777777" w:rsidR="00AF4A64" w:rsidRDefault="5B3A921B" w:rsidP="005E50C2">
      <w:pPr>
        <w:pStyle w:val="Heading3"/>
      </w:pPr>
      <w:r w:rsidRPr="5B3A921B">
        <w:rPr>
          <w:u w:val="single"/>
        </w:rPr>
        <w:t>Other Rights</w:t>
      </w:r>
      <w:r>
        <w:t xml:space="preserve">.  </w:t>
      </w:r>
      <w:proofErr w:type="gramStart"/>
      <w:r>
        <w:t>Any and all</w:t>
      </w:r>
      <w:proofErr w:type="gramEnd"/>
      <w:r>
        <w:t xml:space="preserve"> other rights of Trustor in and to the items set forth in </w:t>
      </w:r>
      <w:r w:rsidRPr="5B3A921B">
        <w:rPr>
          <w:u w:val="single"/>
        </w:rPr>
        <w:t>Subsections (a)</w:t>
      </w:r>
      <w:r>
        <w:t xml:space="preserve"> through </w:t>
      </w:r>
      <w:r w:rsidRPr="5B3A921B">
        <w:rPr>
          <w:u w:val="single"/>
        </w:rPr>
        <w:t>(s)</w:t>
      </w:r>
      <w:r>
        <w:t xml:space="preserve"> above.</w:t>
      </w:r>
    </w:p>
    <w:p w14:paraId="5BE847FA" w14:textId="77777777" w:rsidR="00AF4A64" w:rsidRDefault="5B3A921B" w:rsidP="005E50C2">
      <w:pPr>
        <w:pStyle w:val="FullyJustified"/>
      </w:pPr>
      <w:r>
        <w:t xml:space="preserve">AND, without limiting any of the other provisions of this Deed of Trust, to the extent permitted by applicable law, Trustor expressly grants to Beneficiary, as secured party, a security interest in all of Trustor's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Pr="5B3A921B">
        <w:rPr>
          <w:i/>
          <w:iCs/>
        </w:rPr>
        <w:t>"</w:t>
      </w:r>
      <w:r w:rsidRPr="5B3A921B">
        <w:rPr>
          <w:b/>
          <w:bCs/>
          <w:i/>
          <w:iCs/>
        </w:rPr>
        <w:t>Real Property</w:t>
      </w:r>
      <w:r w:rsidRPr="5B3A921B">
        <w:rPr>
          <w:i/>
          <w:iCs/>
        </w:rPr>
        <w:t>"</w:t>
      </w:r>
      <w:r>
        <w:t>) appropriated to the use thereof and, whether affixed or annexed to the Land or not, shall for the purposes of this Deed of Trust be deemed conclusively to be real estate and mortgaged hereby.</w:t>
      </w:r>
    </w:p>
    <w:p w14:paraId="626CD28A" w14:textId="77777777" w:rsidR="00BB1C8E" w:rsidRDefault="5B3A921B" w:rsidP="005E50C2">
      <w:pPr>
        <w:pStyle w:val="Heading2"/>
        <w:keepNext/>
      </w:pPr>
      <w:r w:rsidRPr="5B3A921B">
        <w:rPr>
          <w:b/>
          <w:bCs/>
          <w:u w:val="single"/>
        </w:rPr>
        <w:t>Assignment of Rents</w:t>
      </w:r>
      <w:r>
        <w:t>.</w:t>
      </w:r>
    </w:p>
    <w:p w14:paraId="112236EE" w14:textId="77777777" w:rsidR="00BB1C8E" w:rsidRDefault="5B3A921B" w:rsidP="005E50C2">
      <w:pPr>
        <w:pStyle w:val="Heading3"/>
      </w:pPr>
      <w:r>
        <w:t>Trustor hereby absolutely and unconditionally assigns to Beneficiary all of Trustor's right, title and interest in and to all current and future Leases, Rents, Lease Guaranties and Bankruptcy Claims; it being intended by Trustor that this assignment constitutes a present, absolute assignment and not an assignment for additional security only.  Nevertheless, subject to the terms of the Loan Agreement and this Deed of Trust, Beneficiary grants to Trustor a revocable license to (and Trustor shall have the right to) collect, receive, use and enjoy the Rents, as well as any sums due under the Lease Guaranties.  Trustor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16726BA0" w14:textId="77777777" w:rsidR="00BB1C8E" w:rsidRDefault="5B3A921B" w:rsidP="005E50C2">
      <w:pPr>
        <w:pStyle w:val="Heading3"/>
      </w:pPr>
      <w:r>
        <w:t>Trustor hereby authorizes and directs the lessees named in the Leases, any other future lessees or occupants of the Real Property and all Lease Guarantors to pay over to Beneficiary or to such other party as Beneficiary directs all Rents and all sums due under any Lease Guaranties, upon such lessee's receipt from Beneficiary of written notice to the effect that Beneficiary is then the holder of this Assignment.  Such Rents shall be disbursed and/or applied in accordance with the terms of the Loan Agreement.  In furtherance of the foregoing, Trustor hereby grants to Beneficiary an irrevocable power of attorney, coupled with an interest, to execute and deliver, on behalf of Trustor, to tenants under current and future Leases and counterparties to Lease Guaranties, direction letters to deliver all Rents and all sums due under any Lease Guaranties directly to Beneficiary.  Any exercise of the foregoing power of attorney shall constitute an immediate revocation of the revocable license given pursuant to Section 1.02(a).</w:t>
      </w:r>
    </w:p>
    <w:p w14:paraId="389F0BEA" w14:textId="77777777" w:rsidR="00BB1C8E" w:rsidRDefault="5B3A921B" w:rsidP="005E50C2">
      <w:pPr>
        <w:pStyle w:val="Heading2"/>
      </w:pPr>
      <w:r w:rsidRPr="5B3A921B">
        <w:rPr>
          <w:b/>
          <w:bCs/>
          <w:u w:val="single"/>
        </w:rPr>
        <w:lastRenderedPageBreak/>
        <w:t>Security Agreement</w:t>
      </w:r>
      <w:r>
        <w:t xml:space="preserve">.  This Deed of Trust is both a real property mortgage and a "security agreement" within the meaning of the Uniform Commercial Code.  The Property includes both real and personal property and all other rights and interests, whether tangible or intangible in nature, of Trustor in the Property.  By executing and delivering this Deed of Trust, Trustor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Pr="5B3A921B">
        <w:rPr>
          <w:i/>
          <w:iCs/>
        </w:rPr>
        <w:t>"</w:t>
      </w:r>
      <w:r w:rsidRPr="5B3A921B">
        <w:rPr>
          <w:b/>
          <w:bCs/>
          <w:i/>
          <w:iCs/>
        </w:rPr>
        <w:t>Collateral</w:t>
      </w:r>
      <w:r w:rsidRPr="5B3A921B">
        <w:rPr>
          <w:i/>
          <w:iCs/>
        </w:rPr>
        <w:t>"</w:t>
      </w:r>
      <w:r>
        <w:t>).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Trustor shall, at its expense, assemble the Collateral and make it available to Beneficiary at a convenient place (at the Land if tangible property) reasonably acceptable to Beneficiary.  Trustor shall pay to Beneficiary on demand any and all expenses, including reasonable attorneys' fees and costs, incurred or paid by Beneficiary in protecting its interest in the Collateral and in enforcing its rights hereunder with respect to the Collateral after the occurrence and during the continuance of an Event of Default.  Any notice of sale, disposition or other intended action by Beneficiary with respect to the Collateral sent to Trustor in accordance with the provisions hereof at least ten (10) days prior to such action, shall, except as otherwise provided by applicable law or the Loan Agreement, constitute reasonable notice to Trustor.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Trustor (Debtor) is as set forth in the preamble of this Deed of Trust and the address of Beneficiary (Secured Party) is as set forth in the preamble of this Deed of Trust.</w:t>
      </w:r>
    </w:p>
    <w:p w14:paraId="3598A190" w14:textId="77777777" w:rsidR="00AF4A64" w:rsidRDefault="5B3A921B" w:rsidP="005E50C2">
      <w:pPr>
        <w:pStyle w:val="Heading2"/>
      </w:pPr>
      <w:r w:rsidRPr="5B3A921B">
        <w:rPr>
          <w:b/>
          <w:bCs/>
          <w:u w:val="single"/>
        </w:rPr>
        <w:t>Fixture Filing</w:t>
      </w:r>
      <w:r>
        <w:t>.  Certain of the Property is or will become "fixtures"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Trustor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Section 9-502 of the Maryland Uniform Commercial Code, as the same may be amended or recodified from time to time.  For this purpose, the respective addresses of Trustor, as debtor, and Beneficiary, as secured party, are as set forth in the preamble of this Deed of Trust.  Trustor is the record owner of the Property.</w:t>
      </w:r>
    </w:p>
    <w:p w14:paraId="1452A34A" w14:textId="77777777" w:rsidR="00AF4A64" w:rsidRPr="00AF4A64" w:rsidRDefault="5B3A921B" w:rsidP="005E50C2">
      <w:pPr>
        <w:pStyle w:val="CenterBold"/>
      </w:pPr>
      <w:r>
        <w:t>CONDITIONS TO GRANT</w:t>
      </w:r>
    </w:p>
    <w:p w14:paraId="34597A54" w14:textId="77777777" w:rsidR="00AF4A64" w:rsidRDefault="5B3A921B" w:rsidP="005E50C2">
      <w:pPr>
        <w:pStyle w:val="Body"/>
      </w:pPr>
      <w:r>
        <w:t xml:space="preserve">TO HAVE AND TO HOLD the above granted and described Property unto and to the use and benefit of Beneficiary and its successors and assigns, in fee simple </w:t>
      </w:r>
      <w:proofErr w:type="gramStart"/>
      <w:r>
        <w:t>forever;</w:t>
      </w:r>
      <w:proofErr w:type="gramEnd"/>
    </w:p>
    <w:p w14:paraId="700A20AB" w14:textId="77777777" w:rsidR="00AF4A64" w:rsidRDefault="5B3A921B" w:rsidP="005E50C2">
      <w:pPr>
        <w:pStyle w:val="Body"/>
      </w:pPr>
      <w:r>
        <w:t xml:space="preserve">PROVIDED, HOWEVER, these presents are upon the express condition that, Trustor may retain possession of the Real Property until the occurrence of an Event of Default, and further, if Trustor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5B3A921B">
        <w:rPr>
          <w:u w:val="single"/>
        </w:rPr>
        <w:t>Section 9.06</w:t>
      </w:r>
      <w:r>
        <w:t xml:space="preserve">, Trustor's </w:t>
      </w:r>
      <w:r>
        <w:lastRenderedPageBreak/>
        <w:t>obligation to indemnify and hold harmless Beneficiary pursuant to the provisions hereof shall survive any such payment or release.</w:t>
      </w:r>
    </w:p>
    <w:p w14:paraId="3644A511" w14:textId="77777777" w:rsidR="00BB1C8E" w:rsidRDefault="005E50C2" w:rsidP="005E50C2">
      <w:pPr>
        <w:pStyle w:val="Heading1"/>
      </w:pPr>
      <w:r>
        <w:br/>
      </w:r>
      <w:r>
        <w:br/>
      </w:r>
      <w:r w:rsidR="5B3A921B">
        <w:t>DEBT AND OBLIGATIONS SECURED</w:t>
      </w:r>
    </w:p>
    <w:p w14:paraId="384057E9" w14:textId="77777777" w:rsidR="00BB1C8E" w:rsidRDefault="5B3A921B" w:rsidP="005E50C2">
      <w:pPr>
        <w:pStyle w:val="Heading2"/>
      </w:pPr>
      <w:r w:rsidRPr="5B3A921B">
        <w:rPr>
          <w:b/>
          <w:bCs/>
          <w:u w:val="single"/>
        </w:rPr>
        <w:t>Obligations</w:t>
      </w:r>
      <w:r>
        <w:t xml:space="preserve">.  This Deed of Trust and the grants, assignments and transfers made in </w:t>
      </w:r>
      <w:r w:rsidRPr="5B3A921B">
        <w:rPr>
          <w:u w:val="single"/>
        </w:rPr>
        <w:t>Article I</w:t>
      </w:r>
      <w:r>
        <w:t xml:space="preserve"> are given for the purpose of securing the Obligations, including, but not limited to, the Debt.</w:t>
      </w:r>
    </w:p>
    <w:p w14:paraId="5603BC96" w14:textId="77777777" w:rsidR="00BB1C8E" w:rsidRDefault="5B3A921B" w:rsidP="005E50C2">
      <w:pPr>
        <w:pStyle w:val="Heading2"/>
      </w:pPr>
      <w:r w:rsidRPr="5B3A921B">
        <w:rPr>
          <w:b/>
          <w:bCs/>
          <w:u w:val="single"/>
        </w:rPr>
        <w:t>Other Obligations</w:t>
      </w:r>
      <w:r>
        <w:t xml:space="preserve">.  This Deed of Trust and the grants, assignments and transfers made in </w:t>
      </w:r>
      <w:r w:rsidRPr="5B3A921B">
        <w:rPr>
          <w:u w:val="single"/>
        </w:rPr>
        <w:t>Article I</w:t>
      </w:r>
      <w:r>
        <w:t xml:space="preserve"> are also given for the purpose of securing the following (collectively, the </w:t>
      </w:r>
      <w:r w:rsidRPr="5B3A921B">
        <w:rPr>
          <w:i/>
          <w:iCs/>
        </w:rPr>
        <w:t>"</w:t>
      </w:r>
      <w:r w:rsidRPr="5B3A921B">
        <w:rPr>
          <w:b/>
          <w:bCs/>
          <w:i/>
          <w:iCs/>
        </w:rPr>
        <w:t>Other Obligations</w:t>
      </w:r>
      <w:r w:rsidRPr="5B3A921B">
        <w:rPr>
          <w:i/>
          <w:iCs/>
        </w:rPr>
        <w:t>"</w:t>
      </w:r>
      <w:r>
        <w:t>):</w:t>
      </w:r>
    </w:p>
    <w:p w14:paraId="199E98F8" w14:textId="77777777" w:rsidR="00BB1C8E" w:rsidRDefault="5B3A921B" w:rsidP="005E50C2">
      <w:pPr>
        <w:pStyle w:val="Heading3"/>
      </w:pPr>
      <w:r>
        <w:t xml:space="preserve">the performance of all other obligations of Trustor contained </w:t>
      </w:r>
      <w:proofErr w:type="gramStart"/>
      <w:r>
        <w:t>herein;</w:t>
      </w:r>
      <w:proofErr w:type="gramEnd"/>
    </w:p>
    <w:p w14:paraId="4A37FDDA" w14:textId="77777777" w:rsidR="00BB1C8E" w:rsidRDefault="5B3A921B" w:rsidP="005E50C2">
      <w:pPr>
        <w:pStyle w:val="Heading3"/>
      </w:pPr>
      <w:r>
        <w:t>the performance of each obligation of Trustor contained in the Loan Agreement and in each other Loan Document; and</w:t>
      </w:r>
    </w:p>
    <w:p w14:paraId="7FDCB174" w14:textId="77777777" w:rsidR="00BB1C8E" w:rsidRDefault="5B3A921B" w:rsidP="005E50C2">
      <w:pPr>
        <w:pStyle w:val="Heading3"/>
      </w:pPr>
      <w:r>
        <w:t xml:space="preserve">the performance of each obligation of Trustor contained in any renewal, extension, amendment, modification, consolidation, change of, or substitution or replacement for, all or any part of the Note, the Loan </w:t>
      </w:r>
      <w:proofErr w:type="gramStart"/>
      <w:r>
        <w:t>Agreement</w:t>
      </w:r>
      <w:proofErr w:type="gramEnd"/>
      <w:r>
        <w:t xml:space="preserve"> or any other Loan Document.</w:t>
      </w:r>
    </w:p>
    <w:p w14:paraId="617925AD" w14:textId="77777777" w:rsidR="00BB1C8E" w:rsidRDefault="5B3A921B" w:rsidP="005E50C2">
      <w:pPr>
        <w:pStyle w:val="Heading2"/>
      </w:pPr>
      <w:r w:rsidRPr="5B3A921B">
        <w:rPr>
          <w:b/>
          <w:bCs/>
          <w:u w:val="single"/>
        </w:rPr>
        <w:t>Debt and Other Obligations</w:t>
      </w:r>
      <w:r>
        <w:t xml:space="preserve">.  Trustor's obligations for the payment of the Debt and the performance of the Other Obligations shall be referred to collectively herein as the </w:t>
      </w:r>
      <w:r w:rsidRPr="5B3A921B">
        <w:rPr>
          <w:i/>
          <w:iCs/>
        </w:rPr>
        <w:t>"</w:t>
      </w:r>
      <w:r w:rsidRPr="5B3A921B">
        <w:rPr>
          <w:b/>
          <w:bCs/>
          <w:i/>
          <w:iCs/>
        </w:rPr>
        <w:t>Obligations.</w:t>
      </w:r>
      <w:r w:rsidRPr="5B3A921B">
        <w:rPr>
          <w:i/>
          <w:iCs/>
        </w:rPr>
        <w:t>"</w:t>
      </w:r>
    </w:p>
    <w:p w14:paraId="0C9CC337" w14:textId="77777777" w:rsidR="00BB1C8E" w:rsidRDefault="5B3A921B" w:rsidP="005E50C2">
      <w:pPr>
        <w:pStyle w:val="Heading2"/>
      </w:pPr>
      <w:r w:rsidRPr="5B3A921B">
        <w:rPr>
          <w:b/>
          <w:bCs/>
          <w:u w:val="single"/>
        </w:rPr>
        <w:t>Variable Interest Rate</w:t>
      </w:r>
      <w:r w:rsidRPr="5B3A921B">
        <w:rPr>
          <w:b/>
          <w:bCs/>
        </w:rPr>
        <w:t>.</w:t>
      </w:r>
      <w:r>
        <w:t xml:space="preserve">  The Loan secured by this Deed of Trust may be a variable interest rate loan, if </w:t>
      </w:r>
      <w:proofErr w:type="gramStart"/>
      <w:r>
        <w:t>so</w:t>
      </w:r>
      <w:proofErr w:type="gramEnd"/>
      <w:r>
        <w:t xml:space="preserve"> provided in the Loan Agreement.</w:t>
      </w:r>
    </w:p>
    <w:p w14:paraId="23CB91E9" w14:textId="77777777" w:rsidR="00BB1C8E" w:rsidRDefault="5B3A921B" w:rsidP="005E50C2">
      <w:pPr>
        <w:pStyle w:val="Heading2"/>
      </w:pPr>
      <w:r w:rsidRPr="5B3A921B">
        <w:rPr>
          <w:b/>
          <w:bCs/>
          <w:u w:val="single"/>
        </w:rPr>
        <w:t>Loan</w:t>
      </w:r>
      <w:r w:rsidRPr="5B3A921B">
        <w:rPr>
          <w:u w:val="single"/>
        </w:rPr>
        <w:t xml:space="preserve"> </w:t>
      </w:r>
      <w:r w:rsidRPr="5B3A921B">
        <w:rPr>
          <w:b/>
          <w:bCs/>
          <w:u w:val="single"/>
        </w:rPr>
        <w:t>Repayment</w:t>
      </w:r>
      <w:r w:rsidRPr="5B3A921B">
        <w:rPr>
          <w:b/>
          <w:bCs/>
        </w:rPr>
        <w:t xml:space="preserve">.  </w:t>
      </w:r>
      <w:r>
        <w:t>Provided no Event of Default exists, this Deed of Trust will be satisfied and discharged of record by Beneficiary (and the Trustee, to the extent required by law to effect a full and proper satisfaction, termination, release and re-conveyance) in accordance with the terms and provisions set forth in the Loan Agreement.</w:t>
      </w:r>
    </w:p>
    <w:p w14:paraId="23368017" w14:textId="77777777" w:rsidR="00BB1C8E" w:rsidRDefault="5B3A921B" w:rsidP="005E50C2">
      <w:pPr>
        <w:pStyle w:val="Heading2"/>
        <w:keepNext/>
      </w:pPr>
      <w:r w:rsidRPr="5B3A921B">
        <w:rPr>
          <w:b/>
          <w:bCs/>
          <w:u w:val="single"/>
        </w:rPr>
        <w:t>Other Mortgages; No Election of Remedies</w:t>
      </w:r>
      <w:r w:rsidRPr="5B3A921B">
        <w:rPr>
          <w:b/>
          <w:bCs/>
        </w:rPr>
        <w:t>.</w:t>
      </w:r>
    </w:p>
    <w:p w14:paraId="3F14D2B4" w14:textId="77777777" w:rsidR="00BB1C8E" w:rsidRDefault="5B3A921B" w:rsidP="005E50C2">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5B3A921B">
        <w:rPr>
          <w:b/>
          <w:bCs/>
          <w:i/>
          <w:iCs/>
        </w:rPr>
        <w:t>Other Mortgages</w:t>
      </w:r>
      <w:r>
        <w:t>"), which cover or will hereafter cover other properties that are or may be located in various states (collectively, the "</w:t>
      </w:r>
      <w:r w:rsidRPr="5B3A921B">
        <w:rPr>
          <w:b/>
          <w:bCs/>
          <w:i/>
          <w:iCs/>
        </w:rPr>
        <w:t>Other Collateral</w:t>
      </w:r>
      <w:r>
        <w:t>").  The Other Mortgages will secure the Debt and the performance of the other covenants and agreements of Trustor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Trustor hereby irrevocably waives and releases, to the extent permitted by law, and whether now or hereafter in force, any right to have the Property and/or the Other Collateral marshaled upon any foreclosure of this Deed of Trust or any Other Mortgage.</w:t>
      </w:r>
    </w:p>
    <w:p w14:paraId="1F92FD11" w14:textId="77777777" w:rsidR="00BB1C8E" w:rsidRDefault="5B3A921B" w:rsidP="005E50C2">
      <w:pPr>
        <w:pStyle w:val="Heading3"/>
      </w:pPr>
      <w:r>
        <w:t xml:space="preserve">Without limiting the generality of the foregoing, and without limitation as to any other right or remedy provided to Beneficiary in this Deed of Trust or the other Loan Documents, in the </w:t>
      </w:r>
      <w:r>
        <w:lastRenderedPageBreak/>
        <w:t>case and during the continuance of an Event of Default (</w:t>
      </w:r>
      <w:proofErr w:type="spellStart"/>
      <w:r>
        <w:t>i</w:t>
      </w:r>
      <w:proofErr w:type="spellEnd"/>
      <w:r>
        <w:t>) 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"one action" or "election of remedies" law or rule with respect to the Property and/or any Other Collateral, (iii) the exercise by Beneficiary of any remedies against any one item of Property and/or any Other Collateral will not impede Beneficiary from subsequently or simultaneously exercising remedies against any other item of Property and/or Other Collateral, (iv) 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 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0C3113CD" w14:textId="77777777" w:rsidR="00AF4A64" w:rsidRDefault="5B3A921B" w:rsidP="005E50C2">
      <w:pPr>
        <w:pStyle w:val="Heading3"/>
      </w:pPr>
      <w:r>
        <w:t>Without notice to or consent of Trustor and without impairment of the lien and rights created by this Deed of Trust, Beneficiary may, at any time (in its sole and absolute discretion, but Beneficiary shall have no obligation to), execute and deliver to Trustor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Trustor of any such written instrument of release, this Deed of Trust shall no longer secure such Obligations released.</w:t>
      </w:r>
    </w:p>
    <w:p w14:paraId="3D273586" w14:textId="77777777" w:rsidR="00847630" w:rsidRDefault="5B3A921B" w:rsidP="00011048">
      <w:pPr>
        <w:pStyle w:val="Heading2"/>
      </w:pPr>
      <w:r w:rsidRPr="5B3A921B">
        <w:rPr>
          <w:b/>
          <w:bCs/>
          <w:u w:val="single"/>
        </w:rPr>
        <w:t>Future Advances</w:t>
      </w:r>
      <w:r>
        <w:t>.  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p>
    <w:p w14:paraId="5C20781A" w14:textId="77777777" w:rsidR="00AF4A64" w:rsidRPr="00AF4A64" w:rsidRDefault="005E50C2" w:rsidP="005E50C2">
      <w:pPr>
        <w:pStyle w:val="Heading1"/>
      </w:pPr>
      <w:r>
        <w:br/>
      </w:r>
      <w:r>
        <w:br/>
      </w:r>
      <w:r w:rsidR="5B3A921B">
        <w:t>TRUSTOR COVENANTS</w:t>
      </w:r>
    </w:p>
    <w:p w14:paraId="2AE26991" w14:textId="77777777" w:rsidR="00BB1C8E" w:rsidRDefault="5B3A921B" w:rsidP="005E50C2">
      <w:pPr>
        <w:pStyle w:val="Body"/>
      </w:pPr>
      <w:r>
        <w:t>Trustor covenants and agrees that throughout the term of the Loan:</w:t>
      </w:r>
    </w:p>
    <w:p w14:paraId="38576478" w14:textId="77777777" w:rsidR="00BB1C8E" w:rsidRDefault="5B3A921B" w:rsidP="005E50C2">
      <w:pPr>
        <w:pStyle w:val="Heading2"/>
      </w:pPr>
      <w:r w:rsidRPr="5B3A921B">
        <w:rPr>
          <w:b/>
          <w:bCs/>
          <w:u w:val="single"/>
        </w:rPr>
        <w:t>Payment of Debt</w:t>
      </w:r>
      <w:r>
        <w:t xml:space="preserve">.  Trustor will pay the Debt at the time and in the manner provided in the Loan Agreement, the </w:t>
      </w:r>
      <w:proofErr w:type="gramStart"/>
      <w:r>
        <w:t>Note</w:t>
      </w:r>
      <w:proofErr w:type="gramEnd"/>
      <w:r>
        <w:t xml:space="preserve"> and this Deed of Trust.</w:t>
      </w:r>
    </w:p>
    <w:p w14:paraId="34EFB497" w14:textId="77777777" w:rsidR="00BB1C8E" w:rsidRDefault="5B3A921B" w:rsidP="005E50C2">
      <w:pPr>
        <w:pStyle w:val="Heading2"/>
      </w:pPr>
      <w:r w:rsidRPr="5B3A921B">
        <w:rPr>
          <w:b/>
          <w:bCs/>
          <w:u w:val="single"/>
        </w:rPr>
        <w:t>Incorporation by Reference</w:t>
      </w:r>
      <w:r>
        <w:t xml:space="preserve">.  All the covenants, conditions and agreements contained in (a) the Loan Agreement, (b) the Note, and (c) all and any of the other Loan Documents, are hereby made a part of this Deed of Trust to the same extent and with the same force as if fully set forth herein.  In the event of any inconsistency between any of the terms of Deed of Trust (including the terms of </w:t>
      </w:r>
      <w:r w:rsidRPr="5B3A921B">
        <w:rPr>
          <w:u w:val="single"/>
        </w:rPr>
        <w:t>Section 1.03</w:t>
      </w:r>
      <w:r>
        <w:t xml:space="preserve"> herein) and the Loan Agreement, the terms of the Loan Agreement shall control. Without limiting the generality of the foregoing, Trustor (</w:t>
      </w:r>
      <w:proofErr w:type="spellStart"/>
      <w:r>
        <w:t>i</w:t>
      </w:r>
      <w:proofErr w:type="spellEnd"/>
      <w:r>
        <w:t>) agrees to insure, repair, maintain and restore damage to the Property, pay Taxes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20AD3A3F" w14:textId="77777777" w:rsidR="00AF4A64" w:rsidRDefault="5B3A921B" w:rsidP="005E50C2">
      <w:pPr>
        <w:pStyle w:val="Heading2"/>
      </w:pPr>
      <w:r w:rsidRPr="5B3A921B">
        <w:rPr>
          <w:b/>
          <w:bCs/>
          <w:u w:val="single"/>
        </w:rPr>
        <w:lastRenderedPageBreak/>
        <w:t>Performance of Other Agreements</w:t>
      </w:r>
      <w:r>
        <w:t>.  Trustor shall observe and perform each and every term, covenant and provision to be observed or performed by Trustor pursuant to the Loan Agreement, any other Loan Document and any other agreement or recorded instrument affecting or pertaining to the Property, and any amendments, modifications or changes thereto.</w:t>
      </w:r>
    </w:p>
    <w:p w14:paraId="27912FEC" w14:textId="77777777" w:rsidR="00BB1C8E" w:rsidRDefault="005E50C2" w:rsidP="005E50C2">
      <w:pPr>
        <w:pStyle w:val="Heading1"/>
      </w:pPr>
      <w:r>
        <w:br/>
      </w:r>
      <w:r>
        <w:br/>
      </w:r>
      <w:r w:rsidR="5B3A921B">
        <w:t>OBLIGATIONS AND RELIANCES</w:t>
      </w:r>
    </w:p>
    <w:p w14:paraId="615E5414" w14:textId="77777777" w:rsidR="00BB1C8E" w:rsidRDefault="5B3A921B" w:rsidP="005E50C2">
      <w:pPr>
        <w:pStyle w:val="Heading2"/>
      </w:pPr>
      <w:r w:rsidRPr="5B3A921B">
        <w:rPr>
          <w:b/>
          <w:bCs/>
          <w:u w:val="single"/>
        </w:rPr>
        <w:t>Relationship of Trustor and Beneficiary</w:t>
      </w:r>
      <w:r>
        <w:t>.  The relationship between Trustor and Beneficiary is solely that of debtor and creditor, and Beneficiary has no fiduciary or other special relationship with Trustor, and no term or condition of any of the Loan Agreement, the Note, this Deed of Trust or the other Loan Documents shall be construed so as to deem the relationship between Trustor and Beneficiary to be other than that of debtor and creditor.</w:t>
      </w:r>
    </w:p>
    <w:p w14:paraId="3568401D" w14:textId="77777777" w:rsidR="00BB1C8E" w:rsidRDefault="5B3A921B" w:rsidP="005E50C2">
      <w:pPr>
        <w:pStyle w:val="Heading2"/>
      </w:pPr>
      <w:r w:rsidRPr="5B3A921B">
        <w:rPr>
          <w:b/>
          <w:bCs/>
          <w:u w:val="single"/>
        </w:rPr>
        <w:t>No Reliance on Beneficiary</w:t>
      </w:r>
      <w:r>
        <w:t>.  The general partners, members, principals and (if Trustor is a trust) beneficial owners of Trustor, as applicable, are experienced in the ownership and operation of properties similar to the Property, and Trustor and Beneficiary are relying solely upon such expertise and business plan in connection with the ownership and operation of the Property.  Trustor is not relying on Beneficiary's expertise, business acumen or advice in connection with the Property.</w:t>
      </w:r>
    </w:p>
    <w:p w14:paraId="2D03D60A" w14:textId="77777777" w:rsidR="00BB1C8E" w:rsidRDefault="5B3A921B" w:rsidP="005E50C2">
      <w:pPr>
        <w:pStyle w:val="Heading2"/>
      </w:pPr>
      <w:r w:rsidRPr="5B3A921B">
        <w:rPr>
          <w:b/>
          <w:bCs/>
          <w:u w:val="single"/>
        </w:rPr>
        <w:t>No Beneficiary Obligations</w:t>
      </w:r>
      <w:r>
        <w:t>.</w:t>
      </w:r>
    </w:p>
    <w:p w14:paraId="1D9AED5C" w14:textId="77777777" w:rsidR="00BB1C8E" w:rsidRDefault="5B3A921B" w:rsidP="005E50C2">
      <w:pPr>
        <w:pStyle w:val="Heading3"/>
      </w:pPr>
      <w:r>
        <w:t xml:space="preserve">Notwithstanding the provisions of </w:t>
      </w:r>
      <w:r w:rsidRPr="5B3A921B">
        <w:rPr>
          <w:u w:val="single"/>
        </w:rPr>
        <w:t>Subsections 1.01(h)</w:t>
      </w:r>
      <w:r>
        <w:t xml:space="preserve"> and </w:t>
      </w:r>
      <w:r w:rsidRPr="5B3A921B">
        <w:rPr>
          <w:u w:val="single"/>
        </w:rPr>
        <w:t>(m) </w:t>
      </w:r>
      <w:r>
        <w:t xml:space="preserve">or </w:t>
      </w:r>
      <w:r w:rsidRPr="5B3A921B">
        <w:rPr>
          <w:u w:val="single"/>
        </w:rPr>
        <w:t>Section 1.02</w:t>
      </w:r>
      <w:r>
        <w:t>, Beneficiary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7DC37B09" w14:textId="77777777" w:rsidR="00BB1C8E" w:rsidRDefault="5B3A921B" w:rsidP="005E50C2">
      <w:pPr>
        <w:pStyle w:val="Heading3"/>
      </w:pPr>
      <w:r>
        <w:t>By accepting or approving anything required to be observed, performed or fulfilled or to be given to Beneficiary pursuant to this Deed of Trust, the Loan Agreement, the Note or the other Loan Documents, including, without limitation, any officer's certificate, balance sheet, statement of 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23DED21E" w14:textId="77777777" w:rsidR="00AF4A64" w:rsidRDefault="5B3A921B" w:rsidP="005E50C2">
      <w:pPr>
        <w:pStyle w:val="Heading2"/>
      </w:pPr>
      <w:r w:rsidRPr="5B3A921B">
        <w:rPr>
          <w:b/>
          <w:bCs/>
          <w:u w:val="single"/>
        </w:rPr>
        <w:t>Reliance</w:t>
      </w:r>
      <w:r>
        <w:t>.  Trustor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47D81DE7" w14:textId="77777777" w:rsidR="00BB1C8E" w:rsidRDefault="00225E0E" w:rsidP="00225E0E">
      <w:pPr>
        <w:pStyle w:val="Heading1"/>
      </w:pPr>
      <w:r>
        <w:br/>
      </w:r>
      <w:r>
        <w:br/>
      </w:r>
      <w:r w:rsidR="5B3A921B">
        <w:t>FURTHER ASSURANCES</w:t>
      </w:r>
    </w:p>
    <w:p w14:paraId="24669585" w14:textId="77777777" w:rsidR="00BB1C8E" w:rsidRDefault="5B3A921B" w:rsidP="005E50C2">
      <w:pPr>
        <w:pStyle w:val="Heading2"/>
      </w:pPr>
      <w:r w:rsidRPr="5B3A921B">
        <w:rPr>
          <w:b/>
          <w:bCs/>
          <w:u w:val="single"/>
        </w:rPr>
        <w:t>Recording</w:t>
      </w:r>
      <w:r>
        <w:t xml:space="preserve">.  Trustor forthwith upon the execution and delivery of this Deed of Trust and thereafter, from time to time, will cause this Deed of Trust and any of the other Loan </w:t>
      </w:r>
      <w:r>
        <w:lastRenderedPageBreak/>
        <w:t>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Trustor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49B19857" w14:textId="77777777" w:rsidR="00BB1C8E" w:rsidRDefault="5B3A921B" w:rsidP="005E50C2">
      <w:pPr>
        <w:pStyle w:val="Heading2"/>
      </w:pPr>
      <w:r w:rsidRPr="5B3A921B">
        <w:rPr>
          <w:b/>
          <w:bCs/>
          <w:u w:val="single"/>
        </w:rPr>
        <w:t>Further Acts, Etc</w:t>
      </w:r>
      <w:r>
        <w:t xml:space="preserve">.  Trustor will, at the cost of Trustor,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Trustor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Trustor, on demand, will execute and deliver, and in the event it shall fail to so execute and deliver, hereby authorizes Beneficiary to execute in the name of Trustor or without the signature of Trustor to the extent Beneficiary may lawfully do so, one or more financing statements to evidence more effectively the security interest of Beneficiary in the Property and the Collateral.  Financing statements to be filed with the Secretary of State of the State in which the Trustor is organized may describe as the collateral covered thereby "all assets of the debtor, whether now owned or hereafter acquired" or words to that effect, notwithstanding that such collateral description may be broader in scope than the collateral described herein.  Beneficiary shall provide Trustor with copies of any notices and/or instruments of filings executed by Beneficiary in accordance with the immediately preceding sentence.  Trustor grants to Beneficiary an irrevocable power of attorney coupled with an interest for the purpose of exercising and perfecting any and all rights and remedies available to Beneficiary at law and in equity, including, without limitation, such rights and remedies available to Beneficiary pursuant to this </w:t>
      </w:r>
      <w:r w:rsidRPr="5B3A921B">
        <w:rPr>
          <w:u w:val="single"/>
        </w:rPr>
        <w:t>Section 5.02</w:t>
      </w:r>
      <w:r>
        <w:t>.  Notwithstanding anything to the contrary in the immediately preceding sentence, Beneficiary shall not execute any documents as attorney in fact for Trustor unless (</w:t>
      </w:r>
      <w:proofErr w:type="spellStart"/>
      <w:r>
        <w:t>i</w:t>
      </w:r>
      <w:proofErr w:type="spellEnd"/>
      <w:r>
        <w:t>) Trustor shall have failed or refused to execute the same within five (5) days after delivery of Beneficiary's request to Trustor or (ii) an Event of Default is continuing.</w:t>
      </w:r>
    </w:p>
    <w:p w14:paraId="1287FFD6" w14:textId="77777777" w:rsidR="00BB1C8E" w:rsidRDefault="5B3A921B" w:rsidP="00225E0E">
      <w:pPr>
        <w:pStyle w:val="Heading2"/>
        <w:keepNext/>
      </w:pPr>
      <w:r w:rsidRPr="5B3A921B">
        <w:rPr>
          <w:b/>
          <w:bCs/>
          <w:u w:val="single"/>
        </w:rPr>
        <w:t>Changes in Tax, Debt, Credit and Documentary Stamp Laws</w:t>
      </w:r>
      <w:r>
        <w:t>.</w:t>
      </w:r>
    </w:p>
    <w:p w14:paraId="4B35255E" w14:textId="77777777" w:rsidR="00BB1C8E" w:rsidRDefault="5B3A921B" w:rsidP="005E50C2">
      <w:pPr>
        <w:pStyle w:val="Heading3"/>
      </w:pPr>
      <w:r>
        <w:t>If any law is enacted or adopted or amended after the date of this Deed of Trust which deducts the Debt from the value of the Property for the purpose of taxation or which imposes a tax, either directly or indirectly, on the Debt or Beneficiary's interest in the Property, Trustor will pay the tax, with interest and penalties thereon, if any (it being understood that nothing hereunder shall require Trustor to pay any income or franchise tax imposed on Beneficiary by reason of Beneficiary's interest in the Property).  If Beneficiary is advised by counsel chosen by it that the payment of tax by Trustor would be unlawful or taxable to Beneficiary or unenforceable or provide the basis for a defense of usury, then Beneficiary shall have the option, by written notice to Trustor, to declare the Debt due and payable no earlier than one hundred twenty (120) days following such notice.</w:t>
      </w:r>
    </w:p>
    <w:p w14:paraId="1891FAA4" w14:textId="77777777" w:rsidR="00BB1C8E" w:rsidRDefault="5B3A921B" w:rsidP="005E50C2">
      <w:pPr>
        <w:pStyle w:val="Heading3"/>
      </w:pPr>
      <w:r>
        <w:lastRenderedPageBreak/>
        <w:t xml:space="preserve">Trustor will not claim or demand or be entitled to any credit or credits on account of the Debt for any part of the Taxes, assessments or other charges assessed against the Property, or any part thereof, and no deduction shall otherwise be made or claimed from the assessed value of the Property, or any part thereof, for real estate tax purposes by reason of this Deed of Trust or the Debt.  If such claim, </w:t>
      </w:r>
      <w:proofErr w:type="gramStart"/>
      <w:r>
        <w:t>credit</w:t>
      </w:r>
      <w:proofErr w:type="gramEnd"/>
      <w:r>
        <w:t xml:space="preserve"> or deduction shall be required by law, Beneficiary shall have the option, by written notice to Trustor, to declare the Debt due and payable no earlier than one hundred twenty (120) days following such notice.</w:t>
      </w:r>
    </w:p>
    <w:p w14:paraId="57438772" w14:textId="77777777" w:rsidR="00AF4A64" w:rsidRDefault="5B3A921B" w:rsidP="005E50C2">
      <w:pPr>
        <w:pStyle w:val="Heading3"/>
      </w:pPr>
      <w:r>
        <w:t>If at any time the United States of America, any State thereof or any subdivision of any such State shall require revenue or other documentary stamps to be affixed to the Note, this Deed of Trust, or any of the other Loan Documents or shall impose any recordation tax, transfer tax or other tax or charge on the same, Trustor will pay for the same, with interest and penalties thereon, if any.</w:t>
      </w:r>
    </w:p>
    <w:p w14:paraId="44492C28" w14:textId="77777777" w:rsidR="00BB1C8E" w:rsidRDefault="00225E0E" w:rsidP="00225E0E">
      <w:pPr>
        <w:pStyle w:val="Heading1"/>
      </w:pPr>
      <w:r>
        <w:br/>
      </w:r>
      <w:r>
        <w:br/>
      </w:r>
      <w:r w:rsidR="5B3A921B">
        <w:t>DUE ON SALE/ENCUMBRANCE</w:t>
      </w:r>
    </w:p>
    <w:p w14:paraId="2F7E5DD3" w14:textId="77777777" w:rsidR="00BB1C8E" w:rsidRDefault="5B3A921B" w:rsidP="005E50C2">
      <w:pPr>
        <w:pStyle w:val="Heading2"/>
      </w:pPr>
      <w:r w:rsidRPr="5B3A921B">
        <w:rPr>
          <w:b/>
          <w:bCs/>
          <w:u w:val="single"/>
        </w:rPr>
        <w:t>Beneficiary Reliance</w:t>
      </w:r>
      <w:r>
        <w:t>.  Trustor acknowledges that Beneficiary has examined and relied on the experience of Trustor and its general partners, members, principals and (if Trustor is a trust) beneficial owners in owning and operating properties such as the Property in agreeing to make the Loan, and will continue to rely on Trustor's ownership of the Property as a means of maintaining the value of the Property as security for the payment and performance of the Obligations, including the repayment of the Debt.  Trustor acknowledges that Beneficiary has a valid interest in maintaining the value of the Property so as to ensure that, should Trustor default in the payment and/or performance of the Obligations, including the repayment of the Debt, Beneficiary can recover the Debt by a sale or foreclosure of the Property or other sale permitted by applicable law as to the Personal Property, Equipment or Fixtures.</w:t>
      </w:r>
    </w:p>
    <w:p w14:paraId="2F9AA27E" w14:textId="77777777" w:rsidR="00AF4A64" w:rsidRDefault="5B3A921B" w:rsidP="005E50C2">
      <w:pPr>
        <w:pStyle w:val="Heading2"/>
      </w:pPr>
      <w:r w:rsidRPr="5B3A921B">
        <w:rPr>
          <w:b/>
          <w:bCs/>
          <w:u w:val="single"/>
        </w:rPr>
        <w:t>No Transfer</w:t>
      </w:r>
      <w:r>
        <w:t>.  Trustor shall not permit or suffer any Transfer to occur except in accordance with the terms of the Loan Agreement.</w:t>
      </w:r>
    </w:p>
    <w:p w14:paraId="4EC14AB3" w14:textId="77777777" w:rsidR="00BB1C8E" w:rsidRDefault="00225E0E" w:rsidP="00225E0E">
      <w:pPr>
        <w:pStyle w:val="Heading1"/>
      </w:pPr>
      <w:r>
        <w:br/>
      </w:r>
      <w:r>
        <w:br/>
      </w:r>
      <w:r w:rsidR="5B3A921B">
        <w:t>RIGHTS AND REMEDIES UPON DEFAULT</w:t>
      </w:r>
    </w:p>
    <w:p w14:paraId="337B6069" w14:textId="77777777" w:rsidR="00BB1C8E" w:rsidRDefault="5B3A921B" w:rsidP="005E50C2">
      <w:pPr>
        <w:pStyle w:val="Heading2"/>
      </w:pPr>
      <w:r w:rsidRPr="5B3A921B">
        <w:rPr>
          <w:b/>
          <w:bCs/>
          <w:u w:val="single"/>
        </w:rPr>
        <w:t>Remedies</w:t>
      </w:r>
      <w:r>
        <w:t>.  Upon the occurrence and during the continuance of any Event of Default, Trustor agrees that Beneficiary may take such action, without notice or demand, as it deems advisable to protect and enforce its rights against Trustor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1767EF4A" w14:textId="77777777" w:rsidR="00BB1C8E" w:rsidRDefault="5B3A921B" w:rsidP="005E50C2">
      <w:pPr>
        <w:pStyle w:val="Heading3"/>
      </w:pPr>
      <w:r>
        <w:t xml:space="preserve">declare the entire unpaid Debt to be immediately due and </w:t>
      </w:r>
      <w:proofErr w:type="gramStart"/>
      <w:r>
        <w:t>payable;</w:t>
      </w:r>
      <w:proofErr w:type="gramEnd"/>
    </w:p>
    <w:p w14:paraId="24EC9881" w14:textId="77777777" w:rsidR="00BB1C8E" w:rsidRDefault="5B3A921B" w:rsidP="005E50C2">
      <w:pPr>
        <w:pStyle w:val="Heading3"/>
      </w:pPr>
      <w:r>
        <w:t xml:space="preserve">give such notice of default and of election to cause the Property to be sold as may be required by law or as may be necessary to cause Trustee to exercise the power of sale granted herein; Trustee shall then record and give such notice of Trustee's sale as then required by law and, after the expiration of such time as may be required by law, may sell the Property at the time and place specified in the notice of sale, as a whole or in separate parcels as directed by Beneficiary, or by Trustor to the extent required by law, at public auction to the highest bidder for cash in lawful money of the United States of America, payable at time of sale, all in accordance with applicable law.  Trustee, from time to time, may </w:t>
      </w:r>
      <w:r>
        <w:lastRenderedPageBreak/>
        <w:t xml:space="preserve">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t>thereof;</w:t>
      </w:r>
      <w:proofErr w:type="gramEnd"/>
    </w:p>
    <w:p w14:paraId="4D941876" w14:textId="77777777" w:rsidR="00BB1C8E" w:rsidRDefault="5B3A921B" w:rsidP="005E50C2">
      <w:pPr>
        <w:pStyle w:val="Heading3"/>
      </w:pPr>
      <w:r>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 Beneficiary being hereby expressly granted the power to foreclose this Deed of Trust and sell the Property at public auction and convey the same to the purchaser in fee simple, and in furtherance of the foregoing, the Trustor hereby (</w:t>
      </w:r>
      <w:proofErr w:type="spellStart"/>
      <w:r>
        <w:t>i</w:t>
      </w:r>
      <w:proofErr w:type="spellEnd"/>
      <w:r>
        <w:t>) assents to the passage of a decree for the sale of the Property by the equity court having jurisdiction, and (ii) authorizes and empowers the Trustee to take possession of and sell (or in case of the default of any purchaser to resell) the Property, or any part thereof, all in accordance with the laws or rules of court relating to deeds of trust, including any amendments thereof, or additions thereto;</w:t>
      </w:r>
    </w:p>
    <w:p w14:paraId="6E1B6831" w14:textId="77777777" w:rsidR="00BB1C8E" w:rsidRDefault="5B3A921B" w:rsidP="005E50C2">
      <w:pPr>
        <w:pStyle w:val="Heading3"/>
      </w:pPr>
      <w:r>
        <w:t>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priority;</w:t>
      </w:r>
    </w:p>
    <w:p w14:paraId="21D4CD42" w14:textId="77777777" w:rsidR="00BB1C8E" w:rsidRDefault="5B3A921B" w:rsidP="005E50C2">
      <w:pPr>
        <w:pStyle w:val="Heading3"/>
      </w:pPr>
      <w:r>
        <w:t>sell for cash or upon credit the Property or any part thereof and all estate, claim, demand, right, title and interest of Trustor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5FD5A3C5" w14:textId="77777777" w:rsidR="00BB1C8E" w:rsidRDefault="5B3A921B" w:rsidP="00225E0E">
      <w:pPr>
        <w:pStyle w:val="Heading4"/>
      </w:pPr>
      <w:r>
        <w:t>In connection with any sale or sales hereunder, Beneficiary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Beneficiary shall be entitled to elect to exercise its rights and remedies against any or all of the Real Property, Personal Property, Equipment and Fixtures in such order and manner as is now or hereafter permitted by applicable law;</w:t>
      </w:r>
    </w:p>
    <w:p w14:paraId="093D343F" w14:textId="77777777" w:rsidR="00BB1C8E" w:rsidRDefault="5B3A921B" w:rsidP="00225E0E">
      <w:pPr>
        <w:pStyle w:val="Heading4"/>
      </w:pPr>
      <w:r>
        <w:t>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Real Property;</w:t>
      </w:r>
    </w:p>
    <w:p w14:paraId="3C201880" w14:textId="77777777" w:rsidR="00BB1C8E" w:rsidRDefault="5B3A921B" w:rsidP="00225E0E">
      <w:pPr>
        <w:pStyle w:val="Heading4"/>
      </w:pPr>
      <w:r>
        <w:t xml:space="preserve">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w:t>
      </w:r>
      <w:r>
        <w:lastRenderedPageBreak/>
        <w:t xml:space="preserve">such time and the giving of such notice of sale as may then be required by law, subject to the terms hereof and of the other Loan Documents, and without the necessity of any demand on Trustor,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w:t>
      </w:r>
      <w:proofErr w:type="gramStart"/>
      <w:r>
        <w:t>sale;</w:t>
      </w:r>
      <w:proofErr w:type="gramEnd"/>
    </w:p>
    <w:p w14:paraId="4FB7342D" w14:textId="77777777" w:rsidR="00BB1C8E" w:rsidRDefault="5B3A921B" w:rsidP="00225E0E">
      <w:pPr>
        <w:pStyle w:val="Heading4"/>
      </w:pPr>
      <w:r>
        <w:t>If the Property consists of several lots, parcels or items of property, Beneficiary shall, subject to applicable law, (A) designate the order in which such lots, parcels or items shall be offered for sale or sold, or (B) elect to sell such lots, parcels or items through a single sale, or through two or more successive sales, or in any other manner Beneficiary designates.  Any Person, including Trustor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Trustor agrees to pay the costs and expenses of each such sale and of any judicial proceedings wherein such sale may be made; and</w:t>
      </w:r>
    </w:p>
    <w:p w14:paraId="25459D04" w14:textId="77777777" w:rsidR="00BB1C8E" w:rsidRDefault="5B3A921B" w:rsidP="00225E0E">
      <w:pPr>
        <w:pStyle w:val="Heading4"/>
      </w:pPr>
      <w:r>
        <w:t>The proceeds of any such sale or sales under this Deed of Trust, whether under the assent to a decree, the power of sale, or by equitable foreclosure, shall be held by Trustee and applied as follows:  First, to pay (x) all expenses incurred in connection with such sale or in preparing the Property for such sale including, among other things, a counsel fee of $5,000 to the attorneys representing Beneficiary and Trustee for conducting the proceedings if without contest, but if legal services be rendered to Trustee and/or Beneficiary in connection with any contested matter in the proceedings, then such other counsel fees shall be allowed and paid out of the proceeds of such sale or sales as the court having jurisdiction may deem proper, and (y) a trustee's commission equal to the commission allowed trustees for making sales of property under decrees of the equity court having jurisdiction; Second, to pay all of the Obligations and all interest then due and accrued thereon, which shall include interest through the date of ratification of the auditor's account; and Lastly, to pay the surplus, if any, to Trustor or any Person entitled thereto upon surrender and delivery to the purchaser or purchasers of the Property, and less the expenses, if any, of obtaining possession.  Immediately upon the filing of any foreclosure under this Deed of Trust, there shall also become due and owing by Trustor a commission on the total amount of the Obligations then due equal to one-half of the percentage allowed as commission to trustees making sales under orders or decrees of the equity court having jurisdiction, and no Person shall be required to receive only the aggregate amount of the Obligations to the date of payment unless the same is accompanied by a tender of such commission;</w:t>
      </w:r>
    </w:p>
    <w:p w14:paraId="3501BED3" w14:textId="77777777" w:rsidR="00BB1C8E" w:rsidRDefault="5B3A921B" w:rsidP="005E50C2">
      <w:pPr>
        <w:pStyle w:val="Heading3"/>
      </w:pPr>
      <w:r>
        <w:t xml:space="preserve">institute an action, suit or proceeding in equity for the specific performance of any covenant, condition or agreement contained herein, in the Note, in the Loan Agreement or in the other Loan </w:t>
      </w:r>
      <w:proofErr w:type="gramStart"/>
      <w:r>
        <w:t>Documents;</w:t>
      </w:r>
      <w:proofErr w:type="gramEnd"/>
    </w:p>
    <w:p w14:paraId="6B90020E" w14:textId="77777777" w:rsidR="00BB1C8E" w:rsidRDefault="5B3A921B" w:rsidP="005E50C2">
      <w:pPr>
        <w:pStyle w:val="Heading3"/>
      </w:pPr>
      <w:r>
        <w:t xml:space="preserve">recover judgment on the Note either before, during or after any proceedings for the enforcement of this Deed of Trust or the other Loan </w:t>
      </w:r>
      <w:proofErr w:type="gramStart"/>
      <w:r>
        <w:t>Documents;</w:t>
      </w:r>
      <w:proofErr w:type="gramEnd"/>
    </w:p>
    <w:p w14:paraId="0047A772" w14:textId="77777777" w:rsidR="00BB1C8E" w:rsidRDefault="5B3A921B" w:rsidP="005E50C2">
      <w:pPr>
        <w:pStyle w:val="Heading3"/>
      </w:pPr>
      <w:r>
        <w:t xml:space="preserve">apply for the appointment of a receiver, trustee, liquidator or conservator of the Property, without notice and without regard for the adequacy of the security for the Debt and without regard for the solvency of Trustor, any guarantor or indemnitor with respect to the Loan or any Person </w:t>
      </w:r>
      <w:r>
        <w:lastRenderedPageBreak/>
        <w:t>otherwise liable for the payment of the Debt or any part thereof, and Trustor hereby irrevocably consents to such appointment;</w:t>
      </w:r>
    </w:p>
    <w:p w14:paraId="00A8ECF9" w14:textId="77777777" w:rsidR="00BB1C8E" w:rsidRDefault="5B3A921B" w:rsidP="005E50C2">
      <w:pPr>
        <w:pStyle w:val="Heading3"/>
      </w:pPr>
      <w:r>
        <w:t xml:space="preserve">the license granted to Trustor under </w:t>
      </w:r>
      <w:r w:rsidRPr="5B3A921B">
        <w:rPr>
          <w:u w:val="single"/>
        </w:rPr>
        <w:t>Section 1.02</w:t>
      </w:r>
      <w:r>
        <w:t xml:space="preserve"> hereof shall automatically be revoked and Beneficiary may enter into or upon the Property, either personally or by its agents, nominees or attorneys and dispossess Trustor and its agents and servants therefrom, without liability for trespass, damages or otherwise and exclude Trustor and its agents or servants wholly therefrom, and take possession of all books, records and accounts relating thereto and Trustor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t>i</w:t>
      </w:r>
      <w:proofErr w:type="spellEnd"/>
      <w:r>
        <w:t>) use, operate, manage, control, insure, maintain, repair, restore and otherwise deal with all and every part of the Property and conduct the business thereat on such terms and for such period of time as Beneficiary may deem proper; (ii) complete any construction on the Property in such manner and form as Beneficiary deems advisable; (iii) make alterations, additions, renewals, replacements and improvements to or on the Property; (iv) exercise all rights and powers of Trustor with respect to the Property, whether in the name of Trustor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Trustor to pay monthly in advance to Beneficiary, or any receiver appointed to collect the Rents, the fair and reasonable rental value for the use and occupation of such part of the Property as may be occupied by Trustor; (vi) require Trustor to vacate and surrender possession of the Property to Beneficiary or to such receiver and, in default thereof, Trustor may be evicted by summary proceedings or otherwise; and (vii) 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 fees and costs) incurred in connection with the aforesaid operations and all amounts necessary to pay the Taxes, assessments or other charges assessed against the Property, insurance premiums, other expenses and capital expenditures incurred in connection with the Property, as well as just and reasonable compensation for the services of Beneficiary, its counsel, agents and employees;</w:t>
      </w:r>
    </w:p>
    <w:p w14:paraId="73A5690A" w14:textId="77777777" w:rsidR="00BB1C8E" w:rsidRDefault="5B3A921B" w:rsidP="005E50C2">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Beneficiary may deem necessary for the care, protection and preservation of the Fixtures, the Equipment and the Personal Property, and (ii) request Trustor,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Trustor in accordance with the provisions hereof at least ten (10) days prior to such action, shall constitute commercially reasonable notice to Trustor;</w:t>
      </w:r>
    </w:p>
    <w:p w14:paraId="0CC84A68" w14:textId="77777777" w:rsidR="00BB1C8E" w:rsidRDefault="5B3A921B" w:rsidP="005E50C2">
      <w:pPr>
        <w:pStyle w:val="Heading3"/>
      </w:pPr>
      <w:r>
        <w:t>pursue such other remedies as may be available to Beneficiary at law or in equity; and/or</w:t>
      </w:r>
    </w:p>
    <w:p w14:paraId="0EABCC97" w14:textId="77777777" w:rsidR="00AF4A64" w:rsidRDefault="5B3A921B" w:rsidP="005E50C2">
      <w:pPr>
        <w:pStyle w:val="Heading3"/>
      </w:pPr>
      <w:r>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00DC64F4" w14:textId="77777777" w:rsidR="00AF4A64" w:rsidRDefault="5B3A921B" w:rsidP="005E50C2">
      <w:pPr>
        <w:pStyle w:val="Body"/>
      </w:pPr>
      <w:r>
        <w:lastRenderedPageBreak/>
        <w:t>In the event of a sale, by foreclosure, power of sale or otherwise, of less than all of the Property, this Deed of Trust shall continue as a Lien and security interest on the remaining portion of the Property unimpaired and without loss of priority.</w:t>
      </w:r>
    </w:p>
    <w:p w14:paraId="0B3C81DF" w14:textId="77777777" w:rsidR="00BB1C8E" w:rsidRDefault="5B3A921B" w:rsidP="005E50C2">
      <w:pPr>
        <w:pStyle w:val="Body"/>
      </w:pPr>
      <w:r>
        <w:t xml:space="preserve">The exercise by Beneficiary of its rights under this </w:t>
      </w:r>
      <w:r w:rsidRPr="5B3A921B">
        <w:rPr>
          <w:u w:val="single"/>
        </w:rPr>
        <w:t>Section 7.01</w:t>
      </w:r>
      <w:r>
        <w:t xml:space="preserve"> and the collection of the Rents and the sums due under the Lease Guaranties and the application thereof as provided in the Loan Documents shall not be considered a waiver of any Default or Event of Default under the Note, the Loan Agreement, this Deed of Trust or the other Loan Documents.</w:t>
      </w:r>
    </w:p>
    <w:p w14:paraId="3868CF3A" w14:textId="77777777" w:rsidR="00BB1C8E" w:rsidRDefault="5B3A921B" w:rsidP="005E50C2">
      <w:pPr>
        <w:pStyle w:val="Heading2"/>
      </w:pPr>
      <w:r w:rsidRPr="5B3A921B">
        <w:rPr>
          <w:b/>
          <w:bCs/>
          <w:u w:val="single"/>
        </w:rPr>
        <w:t>Application of Proceeds</w:t>
      </w:r>
      <w:r>
        <w:t>.  The purchase money proceeds and avails of any disposition of the Property or any part thereof, or any other sums collected by Beneficiary pursuant to the Note, this Deed of Trust or the other Loan Documents, may be applied by Beneficiary to the payment of the Obligations in such priority and proportions as Beneficiary in its discretion shall deem proper, to the extent consistent with law.</w:t>
      </w:r>
    </w:p>
    <w:p w14:paraId="1BDB1DEE" w14:textId="77777777" w:rsidR="00BB1C8E" w:rsidRDefault="5B3A921B" w:rsidP="005E50C2">
      <w:pPr>
        <w:pStyle w:val="Heading2"/>
      </w:pPr>
      <w:r w:rsidRPr="5B3A921B">
        <w:rPr>
          <w:b/>
          <w:bCs/>
          <w:u w:val="single"/>
        </w:rPr>
        <w:t>Right to Cure Defaults</w:t>
      </w:r>
      <w:r w:rsidRPr="5B3A921B">
        <w:rPr>
          <w:b/>
          <w:bCs/>
        </w:rPr>
        <w:t>.</w:t>
      </w:r>
      <w:r>
        <w:t xml:space="preserve">  During the continuance of any Event of Default, Beneficiary may, but without any obligation to do so and without notice to or demand on Trustor and without releasing Trustor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or to foreclose this Deed of Trust or collect the Debt, and the cost and expense thereof (including reasonable attorneys'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26592BBC" w14:textId="77777777" w:rsidR="00BB1C8E" w:rsidRDefault="5B3A921B" w:rsidP="00225E0E">
      <w:pPr>
        <w:pStyle w:val="Heading2"/>
        <w:keepNext/>
      </w:pPr>
      <w:r w:rsidRPr="5B3A921B">
        <w:rPr>
          <w:b/>
          <w:bCs/>
          <w:u w:val="single"/>
        </w:rPr>
        <w:t>Other Rights, Etc</w:t>
      </w:r>
      <w:r>
        <w:t>.</w:t>
      </w:r>
    </w:p>
    <w:p w14:paraId="3804938D" w14:textId="77777777" w:rsidR="00BB1C8E" w:rsidRDefault="5B3A921B" w:rsidP="005E50C2">
      <w:pPr>
        <w:pStyle w:val="Heading3"/>
      </w:pPr>
      <w:r>
        <w:t>The failure of Beneficiary to insist upon strict performance of any term hereof shall not be deemed to be a waiver of any term of this Deed of Trust.  Trustor shall not be relieved of Trustor's obligations hereunder by reason of (</w:t>
      </w:r>
      <w:proofErr w:type="spellStart"/>
      <w:r>
        <w:t>i</w:t>
      </w:r>
      <w:proofErr w:type="spellEnd"/>
      <w:r>
        <w:t>) the failure of Beneficiary to comply with any request of Trustor or any guarantor or indemnitor with respect to the Loan to take any action to foreclose this Deed of Trust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Beneficiary extending the time of payment or otherwise modifying or supplementing the terms of the Note, this Deed of Trust or the other Loan Documents.</w:t>
      </w:r>
    </w:p>
    <w:p w14:paraId="3D129028" w14:textId="77777777" w:rsidR="00BB1C8E" w:rsidRDefault="5B3A921B" w:rsidP="005E50C2">
      <w:pPr>
        <w:pStyle w:val="Heading3"/>
      </w:pPr>
      <w:r>
        <w:t>It is agreed that the risk of loss or damage to the Property is on Trustor,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Beneficiary's possession.</w:t>
      </w:r>
    </w:p>
    <w:p w14:paraId="42EB2ADF" w14:textId="77777777" w:rsidR="00BB1C8E" w:rsidRDefault="5B3A921B" w:rsidP="005E50C2">
      <w:pPr>
        <w:pStyle w:val="Heading3"/>
      </w:pPr>
      <w:r>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w:t>
      </w:r>
      <w:r>
        <w:lastRenderedPageBreak/>
        <w:t xml:space="preserve">against Trustor, including the right to foreclose this Deed of Trust.  The rights of Beneficiary under this Deed of Trust shall be separate, </w:t>
      </w:r>
      <w:proofErr w:type="gramStart"/>
      <w:r>
        <w:t>distinct</w:t>
      </w:r>
      <w:proofErr w:type="gramEnd"/>
      <w:r>
        <w:t xml:space="preserve"> and cumulative and none shall be given effect to the exclusion of the others.  No act of Beneficiary shall be construed as an election to proceed under any one provision herein to the exclusion of any other provision.  Beneficiary shall not be limited exclusively to the rights and remedies herein stated but shall be entitled to every right and remedy now or hereafter afforded at law or in equity.</w:t>
      </w:r>
    </w:p>
    <w:p w14:paraId="11439213" w14:textId="77777777" w:rsidR="00BB1C8E" w:rsidRDefault="5B3A921B" w:rsidP="005E50C2">
      <w:pPr>
        <w:pStyle w:val="Heading2"/>
      </w:pPr>
      <w:r w:rsidRPr="5B3A921B">
        <w:rPr>
          <w:b/>
          <w:bCs/>
          <w:u w:val="single"/>
        </w:rPr>
        <w:t>Right to Release Any Portion of the Property</w:t>
      </w:r>
      <w:r>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58015AB8" w14:textId="77777777" w:rsidR="00AF4A64" w:rsidRDefault="5B3A921B" w:rsidP="005E50C2">
      <w:pPr>
        <w:pStyle w:val="Heading2"/>
      </w:pPr>
      <w:r w:rsidRPr="5B3A921B">
        <w:rPr>
          <w:b/>
          <w:bCs/>
          <w:u w:val="single"/>
        </w:rPr>
        <w:t>Right of Entry</w:t>
      </w:r>
      <w:r>
        <w:t>.  Subject to the rights of Tenants and upon reasonable prior notice to Trustor, Beneficiary and its agents shall have the right to enter and inspect the Property at all reasonable times.</w:t>
      </w:r>
    </w:p>
    <w:p w14:paraId="2682D810" w14:textId="77777777" w:rsidR="00BB1C8E" w:rsidRDefault="00225E0E" w:rsidP="00225E0E">
      <w:pPr>
        <w:pStyle w:val="Heading1"/>
      </w:pPr>
      <w:r>
        <w:br/>
      </w:r>
      <w:r>
        <w:br/>
      </w:r>
      <w:r w:rsidR="5B3A921B">
        <w:t>INDEMNIFICATION</w:t>
      </w:r>
    </w:p>
    <w:p w14:paraId="484F759E" w14:textId="77777777" w:rsidR="00BB1C8E" w:rsidRDefault="5B3A921B" w:rsidP="005E50C2">
      <w:pPr>
        <w:pStyle w:val="Heading2"/>
      </w:pPr>
      <w:r w:rsidRPr="5B3A921B">
        <w:rPr>
          <w:b/>
          <w:bCs/>
          <w:u w:val="single"/>
        </w:rPr>
        <w:t>Mortgage and/or Intangible Tax</w:t>
      </w:r>
      <w:r>
        <w:t>.  Trustor shall, at its sole cost and expense, protect, defend, indemnify, release and hold harmless Beneficiary and any Person claiming by or through Beneficiary (collectively with Beneficiary, the "</w:t>
      </w:r>
      <w:r w:rsidRPr="5B3A921B">
        <w:rPr>
          <w:b/>
          <w:bCs/>
          <w:i/>
          <w:iCs/>
        </w:rPr>
        <w:t>Indemnified Parties</w:t>
      </w:r>
      <w:r>
        <w:t>" and each, an "</w:t>
      </w:r>
      <w:r w:rsidRPr="5B3A921B">
        <w:rPr>
          <w:b/>
          <w:bCs/>
          <w:i/>
          <w:iCs/>
        </w:rPr>
        <w:t>Indemnified Party</w:t>
      </w:r>
      <w:r>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transfer, stamp, intangible or other similar taxes required to be paid by any Indemnified Party under applicable Legal Requirements in connection with the execution, delivery, recordation, filing, registration, perfection or enforcement of this Deed of Trust or any of the Loan Documents (but excluding any income, franchise or other similar taxes).</w:t>
      </w:r>
    </w:p>
    <w:p w14:paraId="47E7E7A4" w14:textId="77777777" w:rsidR="00BB1C8E" w:rsidRDefault="5B3A921B" w:rsidP="005E50C2">
      <w:pPr>
        <w:pStyle w:val="Heading2"/>
      </w:pPr>
      <w:r w:rsidRPr="5B3A921B">
        <w:rPr>
          <w:b/>
          <w:bCs/>
          <w:u w:val="single"/>
        </w:rPr>
        <w:t>No Liability to Beneficiary</w:t>
      </w:r>
      <w:r>
        <w:t xml:space="preserve">.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Trustor resulting from Beneficiary's failure to let the Property after an Event of Default or from any other act or omission of Beneficiary in managing the Property after an Event of Default unless such loss is caused by the willful misconduct, bad faith or gross negligence of Beneficiary.  Beneficiary shall not be obligated to perform or discharge any obligation, duty or liability under the Leases or any Lease Guaranties or under or by reason of this Deed of Trust and Trustor shall indemnify Beneficiary for, and hold Beneficiary harmless from and against, (a) any and all liability, loss or damage which may or might be incurred under the Leases, any Lease Guaranties or under or by reason of this Deed of Trust, and (b) 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 fees and costs, shall be secured by this Deed of Trust and by the other </w:t>
      </w:r>
      <w:r>
        <w:lastRenderedPageBreak/>
        <w:t>Loan Documents and Trustor shall reimburse Beneficiary therefor within seven (7) Business Days after demand therefor, and upon the failure of Trustor so to do Beneficiary may, at its option, declare the Obligations to be immediately due and payable.  This Deed of Trust shall not operate to place any obligation or liability for the control, 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DA8D7B3" w14:textId="77777777" w:rsidR="00AF4A64" w:rsidRDefault="5B3A921B" w:rsidP="005E50C2">
      <w:pPr>
        <w:pStyle w:val="Heading2"/>
      </w:pPr>
      <w:r w:rsidRPr="5B3A921B">
        <w:rPr>
          <w:b/>
          <w:bCs/>
          <w:u w:val="single"/>
        </w:rPr>
        <w:t xml:space="preserve">Duty to </w:t>
      </w:r>
      <w:proofErr w:type="gramStart"/>
      <w:r w:rsidRPr="5B3A921B">
        <w:rPr>
          <w:b/>
          <w:bCs/>
          <w:u w:val="single"/>
        </w:rPr>
        <w:t>Defend;</w:t>
      </w:r>
      <w:proofErr w:type="gramEnd"/>
      <w:r w:rsidRPr="5B3A921B">
        <w:rPr>
          <w:b/>
          <w:bCs/>
          <w:u w:val="single"/>
        </w:rPr>
        <w:t xml:space="preserve"> Attorneys' Fees and Other Fees and Expenses</w:t>
      </w:r>
      <w:r w:rsidRPr="5B3A921B">
        <w:rPr>
          <w:b/>
          <w:bCs/>
        </w:rPr>
        <w:t xml:space="preserve">. </w:t>
      </w:r>
      <w:r>
        <w:t>In connection with any indemnification obligations of Trustor hereunder, upon written request by any Indemnified Party, Trustor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Trustor and any Indemnified Party and Trustor and such Indemnified Party shall have reasonably concluded that there are any legal defenses available to it and/or other Indemnified Parties that are different from or in addition to those available to Trustor, such Indemnified Party shall have the right to select separate counsel to assert such legal defenses and to otherwise participate in the defense of such action on behalf of such Indemnified Party.  Upon demand, Trustor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2C85D59C" w14:textId="77777777" w:rsidR="00BB1C8E" w:rsidRDefault="00225E0E" w:rsidP="00225E0E">
      <w:pPr>
        <w:pStyle w:val="Heading1"/>
      </w:pPr>
      <w:r>
        <w:br/>
      </w:r>
      <w:r>
        <w:br/>
      </w:r>
      <w:r w:rsidR="5B3A921B">
        <w:t>WAIVERS</w:t>
      </w:r>
    </w:p>
    <w:p w14:paraId="5C211EDD" w14:textId="77777777" w:rsidR="00BB1C8E" w:rsidRDefault="5B3A921B" w:rsidP="005E50C2">
      <w:pPr>
        <w:pStyle w:val="Heading2"/>
      </w:pPr>
      <w:r w:rsidRPr="5B3A921B">
        <w:rPr>
          <w:b/>
          <w:bCs/>
          <w:u w:val="single"/>
        </w:rPr>
        <w:t>Waiver of Counterclaim</w:t>
      </w:r>
      <w:r>
        <w:t>.  To the extent permitted by applicable law, Trustor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04DC040F" w14:textId="77777777" w:rsidR="00BB1C8E" w:rsidRDefault="5B3A921B" w:rsidP="005E50C2">
      <w:pPr>
        <w:pStyle w:val="Heading2"/>
      </w:pPr>
      <w:r w:rsidRPr="5B3A921B">
        <w:rPr>
          <w:b/>
          <w:bCs/>
          <w:u w:val="single"/>
        </w:rPr>
        <w:t>Marshaling and Other Matters</w:t>
      </w:r>
      <w:r>
        <w:t>.  To the extent permitted by applicable law, Trustor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Trustor hereby expressly waives any and all rights of redemption from sale under any order or decree of foreclosure of this Deed of Trust on behalf of Trustor, and on behalf of each and every Person acquiring any interest in or title to the Property subsequent to the date of this Deed of Trust.</w:t>
      </w:r>
    </w:p>
    <w:p w14:paraId="1D87C54D" w14:textId="77777777" w:rsidR="00BB1C8E" w:rsidRDefault="5B3A921B" w:rsidP="005E50C2">
      <w:pPr>
        <w:pStyle w:val="Heading2"/>
      </w:pPr>
      <w:r w:rsidRPr="5B3A921B">
        <w:rPr>
          <w:b/>
          <w:bCs/>
          <w:u w:val="single"/>
        </w:rPr>
        <w:t>Waiver of Notice</w:t>
      </w:r>
      <w:r>
        <w:t>.  To the extent permitted by applicable law, Trustor shall not be entitled to any notices of any nature whatsoever from Beneficiary, except with respect to matters for which this Deed of Trust or any of the other the Loan Documents specifically and expressly provide for the giving of notice by Beneficiary to Trustor, and except with respect to matters for which Beneficiary is required by applicable law to give notice, and Trustor hereby expressly waives the right to receive any notice from Beneficiary with respect to any matter for which this Deed of Trust or any of the other Loan Documents does not specifically and expressly provide for the giving of notice by Beneficiary to Trustor.</w:t>
      </w:r>
    </w:p>
    <w:p w14:paraId="7BC0A1BD" w14:textId="77777777" w:rsidR="00BB1C8E" w:rsidRDefault="5B3A921B" w:rsidP="005E50C2">
      <w:pPr>
        <w:pStyle w:val="Heading2"/>
      </w:pPr>
      <w:r w:rsidRPr="5B3A921B">
        <w:rPr>
          <w:b/>
          <w:bCs/>
          <w:u w:val="single"/>
        </w:rPr>
        <w:lastRenderedPageBreak/>
        <w:t>Waiver of Statute of Limitations</w:t>
      </w:r>
      <w:r>
        <w:t>.  To the extent permitted by applicable law, Trustor hereby expressly waives and releases its right to plead any statute of limitations as a defense to the payment and performance of the Obligations (including, without limitation, the payment of the Debt).</w:t>
      </w:r>
    </w:p>
    <w:p w14:paraId="59FD1775" w14:textId="77777777" w:rsidR="00BB1C8E" w:rsidRDefault="5B3A921B" w:rsidP="005E50C2">
      <w:pPr>
        <w:pStyle w:val="Heading2"/>
      </w:pPr>
      <w:r w:rsidRPr="5B3A921B">
        <w:rPr>
          <w:b/>
          <w:bCs/>
          <w:u w:val="single"/>
        </w:rPr>
        <w:t>Waiver of Jury Trial</w:t>
      </w:r>
      <w:r w:rsidRPr="5B3A921B">
        <w:rPr>
          <w:b/>
          <w:bCs/>
        </w:rPr>
        <w:t>.  TO THE FULLEST EXTENT PERMITTED BY APPLICABLE LAW, TRUSTOR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TRUSTOR AND IS INTENDED TO ENCOMPASS INDIVIDUALLY EACH INSTANCE AND EACH ISSUE AS TO WHICH THE RIGHT TO A TRIAL BY JURY WOULD OTHERWISE ACCRUE.  BENEFICIARY IS HEREBY AUTHORIZED TO FILE A COPY OF THIS PARAGRAPH IN ANY PROCEEDING AS CONCLUSIVE EVIDENCE OF THIS WAIVER BY TRUSTOR.</w:t>
      </w:r>
    </w:p>
    <w:p w14:paraId="7342EBE2" w14:textId="77777777" w:rsidR="00AF4A64" w:rsidRDefault="5B3A921B" w:rsidP="005E50C2">
      <w:pPr>
        <w:pStyle w:val="Heading2"/>
      </w:pPr>
      <w:r w:rsidRPr="5B3A921B">
        <w:rPr>
          <w:b/>
          <w:bCs/>
          <w:u w:val="single"/>
        </w:rPr>
        <w:t>Survival</w:t>
      </w:r>
      <w:r>
        <w:t xml:space="preserve">.  Except as otherwise set forth in the other Loan Documents, the indemnifications made pursuant to </w:t>
      </w:r>
      <w:r w:rsidRPr="5B3A921B">
        <w:rPr>
          <w:u w:val="single"/>
        </w:rPr>
        <w:t>Article VIII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Deed of Trust or any other Loan Document, (b) any assignment or other transfer of all or any portion of this Deed of Trust or any other Loan Document or Beneficiary's interest in the Property (but, in such case, such indemnifications shall benefit both the Indemnified Parties and any such assignee or transferee), (c) any exercise of Beneficiary's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Trustor or by Beneficiary following foreclosure or acceptance of a deed in lieu of foreclosure or at any other time), (d) any amendment to this Deed of Trust, the Loan Agreement, the Note or any other Loan Document, and/or (e) any act or omission that might otherwise be construed as a release or discharge of Trustor from the Obligations or any portion thereof.  Notwithstanding the foregoing or anything to the contrary set forth herein, in no event shall Trustor be obligated to defend or indemnify any Indemnified Party for any damages, losses, claims and liabilities directly resulting from the gross negligence, bad faith or willful misconduct of such Indemnified Party.</w:t>
      </w:r>
    </w:p>
    <w:p w14:paraId="139372DB" w14:textId="77777777" w:rsidR="00AF4A64" w:rsidRPr="00AF4A64" w:rsidRDefault="00225E0E" w:rsidP="00225E0E">
      <w:pPr>
        <w:pStyle w:val="Heading1"/>
      </w:pPr>
      <w:r>
        <w:br/>
      </w:r>
      <w:r>
        <w:br/>
      </w:r>
      <w:r w:rsidR="5B3A921B">
        <w:t>NOTICES</w:t>
      </w:r>
    </w:p>
    <w:p w14:paraId="4D2E3244" w14:textId="77777777" w:rsidR="00AF4A64" w:rsidRDefault="5B3A921B" w:rsidP="005E50C2">
      <w:pPr>
        <w:pStyle w:val="Body"/>
      </w:pPr>
      <w:r>
        <w:t xml:space="preserve">All notices or other written communications hereunder shall be delivered in accordance with </w:t>
      </w:r>
      <w:r w:rsidRPr="5B3A921B">
        <w:rPr>
          <w:u w:val="single"/>
        </w:rPr>
        <w:t>Section 10.1</w:t>
      </w:r>
      <w:r>
        <w:t xml:space="preserve"> of the Loan Agreement.</w:t>
      </w:r>
    </w:p>
    <w:p w14:paraId="145DB91D" w14:textId="77777777" w:rsidR="00BB1C8E" w:rsidRDefault="00225E0E" w:rsidP="00225E0E">
      <w:pPr>
        <w:pStyle w:val="Heading1"/>
      </w:pPr>
      <w:r>
        <w:br/>
      </w:r>
      <w:r>
        <w:br/>
      </w:r>
      <w:r w:rsidR="5B3A921B">
        <w:t>APPLICABLE LAW</w:t>
      </w:r>
    </w:p>
    <w:p w14:paraId="41A36289" w14:textId="77777777" w:rsidR="00BB1C8E" w:rsidRDefault="5B3A921B" w:rsidP="005E50C2">
      <w:pPr>
        <w:pStyle w:val="Heading2"/>
      </w:pPr>
      <w:r w:rsidRPr="5B3A921B">
        <w:rPr>
          <w:b/>
          <w:bCs/>
          <w:u w:val="single"/>
        </w:rPr>
        <w:t>Governing Law; Jurisdiction; Service of Process</w:t>
      </w:r>
      <w:r>
        <w:t xml:space="preserve">.  </w:t>
      </w:r>
      <w:r w:rsidRPr="5B3A921B">
        <w:rPr>
          <w:b/>
          <w:bCs/>
        </w:rPr>
        <w:t xml:space="preserve">WITH RESPECT TO MATTERS RELATING TO THE CREATION, PERFECTION AND PROCEDURES RELATING TO THE ENFORCEMENT OF THIS DEED OF TRUST, THIS DEED OF TRUST SHALL BE GOVERNED BY, AND BE CONSTRUED IN ACCORDANCE WITH, THE LAWS OF THE STATE IN WHICH THE PROPERTY IS LOCATED, IT BEING UNDERSTOOD THAT, </w:t>
      </w:r>
      <w:r w:rsidRPr="5B3A921B">
        <w:rPr>
          <w:b/>
          <w:bCs/>
        </w:rPr>
        <w:lastRenderedPageBreak/>
        <w:t>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54279DF0" w14:textId="77777777" w:rsidR="00BB1C8E" w:rsidRDefault="5B3A921B" w:rsidP="005E50C2">
      <w:pPr>
        <w:pStyle w:val="Heading2"/>
      </w:pPr>
      <w:r w:rsidRPr="5B3A921B">
        <w:rPr>
          <w:b/>
          <w:bCs/>
          <w:u w:val="single"/>
        </w:rPr>
        <w:t>Usury Laws</w:t>
      </w:r>
      <w:r>
        <w:t>.  Notwithstanding anything to the contrary, (a) all agreements and communications between Trustor and Beneficiary are hereby and shall automatically be limited so that, after taking into account all amounts deemed to constitute interest, the interest contracted for, charged or received by Beneficiary shall never exceed the maximum legal rate of interest, (b) in calculating whether any interest exceeds the maximum legal rate of interest, all such interest shall be amortized, prorated, allocated and spread over the full amount and term of all principal Indebtedness of Trustor to Beneficiary, and (c) if through any contingency or event, Beneficiary receives or is deemed to receive interest in excess of the maximum legal rate, any such excess shall be deemed to have been applied toward payment of the principal of any and all then outstanding Indebtedness of Trustor to Beneficiary, or if there is no such indebtedness, shall immediately be returned to Trustor.</w:t>
      </w:r>
    </w:p>
    <w:p w14:paraId="229280E3" w14:textId="77777777" w:rsidR="00AF4A64" w:rsidRDefault="5B3A921B" w:rsidP="005E50C2">
      <w:pPr>
        <w:pStyle w:val="Heading2"/>
      </w:pPr>
      <w:r w:rsidRPr="5B3A921B">
        <w:rPr>
          <w:b/>
          <w:bCs/>
          <w:u w:val="single"/>
        </w:rPr>
        <w:t>Provisions Subject to Applicable Law</w:t>
      </w:r>
      <w:r>
        <w:t>.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registered or filed under the provisions of any applicable law.  If any term of this Deed of Trust or any application thereof shall be invalid or unenforceable, the remainder of this Deed of Trust and any other application of the term shall not be affected thereby.</w:t>
      </w:r>
    </w:p>
    <w:p w14:paraId="6F64D6B1" w14:textId="77777777" w:rsidR="00AF4A64" w:rsidRPr="00AF4A64" w:rsidRDefault="00225E0E" w:rsidP="00225E0E">
      <w:pPr>
        <w:pStyle w:val="Heading1"/>
      </w:pPr>
      <w:r>
        <w:br/>
      </w:r>
      <w:r>
        <w:br/>
      </w:r>
      <w:r w:rsidR="5B3A921B">
        <w:t>DEFINITIONS</w:t>
      </w:r>
    </w:p>
    <w:p w14:paraId="5E219648" w14:textId="77777777" w:rsidR="00AF4A64" w:rsidRDefault="5B3A921B" w:rsidP="005E50C2">
      <w:pPr>
        <w:pStyle w:val="Body"/>
      </w:pPr>
      <w:r>
        <w:t>Unless the context clearly indicates a contrary intent or unless otherwise specifically provided herein, words used in this Deed of Trust may be used interchangeably in the singular or plural form and the word "Trustor" shall mean "each Trustor and any subsequent owner or owners of the Property or any part thereof or any interest therein," the word "Beneficiary" shall mean "Beneficiary and any subsequent holder of the Note," the word "Note" shall mean "the Note and any other evidence of Indebtedness secured by this Deed of Trust,"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2405864" w14:textId="77777777" w:rsidR="00BB1C8E" w:rsidRDefault="00225E0E" w:rsidP="00225E0E">
      <w:pPr>
        <w:pStyle w:val="Heading1"/>
      </w:pPr>
      <w:r>
        <w:lastRenderedPageBreak/>
        <w:br/>
      </w:r>
      <w:r>
        <w:br/>
      </w:r>
      <w:r w:rsidR="5B3A921B">
        <w:t>MISCELLANEOUS PROVISIONS</w:t>
      </w:r>
    </w:p>
    <w:p w14:paraId="4A8C3865" w14:textId="77777777" w:rsidR="00BB1C8E" w:rsidRDefault="5B3A921B" w:rsidP="005E50C2">
      <w:pPr>
        <w:pStyle w:val="Heading2"/>
      </w:pPr>
      <w:r w:rsidRPr="5B3A921B">
        <w:rPr>
          <w:b/>
          <w:bCs/>
          <w:u w:val="single"/>
        </w:rPr>
        <w:t>No Oral Change</w:t>
      </w:r>
      <w:r>
        <w:t>.  This Deed of Trust, and any provisions hereof, may not be modified, amended, waived, extended, changed, discharged or terminated orally or by any act or failure to act on the part of Trustor or Beneficiary, but only by an agreement in writing signed by the party(</w:t>
      </w:r>
      <w:proofErr w:type="spellStart"/>
      <w:r>
        <w:t>ies</w:t>
      </w:r>
      <w:proofErr w:type="spellEnd"/>
      <w:r>
        <w:t>) against whom enforcement of any modification, amendment, waiver, extension, change, discharge or termination is sought.</w:t>
      </w:r>
    </w:p>
    <w:p w14:paraId="24EC9199" w14:textId="77777777" w:rsidR="00BB1C8E" w:rsidRDefault="5B3A921B" w:rsidP="005E50C2">
      <w:pPr>
        <w:pStyle w:val="Heading2"/>
      </w:pPr>
      <w:r w:rsidRPr="5B3A921B">
        <w:rPr>
          <w:b/>
          <w:bCs/>
          <w:u w:val="single"/>
        </w:rPr>
        <w:t>Successors and Assigns</w:t>
      </w:r>
      <w:r>
        <w:t>.  This Deed of Trust shall be binding upon, and shall inure to the benefit of, Trustor and Beneficiary and their respective successors and permitted assigns, as set forth in the Loan Agreement.</w:t>
      </w:r>
    </w:p>
    <w:p w14:paraId="4A7B3D0A" w14:textId="77777777" w:rsidR="00BB1C8E" w:rsidRDefault="5B3A921B" w:rsidP="005E50C2">
      <w:pPr>
        <w:pStyle w:val="Heading2"/>
      </w:pPr>
      <w:r w:rsidRPr="5B3A921B">
        <w:rPr>
          <w:b/>
          <w:bCs/>
          <w:u w:val="single"/>
        </w:rPr>
        <w:t>Inapplicable Provisions</w:t>
      </w:r>
      <w:r>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359D5F91" w14:textId="77777777" w:rsidR="00BB1C8E" w:rsidRDefault="5B3A921B" w:rsidP="005E50C2">
      <w:pPr>
        <w:pStyle w:val="Heading2"/>
      </w:pPr>
      <w:r w:rsidRPr="5B3A921B">
        <w:rPr>
          <w:b/>
          <w:bCs/>
          <w:u w:val="single"/>
        </w:rPr>
        <w:t>Headings, Etc</w:t>
      </w:r>
      <w:r>
        <w:t>.  The headings and captions of the various Sections of this Deed of Trust are for convenience of reference only and are not to be construed as defining or limiting, in any way, the scope or intent of the provisions hereof.</w:t>
      </w:r>
    </w:p>
    <w:p w14:paraId="2EA1F8DF" w14:textId="77777777" w:rsidR="00BB1C8E" w:rsidRDefault="5B3A921B" w:rsidP="005E50C2">
      <w:pPr>
        <w:pStyle w:val="Heading2"/>
      </w:pPr>
      <w:r w:rsidRPr="5B3A921B">
        <w:rPr>
          <w:b/>
          <w:bCs/>
          <w:u w:val="single"/>
        </w:rPr>
        <w:t>Subrogation</w:t>
      </w:r>
      <w:r>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245E209F" w14:textId="77777777" w:rsidR="00BB1C8E" w:rsidRDefault="5B3A921B" w:rsidP="005E50C2">
      <w:pPr>
        <w:pStyle w:val="Heading2"/>
      </w:pPr>
      <w:r w:rsidRPr="5B3A921B">
        <w:rPr>
          <w:b/>
          <w:bCs/>
          <w:u w:val="single"/>
        </w:rPr>
        <w:t>Entire Agreement</w:t>
      </w:r>
      <w:r>
        <w:t>.  The Note, the Loan Agreement, this Deed of Trust and the other Loan Documents constitute the entire understanding and agreement between Trustor and Beneficiary with respect to the transactions arising in connection with the Obligations and supersede all prior written or oral understandings and agreements between Trustor and Beneficiary with respect thereto.  Trustor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16587B79" w14:textId="77777777" w:rsidR="00BB1C8E" w:rsidRDefault="5B3A921B" w:rsidP="005E50C2">
      <w:pPr>
        <w:pStyle w:val="Heading2"/>
      </w:pPr>
      <w:r w:rsidRPr="5B3A921B">
        <w:rPr>
          <w:b/>
          <w:bCs/>
          <w:u w:val="single"/>
        </w:rPr>
        <w:t>Limitation on Beneficiary's Responsibility</w:t>
      </w:r>
      <w:r>
        <w:t xml:space="preserve">.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w:t>
      </w:r>
      <w:r>
        <w:lastRenderedPageBreak/>
        <w:t>Property resulting in loss or injury or death to any Tenant, licensee, employee or stranger.  Nothing herein contained shall be construed as constituting Beneficiary a "Beneficiary in possession."</w:t>
      </w:r>
    </w:p>
    <w:p w14:paraId="17A0427B" w14:textId="77777777" w:rsidR="00BB1C8E" w:rsidRDefault="5B3A921B" w:rsidP="005E50C2">
      <w:pPr>
        <w:pStyle w:val="Heading2"/>
      </w:pPr>
      <w:r w:rsidRPr="5B3A921B">
        <w:rPr>
          <w:b/>
          <w:bCs/>
          <w:u w:val="single"/>
        </w:rPr>
        <w:t>Recitals</w:t>
      </w:r>
      <w:r>
        <w:t>.  The recitals hereof are a part hereof, form a basis for this Deed of Trust and shall be considered prima facie evidence of the facts and documents referred to therein.</w:t>
      </w:r>
    </w:p>
    <w:p w14:paraId="710EC38D" w14:textId="77777777" w:rsidR="00BB1C8E" w:rsidRDefault="5B3A921B" w:rsidP="005E50C2">
      <w:pPr>
        <w:pStyle w:val="Heading2"/>
      </w:pPr>
      <w:r w:rsidRPr="5B3A921B">
        <w:rPr>
          <w:b/>
          <w:bCs/>
          <w:u w:val="single"/>
        </w:rPr>
        <w:t>Trustee; Successor Trustee</w:t>
      </w:r>
      <w:r>
        <w:t xml:space="preserve">.  Trustee shall not be liable for any error of judgment or act done by </w:t>
      </w:r>
      <w:proofErr w:type="gramStart"/>
      <w:r>
        <w:t>Trustee, or</w:t>
      </w:r>
      <w:proofErr w:type="gramEnd"/>
      <w:r>
        <w:t xml:space="preserve"> be otherwise responsible or accountable under any circumstances whatsoever, except if the result of Trustee's gross negligence or willful misconduct.  Trustee shall not be personally liable in case of entry by it or anyone acting by virtue of the powers herein granted to it upon the Property 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Trustor will, from time to time, reimburse Trustee for and save and hold it harmless for, from and against any and all loss, cost, liability, damage and reasonable expense whatsoever incurred by it in the performance of its duties.  All monies received by Trustee shall, until used or applied as herein provided, be held in trust for the purposes for which they were received, but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Trustor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t>i</w:t>
      </w:r>
      <w:proofErr w:type="spellEnd"/>
      <w:r>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  Whenever in this Deed of Trust reference is made to Trustee, it shall be construed to mean the Trustee or Trustees for the time being, whether original or successors or successor in trust.  During any period in which there shall be named more than one Person to act as Trustee, all title, estate, rights, powers, trusts and duties hereunder given or appertaining to or devolving upon Trustee shall be in each Trustee so that any action hereunder or purporting to be hereunder of any one of the original or any successor Trustee shall for all purposes be considered to be, and as effective as, the action of all Trustees.</w:t>
      </w:r>
    </w:p>
    <w:p w14:paraId="6CE804F3" w14:textId="77777777" w:rsidR="00BB1C8E" w:rsidRDefault="5B3A921B" w:rsidP="005E50C2">
      <w:pPr>
        <w:pStyle w:val="Heading2"/>
      </w:pPr>
      <w:r w:rsidRPr="5B3A921B">
        <w:rPr>
          <w:b/>
          <w:bCs/>
          <w:u w:val="single"/>
        </w:rPr>
        <w:t>Time of Essence</w:t>
      </w:r>
      <w:r>
        <w:t xml:space="preserve">.  Time is of the essence with respect to this Deed of Trust and </w:t>
      </w:r>
      <w:proofErr w:type="gramStart"/>
      <w:r>
        <w:t>each and every</w:t>
      </w:r>
      <w:proofErr w:type="gramEnd"/>
      <w:r>
        <w:t xml:space="preserve"> provision hereof.</w:t>
      </w:r>
    </w:p>
    <w:p w14:paraId="1081884E" w14:textId="77777777" w:rsidR="00AF4A64" w:rsidRDefault="5B3A921B" w:rsidP="005E50C2">
      <w:pPr>
        <w:pStyle w:val="Heading2"/>
      </w:pPr>
      <w:r w:rsidRPr="5B3A921B">
        <w:rPr>
          <w:b/>
          <w:bCs/>
          <w:u w:val="single"/>
        </w:rPr>
        <w:t>Commercial Purposes</w:t>
      </w:r>
      <w:r>
        <w:t xml:space="preserve">.  Trustor represents and warrants to Beneficiary that the Loan is for commercial purposes, and not for personal, household or consumer purposes, and that the </w:t>
      </w:r>
      <w:r>
        <w:lastRenderedPageBreak/>
        <w:t>Loan is a "commercial loan" as defined in the Annotated Code of Maryland, Commercial Law Article, §12-101.  Trustor further represents and warrants to Beneficiary that neither Trustor nor any of its shareholders, members, or other principals, spouse or former spouse,  resides in, dwells in, or otherwise occupies, any of the Land or Improvements or any portion thereof as a personal residence.</w:t>
      </w:r>
    </w:p>
    <w:p w14:paraId="2B303D52" w14:textId="77777777" w:rsidR="00AF4A64" w:rsidRPr="00AF4A64" w:rsidRDefault="5B3A921B" w:rsidP="00225E0E">
      <w:pPr>
        <w:pStyle w:val="CenterBold"/>
      </w:pPr>
      <w:r>
        <w:t>[NO FURTHER TEXT ON THIS PAGE]</w:t>
      </w:r>
    </w:p>
    <w:p w14:paraId="10913B2F" w14:textId="77777777" w:rsidR="00225E0E" w:rsidRDefault="00225E0E">
      <w:r>
        <w:br w:type="page"/>
      </w:r>
    </w:p>
    <w:p w14:paraId="07D4490D" w14:textId="77777777" w:rsidR="00AF4A64" w:rsidRDefault="5B3A921B" w:rsidP="005E50C2">
      <w:pPr>
        <w:pStyle w:val="Body"/>
      </w:pPr>
      <w:r>
        <w:lastRenderedPageBreak/>
        <w:t>IN WITNESS WHEREOF, THIS DEED OF TRUST has been executed by Trustor under seal as of the day and year first above written.</w:t>
      </w:r>
    </w:p>
    <w:p w14:paraId="62BA5C2E" w14:textId="77777777" w:rsidR="00AF4A64" w:rsidRPr="00AF4A64" w:rsidRDefault="5B3A921B" w:rsidP="5B3A921B">
      <w:pPr>
        <w:pStyle w:val="FlushLeft"/>
        <w:ind w:left="4320"/>
        <w:rPr>
          <w:b/>
          <w:bCs/>
        </w:rPr>
      </w:pPr>
      <w:r w:rsidRPr="5B3A921B">
        <w:rPr>
          <w:b/>
          <w:bCs/>
        </w:rPr>
        <w:t>TRUSTOR:</w:t>
      </w:r>
    </w:p>
    <w:p w14:paraId="479734C3" w14:textId="77777777" w:rsidR="001E6999" w:rsidRDefault="001E6999" w:rsidP="00225E0E">
      <w:pPr>
        <w:pStyle w:val="FlushLeft"/>
        <w:tabs>
          <w:tab w:val="left" w:pos="4320"/>
          <w:tab w:val="right" w:pos="8640"/>
        </w:tabs>
        <w:spacing w:before="480"/>
        <w:ind w:left="4752" w:hanging="432"/>
        <w:rPr>
          <w:b/>
          <w:bCs/>
        </w:rPr>
      </w:pPr>
      <w:r w:rsidRPr="001E6999">
        <w:rPr>
          <w:b/>
          <w:bCs/>
        </w:rPr>
        <w:t>{Deal__</w:t>
      </w:r>
      <w:proofErr w:type="spellStart"/>
      <w:proofErr w:type="gramStart"/>
      <w:r w:rsidRPr="001E6999">
        <w:rPr>
          <w:b/>
          <w:bCs/>
        </w:rPr>
        <w:t>r.Name</w:t>
      </w:r>
      <w:proofErr w:type="spellEnd"/>
      <w:proofErr w:type="gramEnd"/>
      <w:r w:rsidRPr="001E6999">
        <w:rPr>
          <w:b/>
          <w:bCs/>
        </w:rPr>
        <w:t>}</w:t>
      </w:r>
    </w:p>
    <w:p w14:paraId="07CF4C89" w14:textId="3206BD41" w:rsidR="00225E0E" w:rsidRDefault="00225E0E" w:rsidP="00225E0E">
      <w:pPr>
        <w:pStyle w:val="FlushLeft"/>
        <w:tabs>
          <w:tab w:val="left" w:pos="4320"/>
          <w:tab w:val="right" w:pos="8640"/>
        </w:tabs>
        <w:spacing w:before="480"/>
        <w:ind w:left="4752" w:hanging="432"/>
      </w:pPr>
      <w:r>
        <w:t>By:</w:t>
      </w:r>
      <w:r>
        <w:tab/>
      </w:r>
      <w:r>
        <w:rPr>
          <w:u w:val="single"/>
        </w:rPr>
        <w:tab/>
      </w:r>
      <w:r>
        <w:t>(SEAL)</w:t>
      </w:r>
      <w:r>
        <w:br/>
        <w:t xml:space="preserve">Name:  </w:t>
      </w:r>
      <w:r>
        <w:rPr>
          <w:u w:val="single"/>
        </w:rPr>
        <w:tab/>
      </w:r>
      <w:r>
        <w:br/>
        <w:t xml:space="preserve">Title:  </w:t>
      </w:r>
      <w:r>
        <w:rPr>
          <w:u w:val="single"/>
        </w:rPr>
        <w:tab/>
      </w:r>
    </w:p>
    <w:p w14:paraId="179CC551" w14:textId="77777777" w:rsidR="00AF4A64" w:rsidRPr="00AF4A64" w:rsidRDefault="5B3A921B" w:rsidP="00225E0E">
      <w:pPr>
        <w:pStyle w:val="CenterBold"/>
      </w:pPr>
      <w:r>
        <w:t>ACKNOWLEDGMENT</w:t>
      </w:r>
    </w:p>
    <w:p w14:paraId="087BE937" w14:textId="77777777" w:rsidR="00AF4A64" w:rsidRDefault="5B3A921B" w:rsidP="00225E0E">
      <w:pPr>
        <w:pStyle w:val="FlushLeft"/>
      </w:pPr>
      <w:r>
        <w:t>State of ____________________</w:t>
      </w:r>
      <w:r w:rsidR="00225E0E">
        <w:br/>
      </w:r>
      <w:r>
        <w:t>County of _____________________________)</w:t>
      </w:r>
    </w:p>
    <w:p w14:paraId="0F6EE331" w14:textId="77777777" w:rsidR="00AF4A64" w:rsidRDefault="5B3A921B" w:rsidP="00225E0E">
      <w:pPr>
        <w:pStyle w:val="FullyJustified"/>
      </w:pPr>
      <w:r>
        <w:t>On _________________________ before me, the subscriber, a Notary Public in and for the State and County aforesaid, personally appeared  _____________________________________,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7B6BA362" w14:textId="77777777" w:rsidR="00AF4A64" w:rsidRDefault="5B3A921B" w:rsidP="00225E0E">
      <w:pPr>
        <w:pStyle w:val="FullyJustified"/>
      </w:pPr>
      <w:r>
        <w:t>I certify under PENALTY OF PERJURY under the laws of the State of ______________ that the foregoing paragraph is true and correct.</w:t>
      </w:r>
    </w:p>
    <w:p w14:paraId="632127AB" w14:textId="77777777" w:rsidR="00AF4A64" w:rsidRDefault="5B3A921B" w:rsidP="00225E0E">
      <w:pPr>
        <w:pStyle w:val="FullyJustified"/>
      </w:pPr>
      <w:r>
        <w:t>WITNESS my hand and official seal.</w:t>
      </w:r>
    </w:p>
    <w:p w14:paraId="77E4C74C" w14:textId="77777777" w:rsidR="00AF4A64" w:rsidRDefault="5B3A921B" w:rsidP="00225E0E">
      <w:pPr>
        <w:pStyle w:val="FlushLeft"/>
      </w:pPr>
      <w:r>
        <w:t>___________________________________</w:t>
      </w:r>
      <w:r w:rsidR="00AF4A64">
        <w:br/>
      </w:r>
      <w:r>
        <w:t>Notary Public</w:t>
      </w:r>
    </w:p>
    <w:p w14:paraId="32CB32F2" w14:textId="77777777" w:rsidR="00AF4A64" w:rsidRDefault="5B3A921B" w:rsidP="00225E0E">
      <w:pPr>
        <w:pStyle w:val="FlushLeft"/>
      </w:pPr>
      <w:r>
        <w:t>My Commission Expires:</w:t>
      </w:r>
    </w:p>
    <w:p w14:paraId="1B68E0B4" w14:textId="77777777" w:rsidR="00225E0E" w:rsidRDefault="00225E0E">
      <w:pPr>
        <w:rPr>
          <w:b/>
        </w:rPr>
      </w:pPr>
      <w:r>
        <w:rPr>
          <w:b/>
        </w:rPr>
        <w:br w:type="page"/>
      </w:r>
    </w:p>
    <w:p w14:paraId="6D48F218" w14:textId="77777777" w:rsidR="00AF4A64" w:rsidRPr="00AF4A64" w:rsidRDefault="5B3A921B" w:rsidP="00225E0E">
      <w:pPr>
        <w:pStyle w:val="CenterBold"/>
      </w:pPr>
      <w:r>
        <w:lastRenderedPageBreak/>
        <w:t>CERTIFICATION</w:t>
      </w:r>
    </w:p>
    <w:p w14:paraId="3E0E4F9A" w14:textId="77777777" w:rsidR="00AF4A64" w:rsidRDefault="5B3A921B" w:rsidP="00225E0E">
      <w:pPr>
        <w:pStyle w:val="Body"/>
      </w:pPr>
      <w:r>
        <w:t>THE UNDERSIGNED hereby certifies that the within instrument was prepared by a member in good standing of the Bar of the Court of Appeals of Maryland or under his or her supervision, or by one of the parties named in the foregoing instrument.</w:t>
      </w:r>
    </w:p>
    <w:p w14:paraId="240B161D" w14:textId="77777777" w:rsidR="00D72786" w:rsidRDefault="00225E0E" w:rsidP="00011048">
      <w:pPr>
        <w:pStyle w:val="FlushLeft"/>
        <w:tabs>
          <w:tab w:val="left" w:pos="8640"/>
        </w:tabs>
        <w:spacing w:before="480"/>
        <w:ind w:left="4320"/>
        <w:rPr>
          <w:u w:val="single"/>
        </w:rPr>
      </w:pPr>
      <w:r>
        <w:rPr>
          <w:u w:val="single"/>
        </w:rPr>
        <w:tab/>
      </w:r>
    </w:p>
    <w:p w14:paraId="5A37BB64" w14:textId="77777777" w:rsidR="00D72786" w:rsidRDefault="5B3A921B" w:rsidP="5B3A921B">
      <w:pPr>
        <w:pStyle w:val="FlushLeft"/>
        <w:tabs>
          <w:tab w:val="left" w:pos="8640"/>
        </w:tabs>
        <w:spacing w:before="0"/>
        <w:ind w:left="4320"/>
        <w:rPr>
          <w:u w:val="single"/>
        </w:rPr>
      </w:pPr>
      <w:r>
        <w:t>Name:  J. Ryan McBride</w:t>
      </w:r>
    </w:p>
    <w:p w14:paraId="52318DCB" w14:textId="77777777" w:rsidR="00847630" w:rsidRDefault="5B3A921B" w:rsidP="00011048">
      <w:pPr>
        <w:pStyle w:val="FlushLeft"/>
        <w:tabs>
          <w:tab w:val="left" w:pos="8640"/>
        </w:tabs>
        <w:spacing w:before="0"/>
        <w:ind w:left="4860" w:hanging="540"/>
      </w:pPr>
      <w:r>
        <w:t>Title:  Chief Operating Officer of</w:t>
      </w:r>
      <w:r w:rsidR="00847630">
        <w:br/>
      </w:r>
      <w:proofErr w:type="spellStart"/>
      <w:r>
        <w:t>CoreVest</w:t>
      </w:r>
      <w:proofErr w:type="spellEnd"/>
      <w:r>
        <w:t xml:space="preserve"> American Finance Lender, LLC</w:t>
      </w:r>
    </w:p>
    <w:p w14:paraId="157212AA" w14:textId="77777777" w:rsidR="00700926" w:rsidRPr="00225E0E" w:rsidRDefault="00700926" w:rsidP="00225E0E">
      <w:pPr>
        <w:pStyle w:val="FlushLeft"/>
        <w:tabs>
          <w:tab w:val="left" w:pos="8640"/>
        </w:tabs>
        <w:ind w:left="4320"/>
      </w:pPr>
    </w:p>
    <w:p w14:paraId="4DADB976" w14:textId="77777777" w:rsidR="00225E0E" w:rsidRDefault="00225E0E" w:rsidP="00225E0E">
      <w:pPr>
        <w:pStyle w:val="FlushLeft"/>
        <w:rPr>
          <w:b/>
          <w:u w:val="single"/>
        </w:rPr>
        <w:sectPr w:rsidR="00225E0E" w:rsidSect="007A4004">
          <w:pgSz w:w="12240" w:h="15840" w:code="1"/>
          <w:pgMar w:top="1440" w:right="1440" w:bottom="1440" w:left="1440" w:header="720" w:footer="288" w:gutter="0"/>
          <w:pgNumType w:start="1"/>
          <w:cols w:space="720"/>
          <w:titlePg/>
          <w:docGrid w:linePitch="326"/>
        </w:sectPr>
      </w:pPr>
    </w:p>
    <w:p w14:paraId="64C99496" w14:textId="77777777" w:rsidR="00AF4A64" w:rsidRPr="00AF4A64" w:rsidRDefault="5B3A921B" w:rsidP="00225E0E">
      <w:pPr>
        <w:pStyle w:val="zExhibitLabel"/>
      </w:pPr>
      <w:r>
        <w:lastRenderedPageBreak/>
        <w:t>SCHEDULE 1</w:t>
      </w:r>
    </w:p>
    <w:p w14:paraId="7F0339AE" w14:textId="77777777" w:rsidR="00AF4A64" w:rsidRDefault="5B3A921B" w:rsidP="00225E0E">
      <w:pPr>
        <w:pStyle w:val="Center"/>
      </w:pPr>
      <w:r>
        <w:t>Property List</w:t>
      </w:r>
    </w:p>
    <w:p w14:paraId="54E79274" w14:textId="77777777" w:rsidR="00225E0E" w:rsidRDefault="00225E0E" w:rsidP="00225E0E">
      <w:pPr>
        <w:pStyle w:val="FlushLeft"/>
        <w:rPr>
          <w:b/>
          <w:u w:val="single"/>
        </w:rPr>
      </w:pPr>
    </w:p>
    <w:tbl>
      <w:tblPr>
        <w:tblStyle w:val="TableGrid"/>
        <w:tblW w:w="9947" w:type="dxa"/>
        <w:tblLayout w:type="fixed"/>
        <w:tblLook w:val="04A0" w:firstRow="1" w:lastRow="0" w:firstColumn="1" w:lastColumn="0" w:noHBand="0" w:noVBand="1"/>
      </w:tblPr>
      <w:tblGrid>
        <w:gridCol w:w="2771"/>
        <w:gridCol w:w="2298"/>
        <w:gridCol w:w="2011"/>
        <w:gridCol w:w="2867"/>
      </w:tblGrid>
      <w:tr w:rsidR="00E77F6C" w:rsidRPr="00551E2C" w14:paraId="35EB510F" w14:textId="77777777" w:rsidTr="00EE2071">
        <w:trPr>
          <w:trHeight w:val="144"/>
        </w:trPr>
        <w:tc>
          <w:tcPr>
            <w:tcW w:w="2771" w:type="dxa"/>
            <w:shd w:val="clear" w:color="auto" w:fill="EEECE1" w:themeFill="background2"/>
          </w:tcPr>
          <w:p w14:paraId="140D7C00" w14:textId="77777777" w:rsidR="00E77F6C" w:rsidRPr="00551E2C" w:rsidRDefault="00E77F6C" w:rsidP="00EE2071">
            <w:pPr>
              <w:pStyle w:val="FlushLeft"/>
              <w:spacing w:before="0"/>
              <w:jc w:val="center"/>
              <w:rPr>
                <w:b/>
                <w:caps/>
              </w:rPr>
            </w:pPr>
            <w:bookmarkStart w:id="0" w:name="_Hlk526159523"/>
            <w:r w:rsidRPr="00551E2C">
              <w:rPr>
                <w:b/>
                <w:caps/>
              </w:rPr>
              <w:t xml:space="preserve">PROPERTY </w:t>
            </w:r>
            <w:r>
              <w:rPr>
                <w:b/>
                <w:caps/>
              </w:rPr>
              <w:t>STREET</w:t>
            </w:r>
          </w:p>
        </w:tc>
        <w:tc>
          <w:tcPr>
            <w:tcW w:w="2298" w:type="dxa"/>
            <w:shd w:val="clear" w:color="auto" w:fill="EEECE1" w:themeFill="background2"/>
          </w:tcPr>
          <w:p w14:paraId="645AB6A2" w14:textId="77777777" w:rsidR="00E77F6C" w:rsidRPr="00551E2C" w:rsidRDefault="00E77F6C" w:rsidP="00EE2071">
            <w:pPr>
              <w:pStyle w:val="FlushLeft"/>
              <w:spacing w:before="0"/>
              <w:jc w:val="center"/>
              <w:rPr>
                <w:b/>
                <w:caps/>
              </w:rPr>
            </w:pPr>
            <w:r>
              <w:rPr>
                <w:b/>
                <w:caps/>
              </w:rPr>
              <w:t>CITY</w:t>
            </w:r>
          </w:p>
        </w:tc>
        <w:tc>
          <w:tcPr>
            <w:tcW w:w="2011" w:type="dxa"/>
            <w:shd w:val="clear" w:color="auto" w:fill="EEECE1" w:themeFill="background2"/>
          </w:tcPr>
          <w:p w14:paraId="071D4C42" w14:textId="77777777" w:rsidR="00E77F6C" w:rsidRPr="00551E2C" w:rsidRDefault="00E77F6C" w:rsidP="00EE2071">
            <w:pPr>
              <w:pStyle w:val="FlushLeft"/>
              <w:spacing w:before="0"/>
              <w:jc w:val="center"/>
              <w:rPr>
                <w:b/>
                <w:caps/>
              </w:rPr>
            </w:pPr>
            <w:r>
              <w:rPr>
                <w:b/>
                <w:caps/>
              </w:rPr>
              <w:t>COUNTY</w:t>
            </w:r>
          </w:p>
        </w:tc>
        <w:tc>
          <w:tcPr>
            <w:tcW w:w="2867" w:type="dxa"/>
            <w:shd w:val="clear" w:color="auto" w:fill="EEECE1" w:themeFill="background2"/>
          </w:tcPr>
          <w:p w14:paraId="0A032691" w14:textId="77777777" w:rsidR="00E77F6C" w:rsidRDefault="00E77F6C" w:rsidP="00EE2071">
            <w:pPr>
              <w:pStyle w:val="FlushLeft"/>
              <w:spacing w:before="0"/>
              <w:jc w:val="center"/>
              <w:rPr>
                <w:b/>
                <w:caps/>
              </w:rPr>
            </w:pPr>
            <w:r>
              <w:rPr>
                <w:b/>
                <w:caps/>
              </w:rPr>
              <w:t>STATE &amp; ZIP</w:t>
            </w:r>
          </w:p>
        </w:tc>
      </w:tr>
      <w:tr w:rsidR="00E77F6C" w:rsidRPr="00551E2C" w14:paraId="088C0327" w14:textId="77777777" w:rsidTr="00EE2071">
        <w:trPr>
          <w:trHeight w:val="144"/>
        </w:trPr>
        <w:tc>
          <w:tcPr>
            <w:tcW w:w="2771" w:type="dxa"/>
            <w:vAlign w:val="center"/>
          </w:tcPr>
          <w:p w14:paraId="1F9171C3" w14:textId="2148A8BC" w:rsidR="00E77F6C" w:rsidRPr="00282D00" w:rsidRDefault="00E77F6C" w:rsidP="00EE2071">
            <w:pPr>
              <w:pStyle w:val="FlushLeft"/>
              <w:spacing w:before="0"/>
              <w:rPr>
                <w:sz w:val="20"/>
              </w:rPr>
            </w:pPr>
            <w:r w:rsidRPr="00282D00">
              <w:rPr>
                <w:sz w:val="20"/>
              </w:rPr>
              <w:t>{#Property_</w:t>
            </w:r>
            <w:r w:rsidR="008F4D1E">
              <w:rPr>
                <w:sz w:val="20"/>
              </w:rPr>
              <w:t>Advances__</w:t>
            </w:r>
            <w:proofErr w:type="gramStart"/>
            <w:r w:rsidR="008F4D1E">
              <w:rPr>
                <w:sz w:val="20"/>
              </w:rPr>
              <w:t>r}{</w:t>
            </w:r>
            <w:proofErr w:type="gramEnd"/>
            <w:r w:rsidR="008F4D1E">
              <w:rPr>
                <w:sz w:val="20"/>
              </w:rPr>
              <w:t>Property__r.Name}</w:t>
            </w:r>
          </w:p>
        </w:tc>
        <w:tc>
          <w:tcPr>
            <w:tcW w:w="2298" w:type="dxa"/>
            <w:vAlign w:val="center"/>
          </w:tcPr>
          <w:p w14:paraId="29C5F9FE" w14:textId="77777777" w:rsidR="00E77F6C" w:rsidRPr="00BB6270" w:rsidRDefault="00E77F6C" w:rsidP="00EE2071">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2B1448EF" w14:textId="77777777" w:rsidR="00E77F6C" w:rsidRPr="00282D00" w:rsidRDefault="00E77F6C" w:rsidP="00EE2071">
            <w:pPr>
              <w:pStyle w:val="FlushLeft"/>
              <w:spacing w:before="0"/>
              <w:rPr>
                <w:sz w:val="20"/>
              </w:rPr>
            </w:pPr>
            <w:r w:rsidRPr="00282D00">
              <w:rPr>
                <w:sz w:val="20"/>
              </w:rPr>
              <w:t>{</w:t>
            </w:r>
            <w:proofErr w:type="spellStart"/>
            <w:r w:rsidRPr="00282D00">
              <w:rPr>
                <w:sz w:val="20"/>
              </w:rPr>
              <w:t>Property__</w:t>
            </w:r>
            <w:proofErr w:type="gramStart"/>
            <w:r w:rsidRPr="00282D00">
              <w:rPr>
                <w:sz w:val="20"/>
              </w:rPr>
              <w:t>r.County</w:t>
            </w:r>
            <w:proofErr w:type="gramEnd"/>
            <w:r w:rsidRPr="00282D00">
              <w:rPr>
                <w:sz w:val="20"/>
              </w:rPr>
              <w:t>__c</w:t>
            </w:r>
            <w:proofErr w:type="spellEnd"/>
            <w:r w:rsidRPr="00282D00">
              <w:rPr>
                <w:sz w:val="20"/>
              </w:rPr>
              <w:t>}</w:t>
            </w:r>
          </w:p>
        </w:tc>
        <w:tc>
          <w:tcPr>
            <w:tcW w:w="2867" w:type="dxa"/>
            <w:vAlign w:val="center"/>
          </w:tcPr>
          <w:p w14:paraId="443ED37D" w14:textId="77777777" w:rsidR="00E77F6C" w:rsidRPr="00282D00" w:rsidRDefault="00E77F6C" w:rsidP="00EE2071">
            <w:pPr>
              <w:pStyle w:val="FlushLeft"/>
              <w:spacing w:before="0"/>
              <w:rPr>
                <w:sz w:val="20"/>
              </w:rPr>
            </w:pPr>
            <w:r w:rsidRPr="00282D00">
              <w:rPr>
                <w:sz w:val="20"/>
              </w:rPr>
              <w:t>{</w:t>
            </w:r>
            <w:proofErr w:type="spellStart"/>
            <w:r w:rsidRPr="00282D00">
              <w:rPr>
                <w:sz w:val="20"/>
              </w:rPr>
              <w:t>Property__</w:t>
            </w:r>
            <w:proofErr w:type="gramStart"/>
            <w:r w:rsidRPr="00282D00">
              <w:rPr>
                <w:sz w:val="20"/>
              </w:rPr>
              <w:t>r.State</w:t>
            </w:r>
            <w:proofErr w:type="gramEnd"/>
            <w:r w:rsidRPr="00282D00">
              <w:rPr>
                <w:sz w:val="20"/>
              </w:rPr>
              <w:t>__c</w:t>
            </w:r>
            <w:proofErr w:type="spellEnd"/>
            <w:r w:rsidRPr="00282D00">
              <w:rPr>
                <w:sz w:val="20"/>
              </w:rPr>
              <w:t>}, {Property__r.</w:t>
            </w:r>
            <w:proofErr w:type="spellStart"/>
            <w:r w:rsidRPr="00282D00">
              <w:rPr>
                <w:sz w:val="20"/>
              </w:rPr>
              <w:t>ZipCode</w:t>
            </w:r>
            <w:proofErr w:type="spellEnd"/>
            <w:r w:rsidRPr="00282D00">
              <w:rPr>
                <w:sz w:val="20"/>
              </w:rPr>
              <w:t>__c}</w:t>
            </w:r>
          </w:p>
          <w:p w14:paraId="39443402" w14:textId="77777777" w:rsidR="00E77F6C" w:rsidRPr="00C03C6C" w:rsidRDefault="00E77F6C" w:rsidP="00EE2071">
            <w:pPr>
              <w:pStyle w:val="FlushLeft"/>
              <w:spacing w:before="0"/>
            </w:pPr>
            <w:r w:rsidRPr="00C03C6C">
              <w:t>{</w:t>
            </w:r>
            <w:r>
              <w:t>/</w:t>
            </w:r>
            <w:proofErr w:type="spellStart"/>
            <w:r>
              <w:t>Property_Advances__r</w:t>
            </w:r>
            <w:proofErr w:type="spellEnd"/>
            <w:r>
              <w:t>}</w:t>
            </w:r>
          </w:p>
        </w:tc>
      </w:tr>
      <w:bookmarkEnd w:id="0"/>
    </w:tbl>
    <w:p w14:paraId="0D752253" w14:textId="56F6CB71" w:rsidR="005670C5" w:rsidRDefault="005670C5" w:rsidP="00225E0E">
      <w:pPr>
        <w:pStyle w:val="FlushLeft"/>
        <w:rPr>
          <w:b/>
          <w:u w:val="single"/>
        </w:rPr>
        <w:sectPr w:rsidR="005670C5" w:rsidSect="007A4004">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01964677" w14:textId="77777777" w:rsidR="00AF4A64" w:rsidRPr="00AF4A64" w:rsidRDefault="5B3A921B" w:rsidP="00225E0E">
      <w:pPr>
        <w:pStyle w:val="zExhibitLabel"/>
      </w:pPr>
      <w:r>
        <w:lastRenderedPageBreak/>
        <w:t>EXHIBIT A</w:t>
      </w:r>
    </w:p>
    <w:p w14:paraId="7DD43893" w14:textId="77777777" w:rsidR="00AF4A64" w:rsidRDefault="5B3A921B" w:rsidP="00225E0E">
      <w:pPr>
        <w:pStyle w:val="Center"/>
      </w:pPr>
      <w:r>
        <w:t>Legal Description</w:t>
      </w:r>
    </w:p>
    <w:p w14:paraId="124A8813" w14:textId="77777777" w:rsidR="00AF4A64" w:rsidRDefault="5B3A921B" w:rsidP="00225E0E">
      <w:pPr>
        <w:pStyle w:val="Center"/>
      </w:pPr>
      <w:r>
        <w:t>(Attached hereto)</w:t>
      </w:r>
    </w:p>
    <w:p w14:paraId="5F06DED3" w14:textId="77777777" w:rsidR="00111D3C" w:rsidRPr="00AF4A64" w:rsidRDefault="00111D3C" w:rsidP="00225E0E">
      <w:pPr>
        <w:pStyle w:val="FlushLeft"/>
      </w:pPr>
    </w:p>
    <w:sectPr w:rsidR="00111D3C" w:rsidRPr="00AF4A64" w:rsidSect="007A4004">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6B148" w14:textId="77777777" w:rsidR="0011357C" w:rsidRPr="004C1A1C" w:rsidRDefault="0011357C" w:rsidP="00E53736">
      <w:pPr>
        <w:pStyle w:val="BlockText"/>
        <w:spacing w:before="0"/>
      </w:pPr>
      <w:r>
        <w:separator/>
      </w:r>
    </w:p>
  </w:endnote>
  <w:endnote w:type="continuationSeparator" w:id="0">
    <w:p w14:paraId="0B9C690D" w14:textId="77777777" w:rsidR="0011357C" w:rsidRPr="004C1A1C" w:rsidRDefault="0011357C"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C2A82" w14:textId="77777777" w:rsidR="007A4004" w:rsidRDefault="007A4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4A64" w14:paraId="4666A8BB" w14:textId="77777777" w:rsidTr="5B3A921B">
      <w:tc>
        <w:tcPr>
          <w:tcW w:w="3780" w:type="dxa"/>
          <w:shd w:val="clear" w:color="auto" w:fill="auto"/>
          <w:vAlign w:val="bottom"/>
        </w:tcPr>
        <w:p w14:paraId="118E0180" w14:textId="77777777" w:rsidR="00AF4A64" w:rsidRPr="00011048" w:rsidRDefault="00011048" w:rsidP="5B3A921B">
          <w:pPr>
            <w:pStyle w:val="Footer"/>
            <w:rPr>
              <w:rStyle w:val="FooterTxt"/>
            </w:rPr>
          </w:pPr>
          <w:r w:rsidRPr="5B3A921B">
            <w:fldChar w:fldCharType="begin"/>
          </w:r>
          <w:r w:rsidRPr="00011048">
            <w:rPr>
              <w:rStyle w:val="FooterTxt"/>
            </w:rPr>
            <w:instrText xml:space="preserve"> DOCPROPERTY "Document number" </w:instrText>
          </w:r>
          <w:r w:rsidRPr="5B3A921B">
            <w:rPr>
              <w:rStyle w:val="FooterTxt"/>
            </w:rPr>
            <w:fldChar w:fldCharType="separate"/>
          </w:r>
          <w:r>
            <w:rPr>
              <w:rStyle w:val="FooterTxt"/>
            </w:rPr>
            <w:t>1099328</w:t>
          </w:r>
          <w:r w:rsidRPr="5B3A921B">
            <w:fldChar w:fldCharType="end"/>
          </w:r>
          <w:r w:rsidRPr="00011048">
            <w:rPr>
              <w:rStyle w:val="FooterTxt"/>
            </w:rPr>
            <w:t>.</w:t>
          </w:r>
          <w:r w:rsidRPr="5B3A921B">
            <w:fldChar w:fldCharType="begin"/>
          </w:r>
          <w:r w:rsidRPr="00011048">
            <w:rPr>
              <w:rStyle w:val="FooterTxt"/>
            </w:rPr>
            <w:instrText xml:space="preserve"> DOCPROPERTY "Document version" </w:instrText>
          </w:r>
          <w:r w:rsidRPr="5B3A921B">
            <w:rPr>
              <w:rStyle w:val="FooterTxt"/>
            </w:rPr>
            <w:fldChar w:fldCharType="separate"/>
          </w:r>
          <w:r>
            <w:rPr>
              <w:rStyle w:val="FooterTxt"/>
            </w:rPr>
            <w:t>01</w:t>
          </w:r>
          <w:r w:rsidRPr="5B3A921B">
            <w:fldChar w:fldCharType="end"/>
          </w:r>
        </w:p>
      </w:tc>
      <w:tc>
        <w:tcPr>
          <w:tcW w:w="1800" w:type="dxa"/>
          <w:shd w:val="clear" w:color="auto" w:fill="auto"/>
          <w:vAlign w:val="bottom"/>
        </w:tcPr>
        <w:p w14:paraId="7A5F26B9" w14:textId="77777777" w:rsidR="00AF4A64" w:rsidRPr="00AF4A64" w:rsidRDefault="00AF4A64" w:rsidP="00AF4A64">
          <w:pPr>
            <w:pStyle w:val="Footer"/>
            <w:jc w:val="center"/>
            <w:rPr>
              <w:rStyle w:val="PageNumber"/>
              <w:noProof/>
            </w:rPr>
          </w:pPr>
          <w:r w:rsidRPr="00AF4A64">
            <w:rPr>
              <w:rStyle w:val="PageNumber"/>
              <w:noProof/>
            </w:rPr>
            <w:t>-</w:t>
          </w:r>
          <w:r w:rsidR="00847630" w:rsidRPr="00AF4A64">
            <w:rPr>
              <w:rStyle w:val="PageNumber"/>
              <w:noProof/>
            </w:rPr>
            <w:fldChar w:fldCharType="begin"/>
          </w:r>
          <w:r w:rsidRPr="00AF4A64">
            <w:rPr>
              <w:rStyle w:val="PageNumber"/>
              <w:noProof/>
            </w:rPr>
            <w:instrText xml:space="preserve"> PAGE  </w:instrText>
          </w:r>
          <w:r w:rsidR="00847630" w:rsidRPr="00AF4A64">
            <w:rPr>
              <w:rStyle w:val="PageNumber"/>
              <w:noProof/>
            </w:rPr>
            <w:fldChar w:fldCharType="separate"/>
          </w:r>
          <w:r w:rsidR="007E2E14">
            <w:rPr>
              <w:rStyle w:val="PageNumber"/>
              <w:noProof/>
            </w:rPr>
            <w:t>2</w:t>
          </w:r>
          <w:r w:rsidR="00847630" w:rsidRPr="00AF4A64">
            <w:rPr>
              <w:rStyle w:val="PageNumber"/>
              <w:noProof/>
            </w:rPr>
            <w:fldChar w:fldCharType="end"/>
          </w:r>
          <w:r w:rsidRPr="00AF4A64">
            <w:rPr>
              <w:rStyle w:val="PageNumber"/>
              <w:noProof/>
            </w:rPr>
            <w:t>-</w:t>
          </w:r>
        </w:p>
      </w:tc>
      <w:tc>
        <w:tcPr>
          <w:tcW w:w="3780" w:type="dxa"/>
          <w:shd w:val="clear" w:color="auto" w:fill="auto"/>
          <w:vAlign w:val="bottom"/>
        </w:tcPr>
        <w:p w14:paraId="612415B7" w14:textId="77777777" w:rsidR="00AF4A64" w:rsidRPr="00BB1C8E" w:rsidRDefault="00AF4A64" w:rsidP="00BB1C8E">
          <w:pPr>
            <w:pStyle w:val="Footer"/>
            <w:jc w:val="right"/>
            <w:rPr>
              <w:rStyle w:val="FooterTxt"/>
            </w:rPr>
          </w:pPr>
        </w:p>
      </w:tc>
    </w:tr>
  </w:tbl>
  <w:p w14:paraId="75FC6A4D" w14:textId="77777777" w:rsidR="00C367F8" w:rsidRPr="00C01183" w:rsidRDefault="00C367F8" w:rsidP="00AF4A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F4A64" w14:paraId="45C8A364" w14:textId="77777777" w:rsidTr="5B3A921B">
      <w:tc>
        <w:tcPr>
          <w:tcW w:w="3780" w:type="dxa"/>
          <w:shd w:val="clear" w:color="auto" w:fill="auto"/>
          <w:vAlign w:val="bottom"/>
        </w:tcPr>
        <w:p w14:paraId="6D3BC193" w14:textId="77777777" w:rsidR="00AF4A64" w:rsidRPr="00011048" w:rsidRDefault="00011048" w:rsidP="5B3A921B">
          <w:pPr>
            <w:pStyle w:val="Footer"/>
            <w:rPr>
              <w:rStyle w:val="FooterTxt"/>
            </w:rPr>
          </w:pPr>
          <w:r w:rsidRPr="5B3A921B">
            <w:fldChar w:fldCharType="begin"/>
          </w:r>
          <w:r w:rsidRPr="00011048">
            <w:rPr>
              <w:rStyle w:val="FooterTxt"/>
            </w:rPr>
            <w:instrText xml:space="preserve"> DOCPROPERTY "Document number" </w:instrText>
          </w:r>
          <w:r w:rsidRPr="5B3A921B">
            <w:rPr>
              <w:rStyle w:val="FooterTxt"/>
            </w:rPr>
            <w:fldChar w:fldCharType="separate"/>
          </w:r>
          <w:r>
            <w:rPr>
              <w:rStyle w:val="FooterTxt"/>
            </w:rPr>
            <w:t>1099328</w:t>
          </w:r>
          <w:r w:rsidRPr="5B3A921B">
            <w:fldChar w:fldCharType="end"/>
          </w:r>
          <w:r w:rsidRPr="00011048">
            <w:rPr>
              <w:rStyle w:val="FooterTxt"/>
            </w:rPr>
            <w:t>.</w:t>
          </w:r>
          <w:r w:rsidRPr="5B3A921B">
            <w:fldChar w:fldCharType="begin"/>
          </w:r>
          <w:r w:rsidRPr="00011048">
            <w:rPr>
              <w:rStyle w:val="FooterTxt"/>
            </w:rPr>
            <w:instrText xml:space="preserve"> DOCPROPERTY "Document version" </w:instrText>
          </w:r>
          <w:r w:rsidRPr="5B3A921B">
            <w:rPr>
              <w:rStyle w:val="FooterTxt"/>
            </w:rPr>
            <w:fldChar w:fldCharType="separate"/>
          </w:r>
          <w:r>
            <w:rPr>
              <w:rStyle w:val="FooterTxt"/>
            </w:rPr>
            <w:t>01</w:t>
          </w:r>
          <w:r w:rsidRPr="5B3A921B">
            <w:fldChar w:fldCharType="end"/>
          </w:r>
        </w:p>
      </w:tc>
      <w:tc>
        <w:tcPr>
          <w:tcW w:w="1800" w:type="dxa"/>
          <w:shd w:val="clear" w:color="auto" w:fill="auto"/>
          <w:vAlign w:val="bottom"/>
        </w:tcPr>
        <w:p w14:paraId="2C7901BF" w14:textId="77777777" w:rsidR="00AF4A64" w:rsidRPr="00AF4A64" w:rsidRDefault="00AF4A64" w:rsidP="00AF4A64">
          <w:pPr>
            <w:pStyle w:val="Footer"/>
            <w:jc w:val="center"/>
            <w:rPr>
              <w:rStyle w:val="PageNumber"/>
              <w:noProof/>
            </w:rPr>
          </w:pPr>
        </w:p>
      </w:tc>
      <w:tc>
        <w:tcPr>
          <w:tcW w:w="3780" w:type="dxa"/>
          <w:shd w:val="clear" w:color="auto" w:fill="auto"/>
          <w:vAlign w:val="bottom"/>
        </w:tcPr>
        <w:p w14:paraId="0ED89CCA" w14:textId="77777777" w:rsidR="00AF4A64" w:rsidRDefault="00AF4A64" w:rsidP="00AF4A64">
          <w:pPr>
            <w:pStyle w:val="Footer"/>
            <w:jc w:val="right"/>
            <w:rPr>
              <w:noProof/>
            </w:rPr>
          </w:pPr>
        </w:p>
      </w:tc>
    </w:tr>
  </w:tbl>
  <w:p w14:paraId="497B8F27" w14:textId="77777777" w:rsidR="00C367F8" w:rsidRPr="00C01183" w:rsidRDefault="00C367F8" w:rsidP="00AF4A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25E0E" w14:paraId="7584C475" w14:textId="77777777" w:rsidTr="5B3A921B">
      <w:tc>
        <w:tcPr>
          <w:tcW w:w="3780" w:type="dxa"/>
          <w:shd w:val="clear" w:color="auto" w:fill="auto"/>
          <w:vAlign w:val="bottom"/>
        </w:tcPr>
        <w:p w14:paraId="3895E67D" w14:textId="77777777" w:rsidR="00225E0E" w:rsidRPr="00011048" w:rsidRDefault="00011048" w:rsidP="5B3A921B">
          <w:pPr>
            <w:pStyle w:val="Footer"/>
            <w:rPr>
              <w:rStyle w:val="FooterTxt"/>
            </w:rPr>
          </w:pPr>
          <w:r w:rsidRPr="5B3A921B">
            <w:fldChar w:fldCharType="begin"/>
          </w:r>
          <w:r w:rsidRPr="00011048">
            <w:rPr>
              <w:rStyle w:val="FooterTxt"/>
            </w:rPr>
            <w:instrText xml:space="preserve"> DOCPROPERTY "Document number" </w:instrText>
          </w:r>
          <w:r w:rsidRPr="5B3A921B">
            <w:rPr>
              <w:rStyle w:val="FooterTxt"/>
            </w:rPr>
            <w:fldChar w:fldCharType="separate"/>
          </w:r>
          <w:r>
            <w:rPr>
              <w:rStyle w:val="FooterTxt"/>
            </w:rPr>
            <w:t>1099328</w:t>
          </w:r>
          <w:r w:rsidRPr="5B3A921B">
            <w:fldChar w:fldCharType="end"/>
          </w:r>
          <w:r w:rsidRPr="00011048">
            <w:rPr>
              <w:rStyle w:val="FooterTxt"/>
            </w:rPr>
            <w:t>.</w:t>
          </w:r>
          <w:r w:rsidRPr="5B3A921B">
            <w:fldChar w:fldCharType="begin"/>
          </w:r>
          <w:r w:rsidRPr="00011048">
            <w:rPr>
              <w:rStyle w:val="FooterTxt"/>
            </w:rPr>
            <w:instrText xml:space="preserve"> DOCPROPERTY "Document version" </w:instrText>
          </w:r>
          <w:r w:rsidRPr="5B3A921B">
            <w:rPr>
              <w:rStyle w:val="FooterTxt"/>
            </w:rPr>
            <w:fldChar w:fldCharType="separate"/>
          </w:r>
          <w:r>
            <w:rPr>
              <w:rStyle w:val="FooterTxt"/>
            </w:rPr>
            <w:t>01</w:t>
          </w:r>
          <w:r w:rsidRPr="5B3A921B">
            <w:fldChar w:fldCharType="end"/>
          </w:r>
        </w:p>
      </w:tc>
      <w:tc>
        <w:tcPr>
          <w:tcW w:w="1800" w:type="dxa"/>
          <w:shd w:val="clear" w:color="auto" w:fill="auto"/>
          <w:vAlign w:val="bottom"/>
        </w:tcPr>
        <w:p w14:paraId="0054343A" w14:textId="2BC123B5" w:rsidR="00225E0E" w:rsidRDefault="00CC285B" w:rsidP="00AF4A64">
          <w:pPr>
            <w:pStyle w:val="Footer"/>
            <w:jc w:val="center"/>
            <w:rPr>
              <w:rStyle w:val="PageNumber"/>
              <w:noProof/>
            </w:rPr>
          </w:pPr>
          <w:fldSimple w:instr=" STYLEREF zExhibitLabel \* MERGEFORMAT ">
            <w:r w:rsidR="00C11DAD" w:rsidRPr="00C11DAD">
              <w:rPr>
                <w:rStyle w:val="PageNumber"/>
                <w:noProof/>
              </w:rPr>
              <w:t>SCHEDULE 1</w:t>
            </w:r>
          </w:fldSimple>
        </w:p>
        <w:p w14:paraId="49A63FCC" w14:textId="77777777" w:rsidR="00225E0E" w:rsidRPr="00AF4A64" w:rsidRDefault="00225E0E" w:rsidP="00AF4A64">
          <w:pPr>
            <w:pStyle w:val="Footer"/>
            <w:jc w:val="center"/>
            <w:rPr>
              <w:rStyle w:val="PageNumber"/>
              <w:noProof/>
            </w:rPr>
          </w:pPr>
          <w:r>
            <w:rPr>
              <w:rStyle w:val="PageNumber"/>
              <w:noProof/>
            </w:rPr>
            <w:t>-</w:t>
          </w:r>
          <w:r w:rsidR="00847630">
            <w:rPr>
              <w:rStyle w:val="PageNumber"/>
              <w:noProof/>
            </w:rPr>
            <w:fldChar w:fldCharType="begin"/>
          </w:r>
          <w:r>
            <w:rPr>
              <w:rStyle w:val="PageNumber"/>
              <w:noProof/>
            </w:rPr>
            <w:instrText xml:space="preserve"> PAGE  </w:instrText>
          </w:r>
          <w:r w:rsidR="00847630">
            <w:rPr>
              <w:rStyle w:val="PageNumber"/>
              <w:noProof/>
            </w:rPr>
            <w:fldChar w:fldCharType="separate"/>
          </w:r>
          <w:r w:rsidR="007E2E14">
            <w:rPr>
              <w:rStyle w:val="PageNumber"/>
              <w:noProof/>
            </w:rPr>
            <w:t>1</w:t>
          </w:r>
          <w:r w:rsidR="00847630">
            <w:rPr>
              <w:rStyle w:val="PageNumber"/>
              <w:noProof/>
            </w:rPr>
            <w:fldChar w:fldCharType="end"/>
          </w:r>
          <w:r>
            <w:rPr>
              <w:rStyle w:val="PageNumber"/>
              <w:noProof/>
            </w:rPr>
            <w:t>-</w:t>
          </w:r>
        </w:p>
      </w:tc>
      <w:tc>
        <w:tcPr>
          <w:tcW w:w="3780" w:type="dxa"/>
          <w:shd w:val="clear" w:color="auto" w:fill="auto"/>
          <w:vAlign w:val="bottom"/>
        </w:tcPr>
        <w:p w14:paraId="0E2FE1CF" w14:textId="77777777" w:rsidR="00225E0E" w:rsidRPr="00BB1C8E" w:rsidRDefault="00225E0E" w:rsidP="00BB1C8E">
          <w:pPr>
            <w:pStyle w:val="Footer"/>
            <w:jc w:val="right"/>
            <w:rPr>
              <w:rStyle w:val="FooterTxt"/>
            </w:rPr>
          </w:pPr>
        </w:p>
      </w:tc>
    </w:tr>
  </w:tbl>
  <w:p w14:paraId="36A825EC" w14:textId="77777777" w:rsidR="00225E0E" w:rsidRPr="00C01183" w:rsidRDefault="00225E0E" w:rsidP="00AF4A6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25E0E" w14:paraId="676B10B9" w14:textId="77777777" w:rsidTr="5B3A921B">
      <w:tc>
        <w:tcPr>
          <w:tcW w:w="3780" w:type="dxa"/>
          <w:shd w:val="clear" w:color="auto" w:fill="auto"/>
          <w:vAlign w:val="bottom"/>
        </w:tcPr>
        <w:p w14:paraId="2D07CA4C" w14:textId="77777777" w:rsidR="00225E0E" w:rsidRPr="00AF4A64" w:rsidRDefault="00847630" w:rsidP="5B3A921B">
          <w:pPr>
            <w:pStyle w:val="Footer"/>
            <w:rPr>
              <w:rStyle w:val="FooterTxt"/>
            </w:rPr>
          </w:pPr>
          <w:r w:rsidRPr="5B3A921B">
            <w:fldChar w:fldCharType="begin"/>
          </w:r>
          <w:r w:rsidR="00225E0E" w:rsidRPr="00AF4A64">
            <w:rPr>
              <w:rStyle w:val="FooterTxt"/>
            </w:rPr>
            <w:instrText xml:space="preserve"> DOCPROPERTY "Document number" </w:instrText>
          </w:r>
          <w:r w:rsidRPr="5B3A921B">
            <w:rPr>
              <w:rStyle w:val="FooterTxt"/>
            </w:rPr>
            <w:fldChar w:fldCharType="separate"/>
          </w:r>
          <w:r w:rsidR="00BB1C8E">
            <w:rPr>
              <w:rStyle w:val="FooterTxt"/>
            </w:rPr>
            <w:t>1061699</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"Document version" </w:instrText>
          </w:r>
          <w:r w:rsidRPr="5B3A921B">
            <w:rPr>
              <w:rStyle w:val="FooterTxt"/>
            </w:rPr>
            <w:fldChar w:fldCharType="separate"/>
          </w:r>
          <w:r w:rsidR="00BB1C8E">
            <w:rPr>
              <w:rStyle w:val="FooterTxt"/>
            </w:rPr>
            <w:t>01</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"Document Library" </w:instrText>
          </w:r>
          <w:r w:rsidRPr="5B3A921B">
            <w:rPr>
              <w:rStyle w:val="FooterTxt"/>
            </w:rPr>
            <w:fldChar w:fldCharType="separate"/>
          </w:r>
          <w:r w:rsidR="00BB1C8E">
            <w:rPr>
              <w:rStyle w:val="FooterTxt"/>
            </w:rPr>
            <w:t>OC</w:t>
          </w:r>
          <w:r w:rsidRPr="5B3A921B">
            <w:fldChar w:fldCharType="end"/>
          </w:r>
        </w:p>
        <w:p w14:paraId="17B00A18" w14:textId="0BBC3C31" w:rsidR="00225E0E" w:rsidRPr="00AF4A64" w:rsidRDefault="00847630" w:rsidP="5B3A921B">
          <w:pPr>
            <w:pStyle w:val="Footer"/>
            <w:rPr>
              <w:rStyle w:val="FooterTxt"/>
            </w:rPr>
          </w:pPr>
          <w:r w:rsidRPr="5B3A921B">
            <w:fldChar w:fldCharType="begin"/>
          </w:r>
          <w:r w:rsidR="00225E0E" w:rsidRPr="00AF4A64">
            <w:rPr>
              <w:rStyle w:val="FooterTxt"/>
            </w:rPr>
            <w:instrText xml:space="preserve"> DOCPROPERTY "Client" </w:instrText>
          </w:r>
          <w:r w:rsidRPr="5B3A921B">
            <w:rPr>
              <w:rStyle w:val="FooterTxt"/>
            </w:rPr>
            <w:fldChar w:fldCharType="separate"/>
          </w:r>
          <w:r w:rsidR="00BB1C8E">
            <w:rPr>
              <w:rStyle w:val="FooterTxt"/>
            </w:rPr>
            <w:t>374658</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"Matter" </w:instrText>
          </w:r>
          <w:r w:rsidRPr="5B3A921B">
            <w:rPr>
              <w:rStyle w:val="FooterTxt"/>
            </w:rPr>
            <w:fldChar w:fldCharType="separate"/>
          </w:r>
          <w:r w:rsidR="00BB1C8E">
            <w:rPr>
              <w:rStyle w:val="FooterTxt"/>
            </w:rPr>
            <w:t>00001</w:t>
          </w:r>
          <w:r w:rsidRPr="5B3A921B">
            <w:fldChar w:fldCharType="end"/>
          </w:r>
          <w:r w:rsidR="00225E0E" w:rsidRPr="00AF4A64">
            <w:rPr>
              <w:rStyle w:val="FooterTxt"/>
            </w:rPr>
            <w:t>/</w:t>
          </w:r>
          <w:r w:rsidRPr="5B3A921B">
            <w:fldChar w:fldCharType="begin"/>
          </w:r>
          <w:r w:rsidR="00225E0E" w:rsidRPr="00AF4A64">
            <w:rPr>
              <w:rStyle w:val="FooterTxt"/>
            </w:rPr>
            <w:instrText xml:space="preserve"> SAVEDATE \@ "M-d-yy" </w:instrText>
          </w:r>
          <w:r w:rsidRPr="5B3A921B">
            <w:rPr>
              <w:rStyle w:val="FooterTxt"/>
            </w:rPr>
            <w:fldChar w:fldCharType="separate"/>
          </w:r>
          <w:r w:rsidR="00C11DAD">
            <w:rPr>
              <w:rStyle w:val="FooterTxt"/>
              <w:noProof/>
            </w:rPr>
            <w:t>12-18-18</w:t>
          </w:r>
          <w:r w:rsidRPr="5B3A921B">
            <w:fldChar w:fldCharType="end"/>
          </w:r>
          <w:r w:rsidR="00225E0E" w:rsidRPr="00AF4A64">
            <w:rPr>
              <w:rStyle w:val="FooterTxt"/>
            </w:rPr>
            <w:t>/</w:t>
          </w:r>
          <w:proofErr w:type="spellStart"/>
          <w:r w:rsidRPr="5B3A921B">
            <w:fldChar w:fldCharType="begin"/>
          </w:r>
          <w:r w:rsidR="00225E0E" w:rsidRPr="00AF4A64">
            <w:rPr>
              <w:rStyle w:val="FooterTxt"/>
            </w:rPr>
            <w:instrText xml:space="preserve"> DOCPROPERTY "User Init" </w:instrText>
          </w:r>
          <w:r w:rsidRPr="5B3A921B">
            <w:rPr>
              <w:rStyle w:val="FooterTxt"/>
            </w:rPr>
            <w:fldChar w:fldCharType="separate"/>
          </w:r>
          <w:r w:rsidR="00BB1C8E">
            <w:rPr>
              <w:rStyle w:val="FooterTxt"/>
            </w:rPr>
            <w:t>aek</w:t>
          </w:r>
          <w:proofErr w:type="spellEnd"/>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"Typist Init" </w:instrText>
          </w:r>
          <w:r w:rsidRPr="5B3A921B">
            <w:rPr>
              <w:rStyle w:val="FooterTxt"/>
            </w:rPr>
            <w:fldChar w:fldCharType="separate"/>
          </w:r>
          <w:r w:rsidR="00BB1C8E">
            <w:rPr>
              <w:rStyle w:val="FooterTxt"/>
            </w:rPr>
            <w:t>ctr</w:t>
          </w:r>
          <w:r w:rsidRPr="5B3A921B">
            <w:fldChar w:fldCharType="end"/>
          </w:r>
        </w:p>
      </w:tc>
      <w:tc>
        <w:tcPr>
          <w:tcW w:w="1800" w:type="dxa"/>
          <w:shd w:val="clear" w:color="auto" w:fill="auto"/>
          <w:vAlign w:val="bottom"/>
        </w:tcPr>
        <w:p w14:paraId="1A347EDD" w14:textId="77777777" w:rsidR="00225E0E" w:rsidRPr="00AF4A64" w:rsidRDefault="00225E0E" w:rsidP="00AF4A64">
          <w:pPr>
            <w:pStyle w:val="Footer"/>
            <w:jc w:val="center"/>
            <w:rPr>
              <w:rStyle w:val="PageNumber"/>
              <w:noProof/>
            </w:rPr>
          </w:pPr>
        </w:p>
      </w:tc>
      <w:tc>
        <w:tcPr>
          <w:tcW w:w="3780" w:type="dxa"/>
          <w:shd w:val="clear" w:color="auto" w:fill="auto"/>
          <w:vAlign w:val="bottom"/>
        </w:tcPr>
        <w:p w14:paraId="415906C6" w14:textId="77777777" w:rsidR="00225E0E" w:rsidRDefault="00225E0E" w:rsidP="00AF4A64">
          <w:pPr>
            <w:pStyle w:val="Footer"/>
            <w:jc w:val="right"/>
            <w:rPr>
              <w:noProof/>
            </w:rPr>
          </w:pPr>
        </w:p>
      </w:tc>
    </w:tr>
  </w:tbl>
  <w:p w14:paraId="664FD104" w14:textId="77777777" w:rsidR="00225E0E" w:rsidRPr="00C01183" w:rsidRDefault="00225E0E" w:rsidP="00AF4A6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25E0E" w14:paraId="694FA3CA" w14:textId="77777777" w:rsidTr="5B3A921B">
      <w:tc>
        <w:tcPr>
          <w:tcW w:w="3780" w:type="dxa"/>
          <w:shd w:val="clear" w:color="auto" w:fill="auto"/>
          <w:vAlign w:val="bottom"/>
        </w:tcPr>
        <w:p w14:paraId="53563223" w14:textId="77777777" w:rsidR="00225E0E" w:rsidRPr="00011048" w:rsidRDefault="00011048" w:rsidP="5B3A921B">
          <w:pPr>
            <w:pStyle w:val="Footer"/>
            <w:rPr>
              <w:rStyle w:val="FooterTxt"/>
            </w:rPr>
          </w:pPr>
          <w:r w:rsidRPr="5B3A921B">
            <w:fldChar w:fldCharType="begin"/>
          </w:r>
          <w:r w:rsidRPr="00011048">
            <w:rPr>
              <w:rStyle w:val="FooterTxt"/>
            </w:rPr>
            <w:instrText xml:space="preserve"> DOCPROPERTY "Document number" </w:instrText>
          </w:r>
          <w:r w:rsidRPr="5B3A921B">
            <w:rPr>
              <w:rStyle w:val="FooterTxt"/>
            </w:rPr>
            <w:fldChar w:fldCharType="separate"/>
          </w:r>
          <w:r>
            <w:rPr>
              <w:rStyle w:val="FooterTxt"/>
            </w:rPr>
            <w:t>1099328</w:t>
          </w:r>
          <w:r w:rsidRPr="5B3A921B">
            <w:fldChar w:fldCharType="end"/>
          </w:r>
          <w:r w:rsidRPr="00011048">
            <w:rPr>
              <w:rStyle w:val="FooterTxt"/>
            </w:rPr>
            <w:t>.</w:t>
          </w:r>
          <w:r w:rsidRPr="5B3A921B">
            <w:fldChar w:fldCharType="begin"/>
          </w:r>
          <w:r w:rsidRPr="00011048">
            <w:rPr>
              <w:rStyle w:val="FooterTxt"/>
            </w:rPr>
            <w:instrText xml:space="preserve"> DOCPROPERTY "Document version" </w:instrText>
          </w:r>
          <w:r w:rsidRPr="5B3A921B">
            <w:rPr>
              <w:rStyle w:val="FooterTxt"/>
            </w:rPr>
            <w:fldChar w:fldCharType="separate"/>
          </w:r>
          <w:r>
            <w:rPr>
              <w:rStyle w:val="FooterTxt"/>
            </w:rPr>
            <w:t>01</w:t>
          </w:r>
          <w:r w:rsidRPr="5B3A921B">
            <w:fldChar w:fldCharType="end"/>
          </w:r>
        </w:p>
      </w:tc>
      <w:tc>
        <w:tcPr>
          <w:tcW w:w="1800" w:type="dxa"/>
          <w:shd w:val="clear" w:color="auto" w:fill="auto"/>
          <w:vAlign w:val="bottom"/>
        </w:tcPr>
        <w:p w14:paraId="6A46BA6C" w14:textId="75F24AB3" w:rsidR="00225E0E" w:rsidRDefault="00CC285B" w:rsidP="00AF4A64">
          <w:pPr>
            <w:pStyle w:val="Footer"/>
            <w:jc w:val="center"/>
            <w:rPr>
              <w:rStyle w:val="PageNumber"/>
              <w:noProof/>
            </w:rPr>
          </w:pPr>
          <w:fldSimple w:instr=" STYLEREF zExhibitLabel \* MERGEFORMAT ">
            <w:r w:rsidR="00C11DAD" w:rsidRPr="00C11DAD">
              <w:rPr>
                <w:rStyle w:val="PageNumber"/>
                <w:noProof/>
              </w:rPr>
              <w:t>EXHIBIT A</w:t>
            </w:r>
          </w:fldSimple>
        </w:p>
        <w:p w14:paraId="78B46662" w14:textId="77777777" w:rsidR="00225E0E" w:rsidRPr="00AF4A64" w:rsidRDefault="00225E0E" w:rsidP="00AF4A64">
          <w:pPr>
            <w:pStyle w:val="Footer"/>
            <w:jc w:val="center"/>
            <w:rPr>
              <w:rStyle w:val="PageNumber"/>
              <w:noProof/>
            </w:rPr>
          </w:pPr>
          <w:r>
            <w:rPr>
              <w:rStyle w:val="PageNumber"/>
              <w:noProof/>
            </w:rPr>
            <w:t>-</w:t>
          </w:r>
          <w:r w:rsidR="00847630">
            <w:rPr>
              <w:rStyle w:val="PageNumber"/>
              <w:noProof/>
            </w:rPr>
            <w:fldChar w:fldCharType="begin"/>
          </w:r>
          <w:r>
            <w:rPr>
              <w:rStyle w:val="PageNumber"/>
              <w:noProof/>
            </w:rPr>
            <w:instrText xml:space="preserve"> PAGE  </w:instrText>
          </w:r>
          <w:r w:rsidR="00847630">
            <w:rPr>
              <w:rStyle w:val="PageNumber"/>
              <w:noProof/>
            </w:rPr>
            <w:fldChar w:fldCharType="separate"/>
          </w:r>
          <w:r w:rsidR="007E2E14">
            <w:rPr>
              <w:rStyle w:val="PageNumber"/>
              <w:noProof/>
            </w:rPr>
            <w:t>1</w:t>
          </w:r>
          <w:r w:rsidR="00847630">
            <w:rPr>
              <w:rStyle w:val="PageNumber"/>
              <w:noProof/>
            </w:rPr>
            <w:fldChar w:fldCharType="end"/>
          </w:r>
          <w:r>
            <w:rPr>
              <w:rStyle w:val="PageNumber"/>
              <w:noProof/>
            </w:rPr>
            <w:t>-</w:t>
          </w:r>
        </w:p>
      </w:tc>
      <w:tc>
        <w:tcPr>
          <w:tcW w:w="3780" w:type="dxa"/>
          <w:shd w:val="clear" w:color="auto" w:fill="auto"/>
          <w:vAlign w:val="bottom"/>
        </w:tcPr>
        <w:p w14:paraId="7267B92E" w14:textId="77777777" w:rsidR="00225E0E" w:rsidRPr="00BB1C8E" w:rsidRDefault="00225E0E" w:rsidP="00BB1C8E">
          <w:pPr>
            <w:pStyle w:val="Footer"/>
            <w:jc w:val="right"/>
            <w:rPr>
              <w:rStyle w:val="FooterTxt"/>
            </w:rPr>
          </w:pPr>
        </w:p>
      </w:tc>
    </w:tr>
  </w:tbl>
  <w:p w14:paraId="0C64FBBD" w14:textId="77777777" w:rsidR="00225E0E" w:rsidRPr="00C01183" w:rsidRDefault="00225E0E" w:rsidP="00AF4A6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25E0E" w14:paraId="030237AC" w14:textId="77777777" w:rsidTr="5B3A921B">
      <w:tc>
        <w:tcPr>
          <w:tcW w:w="3780" w:type="dxa"/>
          <w:shd w:val="clear" w:color="auto" w:fill="auto"/>
          <w:vAlign w:val="bottom"/>
        </w:tcPr>
        <w:p w14:paraId="4559E937" w14:textId="77777777" w:rsidR="00225E0E" w:rsidRPr="00AF4A64" w:rsidRDefault="00847630" w:rsidP="5B3A921B">
          <w:pPr>
            <w:pStyle w:val="Footer"/>
            <w:rPr>
              <w:rStyle w:val="FooterTxt"/>
            </w:rPr>
          </w:pPr>
          <w:r w:rsidRPr="5B3A921B">
            <w:fldChar w:fldCharType="begin"/>
          </w:r>
          <w:r w:rsidR="00225E0E" w:rsidRPr="00AF4A64">
            <w:rPr>
              <w:rStyle w:val="FooterTxt"/>
            </w:rPr>
            <w:instrText xml:space="preserve"> DOCPROPERTY "Document number" </w:instrText>
          </w:r>
          <w:r w:rsidRPr="5B3A921B">
            <w:rPr>
              <w:rStyle w:val="FooterTxt"/>
            </w:rPr>
            <w:fldChar w:fldCharType="separate"/>
          </w:r>
          <w:r w:rsidR="00BB1C8E">
            <w:rPr>
              <w:rStyle w:val="FooterTxt"/>
            </w:rPr>
            <w:t>1061699</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"Document version" </w:instrText>
          </w:r>
          <w:r w:rsidRPr="5B3A921B">
            <w:rPr>
              <w:rStyle w:val="FooterTxt"/>
            </w:rPr>
            <w:fldChar w:fldCharType="separate"/>
          </w:r>
          <w:r w:rsidR="00BB1C8E">
            <w:rPr>
              <w:rStyle w:val="FooterTxt"/>
            </w:rPr>
            <w:t>01</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"Document Library" </w:instrText>
          </w:r>
          <w:r w:rsidRPr="5B3A921B">
            <w:rPr>
              <w:rStyle w:val="FooterTxt"/>
            </w:rPr>
            <w:fldChar w:fldCharType="separate"/>
          </w:r>
          <w:r w:rsidR="00BB1C8E">
            <w:rPr>
              <w:rStyle w:val="FooterTxt"/>
            </w:rPr>
            <w:t>OC</w:t>
          </w:r>
          <w:r w:rsidRPr="5B3A921B">
            <w:fldChar w:fldCharType="end"/>
          </w:r>
        </w:p>
        <w:p w14:paraId="31A35CEE" w14:textId="7D4C251B" w:rsidR="00225E0E" w:rsidRPr="00AF4A64" w:rsidRDefault="00847630" w:rsidP="5B3A921B">
          <w:pPr>
            <w:pStyle w:val="Footer"/>
            <w:rPr>
              <w:rStyle w:val="FooterTxt"/>
            </w:rPr>
          </w:pPr>
          <w:r w:rsidRPr="5B3A921B">
            <w:fldChar w:fldCharType="begin"/>
          </w:r>
          <w:r w:rsidR="00225E0E" w:rsidRPr="00AF4A64">
            <w:rPr>
              <w:rStyle w:val="FooterTxt"/>
            </w:rPr>
            <w:instrText xml:space="preserve"> DOCPROPERTY "Client" </w:instrText>
          </w:r>
          <w:r w:rsidRPr="5B3A921B">
            <w:rPr>
              <w:rStyle w:val="FooterTxt"/>
            </w:rPr>
            <w:fldChar w:fldCharType="separate"/>
          </w:r>
          <w:r w:rsidR="00BB1C8E">
            <w:rPr>
              <w:rStyle w:val="FooterTxt"/>
            </w:rPr>
            <w:t>374658</w:t>
          </w:r>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"Matter" </w:instrText>
          </w:r>
          <w:r w:rsidRPr="5B3A921B">
            <w:rPr>
              <w:rStyle w:val="FooterTxt"/>
            </w:rPr>
            <w:fldChar w:fldCharType="separate"/>
          </w:r>
          <w:r w:rsidR="00BB1C8E">
            <w:rPr>
              <w:rStyle w:val="FooterTxt"/>
            </w:rPr>
            <w:t>00001</w:t>
          </w:r>
          <w:r w:rsidRPr="5B3A921B">
            <w:fldChar w:fldCharType="end"/>
          </w:r>
          <w:r w:rsidR="00225E0E" w:rsidRPr="00AF4A64">
            <w:rPr>
              <w:rStyle w:val="FooterTxt"/>
            </w:rPr>
            <w:t>/</w:t>
          </w:r>
          <w:r w:rsidRPr="5B3A921B">
            <w:fldChar w:fldCharType="begin"/>
          </w:r>
          <w:r w:rsidR="00225E0E" w:rsidRPr="00AF4A64">
            <w:rPr>
              <w:rStyle w:val="FooterTxt"/>
            </w:rPr>
            <w:instrText xml:space="preserve"> SAVEDATE \@ "M-d-yy" </w:instrText>
          </w:r>
          <w:r w:rsidRPr="5B3A921B">
            <w:rPr>
              <w:rStyle w:val="FooterTxt"/>
            </w:rPr>
            <w:fldChar w:fldCharType="separate"/>
          </w:r>
          <w:r w:rsidR="00C11DAD">
            <w:rPr>
              <w:rStyle w:val="FooterTxt"/>
              <w:noProof/>
            </w:rPr>
            <w:t>12-18-18</w:t>
          </w:r>
          <w:r w:rsidRPr="5B3A921B">
            <w:fldChar w:fldCharType="end"/>
          </w:r>
          <w:r w:rsidR="00225E0E" w:rsidRPr="00AF4A64">
            <w:rPr>
              <w:rStyle w:val="FooterTxt"/>
            </w:rPr>
            <w:t>/</w:t>
          </w:r>
          <w:proofErr w:type="spellStart"/>
          <w:r w:rsidRPr="5B3A921B">
            <w:fldChar w:fldCharType="begin"/>
          </w:r>
          <w:r w:rsidR="00225E0E" w:rsidRPr="00AF4A64">
            <w:rPr>
              <w:rStyle w:val="FooterTxt"/>
            </w:rPr>
            <w:instrText xml:space="preserve"> DOCPROPERTY "User Init" </w:instrText>
          </w:r>
          <w:r w:rsidRPr="5B3A921B">
            <w:rPr>
              <w:rStyle w:val="FooterTxt"/>
            </w:rPr>
            <w:fldChar w:fldCharType="separate"/>
          </w:r>
          <w:r w:rsidR="00BB1C8E">
            <w:rPr>
              <w:rStyle w:val="FooterTxt"/>
            </w:rPr>
            <w:t>aek</w:t>
          </w:r>
          <w:proofErr w:type="spellEnd"/>
          <w:r w:rsidRPr="5B3A921B">
            <w:fldChar w:fldCharType="end"/>
          </w:r>
          <w:r w:rsidR="00225E0E" w:rsidRPr="00AF4A64">
            <w:rPr>
              <w:rStyle w:val="FooterTxt"/>
            </w:rPr>
            <w:t>/</w:t>
          </w:r>
          <w:r w:rsidRPr="5B3A921B">
            <w:fldChar w:fldCharType="begin"/>
          </w:r>
          <w:r w:rsidR="00225E0E" w:rsidRPr="00AF4A64">
            <w:rPr>
              <w:rStyle w:val="FooterTxt"/>
            </w:rPr>
            <w:instrText xml:space="preserve"> DOCPROPERTY "Typist Init" </w:instrText>
          </w:r>
          <w:r w:rsidRPr="5B3A921B">
            <w:rPr>
              <w:rStyle w:val="FooterTxt"/>
            </w:rPr>
            <w:fldChar w:fldCharType="separate"/>
          </w:r>
          <w:r w:rsidR="00BB1C8E">
            <w:rPr>
              <w:rStyle w:val="FooterTxt"/>
            </w:rPr>
            <w:t>ctr</w:t>
          </w:r>
          <w:r w:rsidRPr="5B3A921B">
            <w:fldChar w:fldCharType="end"/>
          </w:r>
        </w:p>
      </w:tc>
      <w:tc>
        <w:tcPr>
          <w:tcW w:w="1800" w:type="dxa"/>
          <w:shd w:val="clear" w:color="auto" w:fill="auto"/>
          <w:vAlign w:val="bottom"/>
        </w:tcPr>
        <w:p w14:paraId="4DD2BFA7" w14:textId="77777777" w:rsidR="00225E0E" w:rsidRPr="00AF4A64" w:rsidRDefault="00225E0E" w:rsidP="00AF4A64">
          <w:pPr>
            <w:pStyle w:val="Footer"/>
            <w:jc w:val="center"/>
            <w:rPr>
              <w:rStyle w:val="PageNumber"/>
              <w:noProof/>
            </w:rPr>
          </w:pPr>
        </w:p>
      </w:tc>
      <w:tc>
        <w:tcPr>
          <w:tcW w:w="3780" w:type="dxa"/>
          <w:shd w:val="clear" w:color="auto" w:fill="auto"/>
          <w:vAlign w:val="bottom"/>
        </w:tcPr>
        <w:p w14:paraId="4C585167" w14:textId="77777777" w:rsidR="00225E0E" w:rsidRDefault="00225E0E" w:rsidP="00AF4A64">
          <w:pPr>
            <w:pStyle w:val="Footer"/>
            <w:jc w:val="right"/>
            <w:rPr>
              <w:noProof/>
            </w:rPr>
          </w:pPr>
        </w:p>
      </w:tc>
    </w:tr>
  </w:tbl>
  <w:p w14:paraId="0AF5BB92" w14:textId="77777777" w:rsidR="00225E0E" w:rsidRPr="00C01183" w:rsidRDefault="00225E0E" w:rsidP="00AF4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E75BC" w14:textId="77777777" w:rsidR="0011357C" w:rsidRPr="004C1A1C" w:rsidRDefault="0011357C" w:rsidP="006B667F">
      <w:r>
        <w:separator/>
      </w:r>
    </w:p>
  </w:footnote>
  <w:footnote w:type="continuationSeparator" w:id="0">
    <w:p w14:paraId="722AEC9A" w14:textId="77777777" w:rsidR="0011357C" w:rsidRPr="004C1A1C" w:rsidRDefault="0011357C" w:rsidP="006B667F">
      <w:r>
        <w:continuationSeparator/>
      </w:r>
    </w:p>
  </w:footnote>
  <w:footnote w:type="continuationNotice" w:id="1">
    <w:p w14:paraId="3A5CF03E" w14:textId="77777777" w:rsidR="0011357C" w:rsidRDefault="001135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7B4FD" w14:textId="77777777" w:rsidR="007A4004" w:rsidRDefault="007A40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93C64" w14:textId="77777777" w:rsidR="007A4004" w:rsidRDefault="007A40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4B501" w14:textId="77777777" w:rsidR="007A4004" w:rsidRDefault="007A40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C5718" w14:textId="77777777" w:rsidR="00225E0E" w:rsidRPr="00225E0E" w:rsidRDefault="00225E0E" w:rsidP="00225E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D655B" w14:textId="77777777" w:rsidR="00225E0E" w:rsidRDefault="00225E0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2AE90" w14:textId="77777777" w:rsidR="00225E0E" w:rsidRPr="00225E0E" w:rsidRDefault="00225E0E" w:rsidP="00225E0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88716" w14:textId="77777777" w:rsidR="00225E0E" w:rsidRDefault="00225E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4136096A"/>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4"/>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4"/>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2"/>
    <w:compatSetting w:name="useWord2013TrackBottomHyphenation" w:uri="http://schemas.microsoft.com/office/word" w:val="1"/>
  </w:compat>
  <w:rsids>
    <w:rsidRoot w:val="00B656E1"/>
    <w:rsid w:val="00011048"/>
    <w:rsid w:val="0001362A"/>
    <w:rsid w:val="00022E1E"/>
    <w:rsid w:val="00042593"/>
    <w:rsid w:val="0004438F"/>
    <w:rsid w:val="00051E58"/>
    <w:rsid w:val="00052C5C"/>
    <w:rsid w:val="00062C49"/>
    <w:rsid w:val="00066A1F"/>
    <w:rsid w:val="000A0048"/>
    <w:rsid w:val="000B1F8D"/>
    <w:rsid w:val="000D335E"/>
    <w:rsid w:val="000F0BE5"/>
    <w:rsid w:val="000F36E0"/>
    <w:rsid w:val="00105DE6"/>
    <w:rsid w:val="00111D3C"/>
    <w:rsid w:val="0011357C"/>
    <w:rsid w:val="0012000D"/>
    <w:rsid w:val="0015703F"/>
    <w:rsid w:val="001732A2"/>
    <w:rsid w:val="00174DB8"/>
    <w:rsid w:val="0018004F"/>
    <w:rsid w:val="00181859"/>
    <w:rsid w:val="00182C6C"/>
    <w:rsid w:val="001B069D"/>
    <w:rsid w:val="001C58D0"/>
    <w:rsid w:val="001D74EA"/>
    <w:rsid w:val="001E63D4"/>
    <w:rsid w:val="001E6999"/>
    <w:rsid w:val="001F03D9"/>
    <w:rsid w:val="00200681"/>
    <w:rsid w:val="00223087"/>
    <w:rsid w:val="002238FA"/>
    <w:rsid w:val="00225E0E"/>
    <w:rsid w:val="00226FAD"/>
    <w:rsid w:val="002432F0"/>
    <w:rsid w:val="00267DC9"/>
    <w:rsid w:val="002755C5"/>
    <w:rsid w:val="00280143"/>
    <w:rsid w:val="00282D00"/>
    <w:rsid w:val="00296D8B"/>
    <w:rsid w:val="002B55F3"/>
    <w:rsid w:val="002C0123"/>
    <w:rsid w:val="002F0AB9"/>
    <w:rsid w:val="002F4FFF"/>
    <w:rsid w:val="00304128"/>
    <w:rsid w:val="00315504"/>
    <w:rsid w:val="003216AD"/>
    <w:rsid w:val="0034543C"/>
    <w:rsid w:val="00374522"/>
    <w:rsid w:val="00380136"/>
    <w:rsid w:val="003A6045"/>
    <w:rsid w:val="003D1C96"/>
    <w:rsid w:val="003D3B2B"/>
    <w:rsid w:val="004044D6"/>
    <w:rsid w:val="00410DAA"/>
    <w:rsid w:val="0044384E"/>
    <w:rsid w:val="0044590F"/>
    <w:rsid w:val="00453ED9"/>
    <w:rsid w:val="004652A0"/>
    <w:rsid w:val="0046576C"/>
    <w:rsid w:val="00470630"/>
    <w:rsid w:val="004712AA"/>
    <w:rsid w:val="00495A75"/>
    <w:rsid w:val="004A342A"/>
    <w:rsid w:val="004B0ECD"/>
    <w:rsid w:val="004B6013"/>
    <w:rsid w:val="004C57B4"/>
    <w:rsid w:val="004F5739"/>
    <w:rsid w:val="005032D3"/>
    <w:rsid w:val="00507762"/>
    <w:rsid w:val="00514351"/>
    <w:rsid w:val="0054349D"/>
    <w:rsid w:val="0056330E"/>
    <w:rsid w:val="00564144"/>
    <w:rsid w:val="005670C5"/>
    <w:rsid w:val="00576E78"/>
    <w:rsid w:val="00577C47"/>
    <w:rsid w:val="00583204"/>
    <w:rsid w:val="0059001C"/>
    <w:rsid w:val="005939E0"/>
    <w:rsid w:val="005A6CD6"/>
    <w:rsid w:val="005C2A83"/>
    <w:rsid w:val="005C5363"/>
    <w:rsid w:val="005D45BF"/>
    <w:rsid w:val="005E2847"/>
    <w:rsid w:val="005E50C2"/>
    <w:rsid w:val="005F0C23"/>
    <w:rsid w:val="005F5F56"/>
    <w:rsid w:val="00600E70"/>
    <w:rsid w:val="006027A9"/>
    <w:rsid w:val="00631C7F"/>
    <w:rsid w:val="00662CE2"/>
    <w:rsid w:val="00666F59"/>
    <w:rsid w:val="00676F27"/>
    <w:rsid w:val="00685B3C"/>
    <w:rsid w:val="00686450"/>
    <w:rsid w:val="006B667F"/>
    <w:rsid w:val="006D290C"/>
    <w:rsid w:val="006F2AD6"/>
    <w:rsid w:val="00700926"/>
    <w:rsid w:val="00710D77"/>
    <w:rsid w:val="00711009"/>
    <w:rsid w:val="00715116"/>
    <w:rsid w:val="007249DE"/>
    <w:rsid w:val="00752E8E"/>
    <w:rsid w:val="00761783"/>
    <w:rsid w:val="00770809"/>
    <w:rsid w:val="007903AB"/>
    <w:rsid w:val="00794814"/>
    <w:rsid w:val="007A24C2"/>
    <w:rsid w:val="007A4004"/>
    <w:rsid w:val="007A4EC0"/>
    <w:rsid w:val="007A5328"/>
    <w:rsid w:val="007B2267"/>
    <w:rsid w:val="007B513B"/>
    <w:rsid w:val="007C7483"/>
    <w:rsid w:val="007D7E8B"/>
    <w:rsid w:val="007E2E14"/>
    <w:rsid w:val="007E3D43"/>
    <w:rsid w:val="007F18D2"/>
    <w:rsid w:val="00812ED7"/>
    <w:rsid w:val="008417FE"/>
    <w:rsid w:val="00847630"/>
    <w:rsid w:val="00854EC7"/>
    <w:rsid w:val="00855449"/>
    <w:rsid w:val="00882D02"/>
    <w:rsid w:val="008A31CA"/>
    <w:rsid w:val="008A6F44"/>
    <w:rsid w:val="008B7DAF"/>
    <w:rsid w:val="008C7E06"/>
    <w:rsid w:val="008D7B01"/>
    <w:rsid w:val="008E3E3A"/>
    <w:rsid w:val="008F056E"/>
    <w:rsid w:val="008F4D1E"/>
    <w:rsid w:val="008F54E7"/>
    <w:rsid w:val="008F729D"/>
    <w:rsid w:val="008F792B"/>
    <w:rsid w:val="00943C3C"/>
    <w:rsid w:val="0097576E"/>
    <w:rsid w:val="0097777C"/>
    <w:rsid w:val="00986B7C"/>
    <w:rsid w:val="009A6BD2"/>
    <w:rsid w:val="009B0AE7"/>
    <w:rsid w:val="009D2C14"/>
    <w:rsid w:val="009E1781"/>
    <w:rsid w:val="00A06FCA"/>
    <w:rsid w:val="00A304C5"/>
    <w:rsid w:val="00A3072D"/>
    <w:rsid w:val="00A31922"/>
    <w:rsid w:val="00A321CD"/>
    <w:rsid w:val="00A33709"/>
    <w:rsid w:val="00A57832"/>
    <w:rsid w:val="00A60952"/>
    <w:rsid w:val="00A67C3D"/>
    <w:rsid w:val="00A7633B"/>
    <w:rsid w:val="00A77EB8"/>
    <w:rsid w:val="00AA0D50"/>
    <w:rsid w:val="00AA7484"/>
    <w:rsid w:val="00AC2062"/>
    <w:rsid w:val="00AC3623"/>
    <w:rsid w:val="00AD5D3C"/>
    <w:rsid w:val="00AE2954"/>
    <w:rsid w:val="00AF4409"/>
    <w:rsid w:val="00AF4A64"/>
    <w:rsid w:val="00B12227"/>
    <w:rsid w:val="00B53902"/>
    <w:rsid w:val="00B564D1"/>
    <w:rsid w:val="00B6318D"/>
    <w:rsid w:val="00B656E1"/>
    <w:rsid w:val="00B66DB1"/>
    <w:rsid w:val="00B821A0"/>
    <w:rsid w:val="00B90063"/>
    <w:rsid w:val="00B966D1"/>
    <w:rsid w:val="00BA1531"/>
    <w:rsid w:val="00BA1795"/>
    <w:rsid w:val="00BA632E"/>
    <w:rsid w:val="00BA7C93"/>
    <w:rsid w:val="00BB1C8E"/>
    <w:rsid w:val="00BC25DD"/>
    <w:rsid w:val="00BD5E2B"/>
    <w:rsid w:val="00BE1247"/>
    <w:rsid w:val="00BE6A4A"/>
    <w:rsid w:val="00BF7056"/>
    <w:rsid w:val="00C01183"/>
    <w:rsid w:val="00C02E7D"/>
    <w:rsid w:val="00C04FB6"/>
    <w:rsid w:val="00C05125"/>
    <w:rsid w:val="00C11DAD"/>
    <w:rsid w:val="00C22E56"/>
    <w:rsid w:val="00C2638A"/>
    <w:rsid w:val="00C271D8"/>
    <w:rsid w:val="00C35F49"/>
    <w:rsid w:val="00C367F8"/>
    <w:rsid w:val="00C56EB6"/>
    <w:rsid w:val="00C76858"/>
    <w:rsid w:val="00CA3BE3"/>
    <w:rsid w:val="00CA40EE"/>
    <w:rsid w:val="00CA6707"/>
    <w:rsid w:val="00CB16EA"/>
    <w:rsid w:val="00CB52F4"/>
    <w:rsid w:val="00CC285B"/>
    <w:rsid w:val="00CE3A12"/>
    <w:rsid w:val="00D07CAF"/>
    <w:rsid w:val="00D44394"/>
    <w:rsid w:val="00D515BD"/>
    <w:rsid w:val="00D72786"/>
    <w:rsid w:val="00D744C8"/>
    <w:rsid w:val="00D81F4E"/>
    <w:rsid w:val="00DB150B"/>
    <w:rsid w:val="00DB21BA"/>
    <w:rsid w:val="00DB743E"/>
    <w:rsid w:val="00DD3050"/>
    <w:rsid w:val="00DF7F2B"/>
    <w:rsid w:val="00E34F61"/>
    <w:rsid w:val="00E50924"/>
    <w:rsid w:val="00E53736"/>
    <w:rsid w:val="00E53D65"/>
    <w:rsid w:val="00E67DDD"/>
    <w:rsid w:val="00E7187F"/>
    <w:rsid w:val="00E72AE8"/>
    <w:rsid w:val="00E77F6C"/>
    <w:rsid w:val="00E819B9"/>
    <w:rsid w:val="00E90820"/>
    <w:rsid w:val="00E931DE"/>
    <w:rsid w:val="00E95E8E"/>
    <w:rsid w:val="00E97559"/>
    <w:rsid w:val="00EA5DC2"/>
    <w:rsid w:val="00EB1340"/>
    <w:rsid w:val="00EC501C"/>
    <w:rsid w:val="00EC6F7D"/>
    <w:rsid w:val="00EC713F"/>
    <w:rsid w:val="00EE2071"/>
    <w:rsid w:val="00EE2F15"/>
    <w:rsid w:val="00EE5759"/>
    <w:rsid w:val="00EF40B6"/>
    <w:rsid w:val="00F00479"/>
    <w:rsid w:val="00F16830"/>
    <w:rsid w:val="00F32767"/>
    <w:rsid w:val="00F5443A"/>
    <w:rsid w:val="00F60186"/>
    <w:rsid w:val="00F74F13"/>
    <w:rsid w:val="00F94BF9"/>
    <w:rsid w:val="00F96EFA"/>
    <w:rsid w:val="00FA3A77"/>
    <w:rsid w:val="00FB3F7A"/>
    <w:rsid w:val="00FF3364"/>
    <w:rsid w:val="5B3A9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6194697"/>
  <w15:docId w15:val="{48801B07-C1DE-4985-BDDC-F9E350FC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M%20Office\AM%20Templates\Agree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4B6C5-0E0B-4A9F-B72C-A7BBC0C39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Template>
  <TotalTime>18</TotalTime>
  <Pages>27</Pages>
  <Words>12899</Words>
  <Characters>73530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Allen Matkins Leck Gamble Mallory &amp; Natsis LLP</Company>
  <LinksUpToDate>false</LinksUpToDate>
  <CharactersWithSpaces>86257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 Matkins</dc:creator>
  <cp:lastModifiedBy>Nadeem Elsewehy</cp:lastModifiedBy>
  <cp:revision>28</cp:revision>
  <dcterms:created xsi:type="dcterms:W3CDTF">2015-03-17T23:41:00Z</dcterms:created>
  <dcterms:modified xsi:type="dcterms:W3CDTF">2021-03-23T21:30:00Z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1099328</vt:lpwstr>
  </property>
  <property fmtid="{D5CDD505-2E9C-101B-9397-08002B2CF9AE}" pid="4" name="Matter">
    <vt:lpwstr>00001</vt:lpwstr>
  </property>
  <property fmtid="{D5CDD505-2E9C-101B-9397-08002B2CF9AE}" pid="5" name="Document version">
    <vt:lpwstr>01</vt:lpwstr>
  </property>
  <property fmtid="{D5CDD505-2E9C-101B-9397-08002B2CF9AE}" pid="6" name="Document Type">
    <vt:lpwstr>AGMT</vt:lpwstr>
  </property>
  <property fmtid="{D5CDD505-2E9C-101B-9397-08002B2CF9AE}" pid="7" name="Document View">
    <vt:lpwstr>Page</vt:lpwstr>
  </property>
  <property fmtid="{D5CDD505-2E9C-101B-9397-08002B2CF9AE}" pid="8" name="View Percent">
    <vt:r8>-2</vt:r8>
  </property>
  <property fmtid="{D5CDD505-2E9C-101B-9397-08002B2CF9AE}" pid="9" name="Office">
    <vt:lpwstr>SF</vt:lpwstr>
  </property>
  <property fmtid="{D5CDD505-2E9C-101B-9397-08002B2CF9AE}" pid="10" name="User Id">
    <vt:lpwstr>aklokow</vt:lpwstr>
  </property>
  <property fmtid="{D5CDD505-2E9C-101B-9397-08002B2CF9AE}" pid="11" name="User Name">
    <vt:lpwstr>Klokow, Anne</vt:lpwstr>
  </property>
  <property fmtid="{D5CDD505-2E9C-101B-9397-08002B2CF9AE}" pid="12" name="Document toolbars">
    <vt:lpwstr/>
  </property>
  <property fmtid="{D5CDD505-2E9C-101B-9397-08002B2CF9AE}" pid="13" name="Document Start">
    <vt:lpwstr/>
  </property>
  <property fmtid="{D5CDD505-2E9C-101B-9397-08002B2CF9AE}" pid="14" name="Document Name">
    <vt:lpwstr/>
  </property>
  <property fmtid="{D5CDD505-2E9C-101B-9397-08002B2CF9AE}" pid="15" name="Footer Type">
    <vt:lpwstr>std;auto;Y;Y;B~1.25;YYYYYYYY-N-NNNN;1;1~ 1.25;YYYYYYYY-Y-NNNN;1;1</vt:lpwstr>
  </property>
  <property fmtid="{D5CDD505-2E9C-101B-9397-08002B2CF9AE}" pid="16" name="Macro Version">
    <vt:lpwstr>2014.01</vt:lpwstr>
  </property>
  <property fmtid="{D5CDD505-2E9C-101B-9397-08002B2CF9AE}" pid="17" name="Margins">
    <vt:lpwstr>1,1,1,1,0,0.5,.2</vt:lpwstr>
  </property>
  <property fmtid="{D5CDD505-2E9C-101B-9397-08002B2CF9AE}" pid="18" name="Footer Notes">
    <vt:lpwstr/>
  </property>
  <property fmtid="{D5CDD505-2E9C-101B-9397-08002B2CF9AE}" pid="19" name="Default Style">
    <vt:lpwstr>Flush Left</vt:lpwstr>
  </property>
  <property fmtid="{D5CDD505-2E9C-101B-9397-08002B2CF9AE}" pid="20" name="Document Subtype">
    <vt:lpwstr>Agreement</vt:lpwstr>
  </property>
  <property fmtid="{D5CDD505-2E9C-101B-9397-08002B2CF9AE}" pid="21" name="User Init">
    <vt:lpwstr>aek</vt:lpwstr>
  </property>
  <property fmtid="{D5CDD505-2E9C-101B-9397-08002B2CF9AE}" pid="22" name="Typist Init">
    <vt:lpwstr>slp</vt:lpwstr>
  </property>
  <property fmtid="{D5CDD505-2E9C-101B-9397-08002B2CF9AE}" pid="23" name="Footer Draft">
    <vt:lpwstr> DRAFT</vt:lpwstr>
  </property>
  <property fmtid="{D5CDD505-2E9C-101B-9397-08002B2CF9AE}" pid="24" name="Document Library">
    <vt:lpwstr>OC</vt:lpwstr>
  </property>
  <property fmtid="{D5CDD505-2E9C-101B-9397-08002B2CF9AE}" pid="25" name="Department">
    <vt:lpwstr/>
  </property>
  <property fmtid="{D5CDD505-2E9C-101B-9397-08002B2CF9AE}" pid="26" name="Docs Subtype">
    <vt:lpwstr>AGMT</vt:lpwstr>
  </property>
</Properties>
</file>